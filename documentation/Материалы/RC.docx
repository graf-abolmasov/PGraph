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9C9" w:rsidRPr="00F23633" w:rsidRDefault="009569C9" w:rsidP="009569C9">
      <w:pPr>
        <w:pStyle w:val="1"/>
        <w:rPr>
          <w:rFonts w:eastAsia="Times New Roman"/>
          <w:kern w:val="36"/>
          <w:lang w:eastAsia="ru-RU"/>
        </w:rPr>
      </w:pPr>
      <w:r w:rsidRPr="00F23633">
        <w:rPr>
          <w:rFonts w:eastAsia="Times New Roman"/>
          <w:kern w:val="36"/>
          <w:lang w:eastAsia="ru-RU"/>
        </w:rPr>
        <w:t>MPI. Основная идея и недостатки</w:t>
      </w:r>
    </w:p>
    <w:p w:rsidR="009569C9" w:rsidRPr="00F23633" w:rsidRDefault="009569C9" w:rsidP="009569C9">
      <w:r w:rsidRPr="00F23633">
        <w:t>В мире функционального программирования наиболее распространенной технологией создания программ для кластеров с распределенной памятью является MPI. Основным способом взаимодействия параллельных процессов в данном случае выступает передача сообщений от одного узла другому. Стандарт MPI фиксирует интерфейс, который должен соблюдаться как системой программирования на каждой вычислительной платформе, так и пользователем при создании своих программ.</w:t>
      </w:r>
    </w:p>
    <w:p w:rsidR="009569C9" w:rsidRPr="00F23633" w:rsidRDefault="009569C9" w:rsidP="009569C9">
      <w:r w:rsidRPr="00F23633">
        <w:t xml:space="preserve">MPI поддерживает работу с языками </w:t>
      </w:r>
      <w:proofErr w:type="spellStart"/>
      <w:r w:rsidRPr="00F23633">
        <w:t>Fortran</w:t>
      </w:r>
      <w:proofErr w:type="spellEnd"/>
      <w:r w:rsidRPr="00F23633">
        <w:t xml:space="preserve"> и C. MPI-программа — это множество параллельных взаимодействующих процессов. Все процессы порождаются один раз, образуя параллельную часть программы. Каждый процесс работает в своем адресном пространстве, никаких общих переменных или данных в MPI нет. Основным способом взаимодействия между процессами является явная посылка сообщений от одного процесса другому. [1].</w:t>
      </w:r>
    </w:p>
    <w:p w:rsidR="009569C9" w:rsidRPr="00F23633" w:rsidRDefault="009569C9" w:rsidP="009569C9">
      <w:r w:rsidRPr="00F23633">
        <w:t>Несмотря на то, что MPI-программы показывают высокий уровень производительности, сама технология имеет ряд недостатков:</w:t>
      </w:r>
    </w:p>
    <w:p w:rsidR="009569C9" w:rsidRPr="00F23633" w:rsidRDefault="009569C9" w:rsidP="009569C9">
      <w:pPr>
        <w:pStyle w:val="a0"/>
      </w:pPr>
      <w:r w:rsidRPr="00F23633">
        <w:t>низкий уровень (программирование на MPI часто сравнивают с программированием на ассемблере), необходимость детального управления распределением массивов и витков циклов между процессами, а также обменом сообщениями между процессами – все это приводит к высокой трудоемкости разработки программ;</w:t>
      </w:r>
    </w:p>
    <w:p w:rsidR="009569C9" w:rsidRPr="00F23633" w:rsidRDefault="009569C9" w:rsidP="009569C9">
      <w:pPr>
        <w:pStyle w:val="a0"/>
      </w:pPr>
      <w:r w:rsidRPr="00F23633">
        <w:t>необходимость избыточной спецификации типов данных в передаваемых сообщениях, а так же наличие жестких ограничений на типы передаваемых данных;</w:t>
      </w:r>
    </w:p>
    <w:p w:rsidR="009569C9" w:rsidRPr="00F23633" w:rsidRDefault="009569C9" w:rsidP="009569C9">
      <w:pPr>
        <w:pStyle w:val="a0"/>
      </w:pPr>
      <w:r w:rsidRPr="00F23633">
        <w:t>сложность написания программ, способных выполняться при произвольных размерах массивов и произвольном количестве процессов – делает практически невозможным повторное использование имеющихся MPI-программ;</w:t>
      </w:r>
    </w:p>
    <w:p w:rsidR="009569C9" w:rsidRPr="00F23633" w:rsidRDefault="009569C9" w:rsidP="009569C9">
      <w:pPr>
        <w:pStyle w:val="a0"/>
      </w:pPr>
      <w:r w:rsidRPr="00F23633">
        <w:lastRenderedPageBreak/>
        <w:t>сложность выражения многоуровневого параллелизма программы;</w:t>
      </w:r>
    </w:p>
    <w:p w:rsidR="009569C9" w:rsidRPr="00F23633" w:rsidRDefault="009569C9" w:rsidP="009569C9">
      <w:r w:rsidRPr="00F23633">
        <w:t xml:space="preserve">При использовании </w:t>
      </w:r>
      <w:r w:rsidRPr="00F23633">
        <w:rPr>
          <w:lang w:val="en-US"/>
        </w:rPr>
        <w:t>MPI</w:t>
      </w:r>
      <w:r w:rsidRPr="00F23633">
        <w:t xml:space="preserve"> распределение вычислительной нагрузки и данных между узлами, обеспечение необходимых пересылок осуществляется в прикладной программе. Данное обстоятельство приводит к тому, что разработка параллельных программ становится сложной задачей и ложится на плечи программиста. Между тем, многие механизмы, связанные с распределением нагрузки и данных между вычислительными узлами, являются достаточно общими, и реализация их заново в каждом параллельном приложении приводит к дублированию кода. Необходимость равнозначного владения на высоком уровне технологией программирования на языке высокого уровня (C или </w:t>
      </w:r>
      <w:proofErr w:type="spellStart"/>
      <w:r w:rsidRPr="00F23633">
        <w:t>Fortran</w:t>
      </w:r>
      <w:proofErr w:type="spellEnd"/>
      <w:r w:rsidRPr="00F23633">
        <w:t>) и MPI еще дальше отдаляет «конечных» пользователей – специалистов в предметных областях, потребителей суперкомпьютерных технологий, от возможности участия в разработке параллельных программных приложений.</w:t>
      </w:r>
    </w:p>
    <w:p w:rsidR="009569C9" w:rsidRPr="00F23633" w:rsidRDefault="009569C9" w:rsidP="009569C9">
      <w:pPr>
        <w:pStyle w:val="1"/>
      </w:pPr>
      <w:r w:rsidRPr="00F23633">
        <w:lastRenderedPageBreak/>
        <w:t>ВЫЧИСЛИТЕЛЬНЫЕ СИСТЕМЫ С ОБЩЕЙ И РАСПРЕДЕЛЕННОЙ ПАМЯТЬЮ</w:t>
      </w:r>
    </w:p>
    <w:p w:rsidR="009569C9" w:rsidRPr="00F23633" w:rsidRDefault="009569C9" w:rsidP="009569C9">
      <w:r w:rsidRPr="00F23633">
        <w:t>Рассмотрим классификацию (по Джонсону), которая чаще других используется при проектировании высокопроизводительных ВС. Это системы с общей памятью и распределенной памятью, или как еще их называют симметричные мультипроцессорные системы (SMP) и системы с массовым параллелизмом (МРР) соответственно.</w:t>
      </w:r>
    </w:p>
    <w:p w:rsidR="009569C9" w:rsidRPr="00F23633" w:rsidRDefault="009569C9" w:rsidP="0089618B">
      <w:pPr>
        <w:pStyle w:val="2"/>
      </w:pPr>
      <w:r w:rsidRPr="00F23633">
        <w:t>Си</w:t>
      </w:r>
      <w:r w:rsidRPr="00F23633">
        <w:softHyphen/>
        <w:t>сте</w:t>
      </w:r>
      <w:r w:rsidRPr="00F23633">
        <w:softHyphen/>
        <w:t>мы с об</w:t>
      </w:r>
      <w:r w:rsidRPr="00F23633">
        <w:softHyphen/>
        <w:t>щей па</w:t>
      </w:r>
      <w:r w:rsidRPr="00F23633">
        <w:softHyphen/>
        <w:t>мя</w:t>
      </w:r>
      <w:r w:rsidRPr="00F23633">
        <w:softHyphen/>
        <w:t>тью</w:t>
      </w:r>
    </w:p>
    <w:p w:rsidR="009569C9" w:rsidRPr="00F23633" w:rsidRDefault="009569C9" w:rsidP="009569C9">
      <w:r w:rsidRPr="00F23633">
        <w:t>Си</w:t>
      </w:r>
      <w:r w:rsidRPr="00F23633">
        <w:softHyphen/>
        <w:t>сте</w:t>
      </w:r>
      <w:r w:rsidRPr="00F23633">
        <w:softHyphen/>
        <w:t>ма</w:t>
      </w:r>
      <w:r w:rsidRPr="00F23633">
        <w:softHyphen/>
        <w:t>ми с об</w:t>
      </w:r>
      <w:r w:rsidRPr="00F23633">
        <w:softHyphen/>
        <w:t>щей па</w:t>
      </w:r>
      <w:r w:rsidRPr="00F23633">
        <w:softHyphen/>
        <w:t>мя</w:t>
      </w:r>
      <w:r w:rsidRPr="00F23633">
        <w:softHyphen/>
        <w:t>тью на</w:t>
      </w:r>
      <w:r w:rsidRPr="00F23633">
        <w:softHyphen/>
        <w:t>зы</w:t>
      </w:r>
      <w:r w:rsidRPr="00F23633">
        <w:softHyphen/>
        <w:t>ва</w:t>
      </w:r>
      <w:r w:rsidRPr="00F23633">
        <w:softHyphen/>
        <w:t>ют си</w:t>
      </w:r>
      <w:r w:rsidRPr="00F23633">
        <w:softHyphen/>
        <w:t>сте</w:t>
      </w:r>
      <w:r w:rsidRPr="00F23633">
        <w:softHyphen/>
        <w:t>мы, в ко</w:t>
      </w:r>
      <w:r w:rsidRPr="00F23633">
        <w:softHyphen/>
        <w:t>то</w:t>
      </w:r>
      <w:r w:rsidRPr="00F23633">
        <w:softHyphen/>
        <w:t>рых не</w:t>
      </w:r>
      <w:r w:rsidRPr="00F23633">
        <w:softHyphen/>
        <w:t>сколь</w:t>
      </w:r>
      <w:r w:rsidRPr="00F23633">
        <w:softHyphen/>
        <w:t>ко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ров име</w:t>
      </w:r>
      <w:r w:rsidRPr="00F23633">
        <w:softHyphen/>
        <w:t>ют об</w:t>
      </w:r>
      <w:r w:rsidRPr="00F23633">
        <w:softHyphen/>
        <w:t>щую опе</w:t>
      </w:r>
      <w:r w:rsidRPr="00F23633">
        <w:softHyphen/>
        <w:t>ра</w:t>
      </w:r>
      <w:r w:rsidRPr="00F23633">
        <w:softHyphen/>
        <w:t>тив</w:t>
      </w:r>
      <w:r w:rsidRPr="00F23633">
        <w:softHyphen/>
        <w:t>ную па</w:t>
      </w:r>
      <w:r w:rsidRPr="00F23633">
        <w:softHyphen/>
        <w:t>мять</w:t>
      </w:r>
      <w:r w:rsidR="00B72736" w:rsidRPr="00B72736">
        <w:t xml:space="preserve"> (</w:t>
      </w:r>
      <w:r w:rsidR="00B72736">
        <w:t>рисунок 1</w:t>
      </w:r>
      <w:r w:rsidR="00B72736" w:rsidRPr="00B72736">
        <w:t>)</w:t>
      </w:r>
      <w:r w:rsidRPr="00F23633">
        <w:t>. Ча</w:t>
      </w:r>
      <w:r w:rsidRPr="00F23633">
        <w:softHyphen/>
        <w:t>ще все</w:t>
      </w:r>
      <w:r w:rsidRPr="00F23633">
        <w:softHyphen/>
        <w:t>го встре</w:t>
      </w:r>
      <w:r w:rsidRPr="00F23633">
        <w:softHyphen/>
        <w:t>чаю</w:t>
      </w:r>
      <w:r w:rsidRPr="00F23633">
        <w:softHyphen/>
        <w:t>щие</w:t>
      </w:r>
      <w:r w:rsidRPr="00F23633">
        <w:softHyphen/>
        <w:t>ся си</w:t>
      </w:r>
      <w:r w:rsidRPr="00F23633">
        <w:softHyphen/>
        <w:t>сте</w:t>
      </w:r>
      <w:r w:rsidRPr="00F23633">
        <w:softHyphen/>
        <w:t>мы это</w:t>
      </w:r>
      <w:r w:rsidRPr="00F23633">
        <w:softHyphen/>
        <w:t>го ти</w:t>
      </w:r>
      <w:r w:rsidRPr="00F23633">
        <w:softHyphen/>
        <w:t>па — ком</w:t>
      </w:r>
      <w:r w:rsidRPr="00F23633">
        <w:softHyphen/>
        <w:t>пью</w:t>
      </w:r>
      <w:r w:rsidRPr="00F23633">
        <w:softHyphen/>
        <w:t>те</w:t>
      </w:r>
      <w:r w:rsidRPr="00F23633">
        <w:softHyphen/>
        <w:t>ры с мно</w:t>
      </w:r>
      <w:r w:rsidRPr="00F23633">
        <w:softHyphen/>
        <w:t>го</w:t>
      </w:r>
      <w:r w:rsidRPr="00F23633">
        <w:softHyphen/>
        <w:t>ядер</w:t>
      </w:r>
      <w:r w:rsidRPr="00F23633">
        <w:softHyphen/>
        <w:t>ны</w:t>
      </w:r>
      <w:r w:rsidRPr="00F23633">
        <w:softHyphen/>
        <w:t>ми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ра</w:t>
      </w:r>
      <w:r w:rsidRPr="00F23633">
        <w:softHyphen/>
        <w:t>ми.</w:t>
      </w:r>
    </w:p>
    <w:p w:rsidR="009569C9" w:rsidRPr="00F23633" w:rsidRDefault="009569C9" w:rsidP="009569C9">
      <w:pPr>
        <w:jc w:val="center"/>
      </w:pPr>
      <w:r w:rsidRPr="00F23633">
        <w:rPr>
          <w:noProof/>
          <w:lang w:eastAsia="ru-RU" w:bidi="ar-SA"/>
        </w:rPr>
        <w:drawing>
          <wp:inline distT="0" distB="0" distL="0" distR="0" wp14:anchorId="76280139" wp14:editId="77C3D732">
            <wp:extent cx="4695825" cy="3314700"/>
            <wp:effectExtent l="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mem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C9" w:rsidRPr="00F23633" w:rsidRDefault="009569C9" w:rsidP="00963467">
      <w:pPr>
        <w:pStyle w:val="af0"/>
      </w:pPr>
      <w:r w:rsidRPr="00F23633">
        <w:t>Рис.1 – Архитектура ВС с общей памятью</w:t>
      </w:r>
    </w:p>
    <w:p w:rsidR="009569C9" w:rsidRPr="00F23633" w:rsidRDefault="009569C9" w:rsidP="009569C9">
      <w:r w:rsidRPr="00F23633">
        <w:t>Пре</w:t>
      </w:r>
      <w:r w:rsidRPr="00F23633">
        <w:softHyphen/>
        <w:t>иму</w:t>
      </w:r>
      <w:r w:rsidRPr="00F23633">
        <w:softHyphen/>
        <w:t>ще</w:t>
      </w:r>
      <w:r w:rsidRPr="00F23633">
        <w:softHyphen/>
        <w:t>ства:</w:t>
      </w:r>
    </w:p>
    <w:p w:rsidR="009569C9" w:rsidRPr="00F23633" w:rsidRDefault="009569C9" w:rsidP="009569C9">
      <w:pPr>
        <w:pStyle w:val="a0"/>
      </w:pPr>
      <w:r w:rsidRPr="00F23633">
        <w:rPr>
          <w:rStyle w:val="aa"/>
        </w:rPr>
        <w:t>Не тре</w:t>
      </w:r>
      <w:r w:rsidRPr="00F23633">
        <w:rPr>
          <w:rStyle w:val="aa"/>
        </w:rPr>
        <w:softHyphen/>
        <w:t>бу</w:t>
      </w:r>
      <w:r w:rsidRPr="00F23633">
        <w:rPr>
          <w:rStyle w:val="aa"/>
        </w:rPr>
        <w:softHyphen/>
        <w:t>ет</w:t>
      </w:r>
      <w:r w:rsidRPr="00F23633">
        <w:rPr>
          <w:rStyle w:val="aa"/>
        </w:rPr>
        <w:softHyphen/>
        <w:t>ся об</w:t>
      </w:r>
      <w:r w:rsidRPr="00F23633">
        <w:rPr>
          <w:rStyle w:val="aa"/>
        </w:rPr>
        <w:softHyphen/>
        <w:t>мен дан</w:t>
      </w:r>
      <w:r w:rsidRPr="00F23633">
        <w:rPr>
          <w:rStyle w:val="aa"/>
        </w:rPr>
        <w:softHyphen/>
        <w:t>ны</w:t>
      </w:r>
      <w:r w:rsidRPr="00F23633">
        <w:rPr>
          <w:rStyle w:val="aa"/>
        </w:rPr>
        <w:softHyphen/>
        <w:t>ми</w:t>
      </w:r>
      <w:r w:rsidRPr="00F23633">
        <w:t>: дан</w:t>
      </w:r>
      <w:r w:rsidRPr="00F23633">
        <w:softHyphen/>
        <w:t>ные, по</w:t>
      </w:r>
      <w:r w:rsidRPr="00F23633">
        <w:softHyphen/>
        <w:t>ме</w:t>
      </w:r>
      <w:r w:rsidRPr="00F23633">
        <w:softHyphen/>
        <w:t>щён</w:t>
      </w:r>
      <w:r w:rsidRPr="00F23633">
        <w:softHyphen/>
        <w:t>ные в па</w:t>
      </w:r>
      <w:r w:rsidRPr="00F23633">
        <w:softHyphen/>
        <w:t>мять од</w:t>
      </w:r>
      <w:r w:rsidRPr="00F23633">
        <w:softHyphen/>
        <w:t>ним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ром, ав</w:t>
      </w:r>
      <w:r w:rsidRPr="00F23633">
        <w:softHyphen/>
        <w:t>то</w:t>
      </w:r>
      <w:r w:rsidRPr="00F23633">
        <w:softHyphen/>
        <w:t>ма</w:t>
      </w:r>
      <w:r w:rsidRPr="00F23633">
        <w:softHyphen/>
        <w:t>ти</w:t>
      </w:r>
      <w:r w:rsidRPr="00F23633">
        <w:softHyphen/>
        <w:t>че</w:t>
      </w:r>
      <w:r w:rsidRPr="00F23633">
        <w:softHyphen/>
        <w:t>ски ста</w:t>
      </w:r>
      <w:r w:rsidRPr="00F23633">
        <w:softHyphen/>
        <w:t>но</w:t>
      </w:r>
      <w:r w:rsidRPr="00F23633">
        <w:softHyphen/>
        <w:t>вят</w:t>
      </w:r>
      <w:r w:rsidRPr="00F23633">
        <w:softHyphen/>
        <w:t>ся до</w:t>
      </w:r>
      <w:r w:rsidRPr="00F23633">
        <w:softHyphen/>
        <w:t>ступ</w:t>
      </w:r>
      <w:r w:rsidRPr="00F23633">
        <w:softHyphen/>
        <w:t>ны</w:t>
      </w:r>
      <w:r w:rsidRPr="00F23633">
        <w:softHyphen/>
        <w:t>ми дру</w:t>
      </w:r>
      <w:r w:rsidRPr="00F23633">
        <w:softHyphen/>
        <w:t xml:space="preserve">гим </w:t>
      </w:r>
      <w:r w:rsidRPr="00F23633">
        <w:lastRenderedPageBreak/>
        <w:t>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рам. Со</w:t>
      </w:r>
      <w:r w:rsidRPr="00F23633">
        <w:softHyphen/>
        <w:t>от</w:t>
      </w:r>
      <w:r w:rsidRPr="00F23633">
        <w:softHyphen/>
        <w:t>вет</w:t>
      </w:r>
      <w:r w:rsidRPr="00F23633">
        <w:softHyphen/>
        <w:t>ствен</w:t>
      </w:r>
      <w:r w:rsidRPr="00F23633">
        <w:softHyphen/>
        <w:t>но, си</w:t>
      </w:r>
      <w:r w:rsidRPr="00F23633">
        <w:softHyphen/>
        <w:t>сте</w:t>
      </w:r>
      <w:r w:rsidRPr="00F23633">
        <w:softHyphen/>
        <w:t>ма не долж</w:t>
      </w:r>
      <w:r w:rsidRPr="00F23633">
        <w:softHyphen/>
        <w:t>на тра</w:t>
      </w:r>
      <w:r w:rsidRPr="00F23633">
        <w:softHyphen/>
        <w:t>тить вре</w:t>
      </w:r>
      <w:r w:rsidRPr="00F23633">
        <w:softHyphen/>
        <w:t>мя на пе</w:t>
      </w:r>
      <w:r w:rsidRPr="00F23633">
        <w:softHyphen/>
        <w:t>ре</w:t>
      </w:r>
      <w:r w:rsidRPr="00F23633">
        <w:softHyphen/>
        <w:t>сыл</w:t>
      </w:r>
      <w:r w:rsidRPr="00F23633">
        <w:softHyphen/>
        <w:t>ку дан</w:t>
      </w:r>
      <w:r w:rsidRPr="00F23633">
        <w:softHyphen/>
        <w:t>ных.</w:t>
      </w:r>
    </w:p>
    <w:p w:rsidR="009569C9" w:rsidRPr="00F23633" w:rsidRDefault="009569C9" w:rsidP="009569C9">
      <w:pPr>
        <w:pStyle w:val="a0"/>
      </w:pPr>
      <w:r w:rsidRPr="00F23633">
        <w:rPr>
          <w:rStyle w:val="aa"/>
        </w:rPr>
        <w:t>Для та</w:t>
      </w:r>
      <w:r w:rsidRPr="00F23633">
        <w:rPr>
          <w:rStyle w:val="aa"/>
        </w:rPr>
        <w:softHyphen/>
        <w:t>ких си</w:t>
      </w:r>
      <w:r w:rsidRPr="00F23633">
        <w:rPr>
          <w:rStyle w:val="aa"/>
        </w:rPr>
        <w:softHyphen/>
        <w:t>стем про</w:t>
      </w:r>
      <w:r w:rsidRPr="00F23633">
        <w:rPr>
          <w:rStyle w:val="aa"/>
        </w:rPr>
        <w:softHyphen/>
        <w:t>сто пи</w:t>
      </w:r>
      <w:r w:rsidRPr="00F23633">
        <w:rPr>
          <w:rStyle w:val="aa"/>
        </w:rPr>
        <w:softHyphen/>
        <w:t>сать про</w:t>
      </w:r>
      <w:r w:rsidRPr="00F23633">
        <w:rPr>
          <w:rStyle w:val="aa"/>
        </w:rPr>
        <w:softHyphen/>
        <w:t>грам</w:t>
      </w:r>
      <w:r w:rsidRPr="00F23633">
        <w:rPr>
          <w:rStyle w:val="aa"/>
        </w:rPr>
        <w:softHyphen/>
        <w:t>мы</w:t>
      </w:r>
      <w:r w:rsidRPr="00F23633">
        <w:t>: мож</w:t>
      </w:r>
      <w:r w:rsidRPr="00F23633">
        <w:softHyphen/>
        <w:t>но, на</w:t>
      </w:r>
      <w:r w:rsidRPr="00F23633">
        <w:softHyphen/>
        <w:t>при</w:t>
      </w:r>
      <w:r w:rsidRPr="00F23633">
        <w:softHyphen/>
        <w:t>мер, со</w:t>
      </w:r>
      <w:r w:rsidRPr="00F23633">
        <w:softHyphen/>
        <w:t>здать не</w:t>
      </w:r>
      <w:r w:rsidRPr="00F23633">
        <w:softHyphen/>
        <w:t>сколь</w:t>
      </w:r>
      <w:r w:rsidRPr="00F23633">
        <w:softHyphen/>
        <w:t>ко вы</w:t>
      </w:r>
      <w:r w:rsidRPr="00F23633">
        <w:softHyphen/>
        <w:t>чис</w:t>
      </w:r>
      <w:r w:rsidRPr="00F23633">
        <w:softHyphen/>
        <w:t>ли</w:t>
      </w:r>
      <w:r w:rsidRPr="00F23633">
        <w:softHyphen/>
        <w:t>тель</w:t>
      </w:r>
      <w:r w:rsidRPr="00F23633">
        <w:softHyphen/>
        <w:t>ных по</w:t>
      </w:r>
      <w:r w:rsidRPr="00F23633">
        <w:softHyphen/>
        <w:t>то</w:t>
      </w:r>
      <w:r w:rsidRPr="00F23633">
        <w:softHyphen/>
        <w:t>ков, или же снаб</w:t>
      </w:r>
      <w:r w:rsidRPr="00F23633">
        <w:softHyphen/>
        <w:t>дить про</w:t>
      </w:r>
      <w:r w:rsidRPr="00F23633">
        <w:softHyphen/>
        <w:t>грам</w:t>
      </w:r>
      <w:r w:rsidRPr="00F23633">
        <w:softHyphen/>
        <w:t>му спе</w:t>
      </w:r>
      <w:r w:rsidRPr="00F23633">
        <w:softHyphen/>
        <w:t>ци</w:t>
      </w:r>
      <w:r w:rsidRPr="00F23633">
        <w:softHyphen/>
        <w:t>аль</w:t>
      </w:r>
      <w:r w:rsidRPr="00F23633">
        <w:softHyphen/>
        <w:t>ны</w:t>
      </w:r>
      <w:r w:rsidRPr="00F23633">
        <w:softHyphen/>
        <w:t>ми ди</w:t>
      </w:r>
      <w:r w:rsidRPr="00F23633">
        <w:softHyphen/>
        <w:t>рек</w:t>
      </w:r>
      <w:r w:rsidRPr="00F23633">
        <w:softHyphen/>
        <w:t>ти</w:t>
      </w:r>
      <w:r w:rsidRPr="00F23633">
        <w:softHyphen/>
        <w:t>ва</w:t>
      </w:r>
      <w:r w:rsidRPr="00F23633">
        <w:softHyphen/>
        <w:t>ми (на</w:t>
      </w:r>
      <w:r w:rsidRPr="00F23633">
        <w:softHyphen/>
        <w:t>при</w:t>
      </w:r>
      <w:r w:rsidRPr="00F23633">
        <w:softHyphen/>
        <w:t>мер, тех</w:t>
      </w:r>
      <w:r w:rsidRPr="00F23633">
        <w:softHyphen/>
        <w:t>но</w:t>
      </w:r>
      <w:r w:rsidRPr="00F23633">
        <w:softHyphen/>
        <w:t>ло</w:t>
      </w:r>
      <w:r w:rsidRPr="00F23633">
        <w:softHyphen/>
        <w:t xml:space="preserve">гия </w:t>
      </w:r>
      <w:proofErr w:type="spellStart"/>
      <w:r w:rsidRPr="00F23633">
        <w:t>OpenMP</w:t>
      </w:r>
      <w:proofErr w:type="spellEnd"/>
      <w:r w:rsidRPr="00F23633">
        <w:t>), ко</w:t>
      </w:r>
      <w:r w:rsidRPr="00F23633">
        <w:softHyphen/>
        <w:t>то</w:t>
      </w:r>
      <w:r w:rsidRPr="00F23633">
        <w:softHyphen/>
        <w:t>рые под</w:t>
      </w:r>
      <w:r w:rsidRPr="00F23633">
        <w:softHyphen/>
        <w:t>ска</w:t>
      </w:r>
      <w:r w:rsidRPr="00F23633">
        <w:softHyphen/>
        <w:t>жут ком</w:t>
      </w:r>
      <w:r w:rsidRPr="00F23633">
        <w:softHyphen/>
        <w:t>пи</w:t>
      </w:r>
      <w:r w:rsidRPr="00F23633">
        <w:softHyphen/>
        <w:t>ля</w:t>
      </w:r>
      <w:r w:rsidRPr="00F23633">
        <w:softHyphen/>
        <w:t>то</w:t>
      </w:r>
      <w:r w:rsidRPr="00F23633">
        <w:softHyphen/>
        <w:t>ру, как рас</w:t>
      </w:r>
      <w:r w:rsidRPr="00F23633">
        <w:softHyphen/>
        <w:t>па</w:t>
      </w:r>
      <w:r w:rsidRPr="00F23633">
        <w:softHyphen/>
        <w:t>рал</w:t>
      </w:r>
      <w:r w:rsidRPr="00F23633">
        <w:softHyphen/>
        <w:t>ле</w:t>
      </w:r>
      <w:r w:rsidRPr="00F23633">
        <w:softHyphen/>
        <w:t>ли</w:t>
      </w:r>
      <w:r w:rsidRPr="00F23633">
        <w:softHyphen/>
        <w:t>вать про</w:t>
      </w:r>
      <w:r w:rsidRPr="00F23633">
        <w:softHyphen/>
        <w:t>грам</w:t>
      </w:r>
      <w:r w:rsidRPr="00F23633">
        <w:softHyphen/>
        <w:t>му. Кро</w:t>
      </w:r>
      <w:r w:rsidRPr="00F23633">
        <w:softHyphen/>
        <w:t>ме то</w:t>
      </w:r>
      <w:r w:rsidRPr="00F23633">
        <w:softHyphen/>
        <w:t>го, воз</w:t>
      </w:r>
      <w:r w:rsidRPr="00F23633">
        <w:softHyphen/>
        <w:t>мож</w:t>
      </w:r>
      <w:r w:rsidRPr="00F23633">
        <w:softHyphen/>
        <w:t>но пол</w:t>
      </w:r>
      <w:r w:rsidRPr="00F23633">
        <w:softHyphen/>
        <w:t>но</w:t>
      </w:r>
      <w:r w:rsidRPr="00F23633">
        <w:softHyphen/>
        <w:t>стью ав</w:t>
      </w:r>
      <w:r w:rsidRPr="00F23633">
        <w:softHyphen/>
        <w:t>то</w:t>
      </w:r>
      <w:r w:rsidRPr="00F23633">
        <w:softHyphen/>
        <w:t>ма</w:t>
      </w:r>
      <w:r w:rsidRPr="00F23633">
        <w:softHyphen/>
        <w:t>ти</w:t>
      </w:r>
      <w:r w:rsidRPr="00F23633">
        <w:softHyphen/>
        <w:t>че</w:t>
      </w:r>
      <w:r w:rsidRPr="00F23633">
        <w:softHyphen/>
        <w:t>ское рас</w:t>
      </w:r>
      <w:r w:rsidRPr="00F23633">
        <w:softHyphen/>
        <w:t>па</w:t>
      </w:r>
      <w:r w:rsidRPr="00F23633">
        <w:softHyphen/>
        <w:t>рал</w:t>
      </w:r>
      <w:r w:rsidRPr="00F23633">
        <w:softHyphen/>
        <w:t>ле</w:t>
      </w:r>
      <w:r w:rsidRPr="00F23633">
        <w:softHyphen/>
        <w:t>ли</w:t>
      </w:r>
      <w:r w:rsidRPr="00F23633">
        <w:softHyphen/>
        <w:t>ва</w:t>
      </w:r>
      <w:r w:rsidRPr="00F23633">
        <w:softHyphen/>
        <w:t>ние про</w:t>
      </w:r>
      <w:r w:rsidRPr="00F23633">
        <w:softHyphen/>
        <w:t>грам</w:t>
      </w:r>
      <w:r w:rsidRPr="00F23633">
        <w:softHyphen/>
        <w:t>мы ком</w:t>
      </w:r>
      <w:r w:rsidRPr="00F23633">
        <w:softHyphen/>
        <w:t>пи</w:t>
      </w:r>
      <w:r w:rsidRPr="00F23633">
        <w:softHyphen/>
        <w:t>ля</w:t>
      </w:r>
      <w:r w:rsidRPr="00F23633">
        <w:softHyphen/>
        <w:t>то</w:t>
      </w:r>
      <w:r w:rsidRPr="00F23633">
        <w:softHyphen/>
        <w:t>ром.</w:t>
      </w:r>
    </w:p>
    <w:p w:rsidR="009569C9" w:rsidRPr="00F23633" w:rsidRDefault="009569C9" w:rsidP="009569C9">
      <w:pPr>
        <w:pStyle w:val="a0"/>
      </w:pPr>
      <w:r w:rsidRPr="00F23633">
        <w:rPr>
          <w:rStyle w:val="aa"/>
        </w:rPr>
        <w:t>Ком</w:t>
      </w:r>
      <w:r w:rsidRPr="00F23633">
        <w:rPr>
          <w:rStyle w:val="aa"/>
        </w:rPr>
        <w:softHyphen/>
        <w:t>пакт</w:t>
      </w:r>
      <w:r w:rsidRPr="00F23633">
        <w:rPr>
          <w:rStyle w:val="aa"/>
        </w:rPr>
        <w:softHyphen/>
        <w:t>ность си</w:t>
      </w:r>
      <w:r w:rsidRPr="00F23633">
        <w:rPr>
          <w:rStyle w:val="aa"/>
        </w:rPr>
        <w:softHyphen/>
        <w:t>стем</w:t>
      </w:r>
      <w:r w:rsidRPr="00F23633">
        <w:t>: мо</w:t>
      </w:r>
      <w:r w:rsidRPr="00F23633">
        <w:softHyphen/>
        <w:t>жет быть реа</w:t>
      </w:r>
      <w:r w:rsidRPr="00F23633">
        <w:softHyphen/>
        <w:t>ли</w:t>
      </w:r>
      <w:r w:rsidRPr="00F23633">
        <w:softHyphen/>
        <w:t>зо</w:t>
      </w:r>
      <w:r w:rsidRPr="00F23633">
        <w:softHyphen/>
        <w:t>ва</w:t>
      </w:r>
      <w:r w:rsidRPr="00F23633">
        <w:softHyphen/>
        <w:t>на в ви</w:t>
      </w:r>
      <w:r w:rsidRPr="00F23633">
        <w:softHyphen/>
        <w:t>де не</w:t>
      </w:r>
      <w:r w:rsidRPr="00F23633">
        <w:softHyphen/>
        <w:t>сколь</w:t>
      </w:r>
      <w:r w:rsidRPr="00F23633">
        <w:softHyphen/>
        <w:t>ких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ров на од</w:t>
      </w:r>
      <w:r w:rsidRPr="00F23633">
        <w:softHyphen/>
        <w:t>ной ма</w:t>
      </w:r>
      <w:r w:rsidRPr="00F23633">
        <w:softHyphen/>
        <w:t>те</w:t>
      </w:r>
      <w:r w:rsidRPr="00F23633">
        <w:softHyphen/>
        <w:t>рин</w:t>
      </w:r>
      <w:r w:rsidRPr="00F23633">
        <w:softHyphen/>
        <w:t>ской пла</w:t>
      </w:r>
      <w:r w:rsidRPr="00F23633">
        <w:softHyphen/>
        <w:t>те, и/или в ви</w:t>
      </w:r>
      <w:r w:rsidRPr="00F23633">
        <w:softHyphen/>
        <w:t>де не</w:t>
      </w:r>
      <w:r w:rsidRPr="00F23633">
        <w:softHyphen/>
        <w:t>сколь</w:t>
      </w:r>
      <w:r w:rsidRPr="00F23633">
        <w:softHyphen/>
        <w:t>ких ядер внут</w:t>
      </w:r>
      <w:r w:rsidRPr="00F23633">
        <w:softHyphen/>
        <w:t>ри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ра.</w:t>
      </w:r>
    </w:p>
    <w:p w:rsidR="009569C9" w:rsidRPr="00F23633" w:rsidRDefault="009569C9" w:rsidP="009569C9">
      <w:r w:rsidRPr="00F23633">
        <w:t>Не</w:t>
      </w:r>
      <w:r w:rsidRPr="00F23633">
        <w:softHyphen/>
        <w:t>до</w:t>
      </w:r>
      <w:r w:rsidRPr="00F23633">
        <w:softHyphen/>
        <w:t>стат</w:t>
      </w:r>
      <w:r w:rsidRPr="00F23633">
        <w:softHyphen/>
        <w:t>ки:</w:t>
      </w:r>
    </w:p>
    <w:p w:rsidR="009569C9" w:rsidRPr="00F23633" w:rsidRDefault="009569C9" w:rsidP="009569C9">
      <w:pPr>
        <w:pStyle w:val="a0"/>
      </w:pPr>
      <w:r w:rsidRPr="00F23633">
        <w:rPr>
          <w:rStyle w:val="aa"/>
        </w:rPr>
        <w:t>Про</w:t>
      </w:r>
      <w:r w:rsidRPr="00F23633">
        <w:rPr>
          <w:rStyle w:val="aa"/>
        </w:rPr>
        <w:softHyphen/>
        <w:t>бле</w:t>
      </w:r>
      <w:r w:rsidRPr="00F23633">
        <w:rPr>
          <w:rStyle w:val="aa"/>
        </w:rPr>
        <w:softHyphen/>
        <w:t>ма сов</w:t>
      </w:r>
      <w:r w:rsidRPr="00F23633">
        <w:rPr>
          <w:rStyle w:val="aa"/>
        </w:rPr>
        <w:softHyphen/>
        <w:t>мест</w:t>
      </w:r>
      <w:r w:rsidRPr="00F23633">
        <w:rPr>
          <w:rStyle w:val="aa"/>
        </w:rPr>
        <w:softHyphen/>
        <w:t>но</w:t>
      </w:r>
      <w:r w:rsidRPr="00F23633">
        <w:rPr>
          <w:rStyle w:val="aa"/>
        </w:rPr>
        <w:softHyphen/>
        <w:t>го до</w:t>
      </w:r>
      <w:r w:rsidRPr="00F23633">
        <w:rPr>
          <w:rStyle w:val="aa"/>
        </w:rPr>
        <w:softHyphen/>
        <w:t>сту</w:t>
      </w:r>
      <w:r w:rsidRPr="00F23633">
        <w:rPr>
          <w:rStyle w:val="aa"/>
        </w:rPr>
        <w:softHyphen/>
        <w:t>па к па</w:t>
      </w:r>
      <w:r w:rsidRPr="00F23633">
        <w:rPr>
          <w:rStyle w:val="aa"/>
        </w:rPr>
        <w:softHyphen/>
        <w:t>мя</w:t>
      </w:r>
      <w:r w:rsidRPr="00F23633">
        <w:rPr>
          <w:rStyle w:val="aa"/>
        </w:rPr>
        <w:softHyphen/>
        <w:t>ти</w:t>
      </w:r>
      <w:r w:rsidRPr="00F23633">
        <w:t>: нуж</w:t>
      </w:r>
      <w:r w:rsidRPr="00F23633">
        <w:softHyphen/>
        <w:t>но осто</w:t>
      </w:r>
      <w:r w:rsidRPr="00F23633">
        <w:softHyphen/>
        <w:t>рож</w:t>
      </w:r>
      <w:r w:rsidRPr="00F23633">
        <w:softHyphen/>
        <w:t>но ра</w:t>
      </w:r>
      <w:r w:rsidRPr="00F23633">
        <w:softHyphen/>
        <w:t>бо</w:t>
      </w:r>
      <w:r w:rsidRPr="00F23633">
        <w:softHyphen/>
        <w:t>тать с те</w:t>
      </w:r>
      <w:r w:rsidRPr="00F23633">
        <w:softHyphen/>
        <w:t>ми участ</w:t>
      </w:r>
      <w:r w:rsidRPr="00F23633">
        <w:softHyphen/>
        <w:t>ка</w:t>
      </w:r>
      <w:r w:rsidRPr="00F23633">
        <w:softHyphen/>
        <w:t>ми па</w:t>
      </w:r>
      <w:r w:rsidRPr="00F23633">
        <w:softHyphen/>
        <w:t>мя</w:t>
      </w:r>
      <w:r w:rsidRPr="00F23633">
        <w:softHyphen/>
        <w:t>ти, для ко</w:t>
      </w:r>
      <w:r w:rsidRPr="00F23633">
        <w:softHyphen/>
        <w:t>то</w:t>
      </w:r>
      <w:r w:rsidRPr="00F23633">
        <w:softHyphen/>
        <w:t>рых воз</w:t>
      </w:r>
      <w:r w:rsidRPr="00F23633">
        <w:softHyphen/>
        <w:t>мож</w:t>
      </w:r>
      <w:r w:rsidRPr="00F23633">
        <w:softHyphen/>
        <w:t>но од</w:t>
      </w:r>
      <w:r w:rsidRPr="00F23633">
        <w:softHyphen/>
        <w:t>но</w:t>
      </w:r>
      <w:r w:rsidRPr="00F23633">
        <w:softHyphen/>
        <w:t>вре</w:t>
      </w:r>
      <w:r w:rsidRPr="00F23633">
        <w:softHyphen/>
        <w:t>мен</w:t>
      </w:r>
      <w:r w:rsidRPr="00F23633">
        <w:softHyphen/>
        <w:t>ное вы</w:t>
      </w:r>
      <w:r w:rsidRPr="00F23633">
        <w:softHyphen/>
        <w:t>пол</w:t>
      </w:r>
      <w:r w:rsidRPr="00F23633">
        <w:softHyphen/>
        <w:t>не</w:t>
      </w:r>
      <w:r w:rsidRPr="00F23633">
        <w:softHyphen/>
        <w:t>ние за</w:t>
      </w:r>
      <w:r w:rsidRPr="00F23633">
        <w:softHyphen/>
        <w:t>пи</w:t>
      </w:r>
      <w:r w:rsidRPr="00F23633">
        <w:softHyphen/>
        <w:t>си од</w:t>
      </w:r>
      <w:r w:rsidRPr="00F23633">
        <w:softHyphen/>
        <w:t>ним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ром и дру</w:t>
      </w:r>
      <w:r w:rsidRPr="00F23633">
        <w:softHyphen/>
        <w:t>гой опе</w:t>
      </w:r>
      <w:r w:rsidRPr="00F23633">
        <w:softHyphen/>
        <w:t>ра</w:t>
      </w:r>
      <w:r w:rsidRPr="00F23633">
        <w:softHyphen/>
        <w:t>ции (за</w:t>
      </w:r>
      <w:r w:rsidRPr="00F23633">
        <w:softHyphen/>
        <w:t>пи</w:t>
      </w:r>
      <w:r w:rsidRPr="00F23633">
        <w:softHyphen/>
        <w:t>си или чте</w:t>
      </w:r>
      <w:r w:rsidRPr="00F23633">
        <w:softHyphen/>
        <w:t>ния) дру</w:t>
      </w:r>
      <w:r w:rsidRPr="00F23633">
        <w:softHyphen/>
        <w:t>гим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ром.</w:t>
      </w:r>
    </w:p>
    <w:p w:rsidR="009569C9" w:rsidRPr="00F23633" w:rsidRDefault="009569C9" w:rsidP="009569C9">
      <w:pPr>
        <w:pStyle w:val="a0"/>
      </w:pPr>
      <w:r w:rsidRPr="00F23633">
        <w:rPr>
          <w:rStyle w:val="aa"/>
        </w:rPr>
        <w:t>Про</w:t>
      </w:r>
      <w:r w:rsidRPr="00F23633">
        <w:rPr>
          <w:rStyle w:val="aa"/>
        </w:rPr>
        <w:softHyphen/>
        <w:t>бле</w:t>
      </w:r>
      <w:r w:rsidRPr="00F23633">
        <w:rPr>
          <w:rStyle w:val="aa"/>
        </w:rPr>
        <w:softHyphen/>
        <w:t>ма син</w:t>
      </w:r>
      <w:r w:rsidRPr="00F23633">
        <w:rPr>
          <w:rStyle w:val="aa"/>
        </w:rPr>
        <w:softHyphen/>
        <w:t>хрон</w:t>
      </w:r>
      <w:r w:rsidRPr="00F23633">
        <w:rPr>
          <w:rStyle w:val="aa"/>
        </w:rPr>
        <w:softHyphen/>
        <w:t>но</w:t>
      </w:r>
      <w:r w:rsidRPr="00F23633">
        <w:rPr>
          <w:rStyle w:val="aa"/>
        </w:rPr>
        <w:softHyphen/>
        <w:t>сти кэ</w:t>
      </w:r>
      <w:r w:rsidRPr="00F23633">
        <w:rPr>
          <w:rStyle w:val="aa"/>
        </w:rPr>
        <w:softHyphen/>
        <w:t>шей</w:t>
      </w:r>
      <w:r w:rsidRPr="00F23633">
        <w:t>: для уско</w:t>
      </w:r>
      <w:r w:rsidRPr="00F23633">
        <w:softHyphen/>
        <w:t>ре</w:t>
      </w:r>
      <w:r w:rsidRPr="00F23633">
        <w:softHyphen/>
        <w:t>ния до</w:t>
      </w:r>
      <w:r w:rsidRPr="00F23633">
        <w:softHyphen/>
        <w:t>сту</w:t>
      </w:r>
      <w:r w:rsidRPr="00F23633">
        <w:softHyphen/>
        <w:t>па к па</w:t>
      </w:r>
      <w:r w:rsidRPr="00F23633">
        <w:softHyphen/>
        <w:t>мя</w:t>
      </w:r>
      <w:r w:rsidRPr="00F23633">
        <w:softHyphen/>
        <w:t>ти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ры снаб</w:t>
      </w:r>
      <w:r w:rsidRPr="00F23633">
        <w:softHyphen/>
        <w:t>жа</w:t>
      </w:r>
      <w:r w:rsidRPr="00F23633">
        <w:softHyphen/>
        <w:t>ют</w:t>
      </w:r>
      <w:r w:rsidRPr="00F23633">
        <w:softHyphen/>
        <w:t>ся кэ</w:t>
      </w:r>
      <w:r w:rsidRPr="00F23633">
        <w:softHyphen/>
        <w:t>ша</w:t>
      </w:r>
      <w:r w:rsidRPr="00F23633">
        <w:softHyphen/>
        <w:t>ми. Ес</w:t>
      </w:r>
      <w:r w:rsidRPr="00F23633">
        <w:softHyphen/>
        <w:t>ли один про</w:t>
      </w:r>
      <w:r w:rsidRPr="00F23633">
        <w:softHyphen/>
        <w:t>цес</w:t>
      </w:r>
      <w:r w:rsidRPr="00F23633">
        <w:softHyphen/>
        <w:t>сор из</w:t>
      </w:r>
      <w:r w:rsidRPr="00F23633">
        <w:softHyphen/>
        <w:t>ме</w:t>
      </w:r>
      <w:r w:rsidRPr="00F23633">
        <w:softHyphen/>
        <w:t>нил дан</w:t>
      </w:r>
      <w:r w:rsidRPr="00F23633">
        <w:softHyphen/>
        <w:t>ные в опе</w:t>
      </w:r>
      <w:r w:rsidRPr="00F23633">
        <w:softHyphen/>
        <w:t>ра</w:t>
      </w:r>
      <w:r w:rsidRPr="00F23633">
        <w:softHyphen/>
        <w:t>тив</w:t>
      </w:r>
      <w:r w:rsidRPr="00F23633">
        <w:softHyphen/>
        <w:t>ной па</w:t>
      </w:r>
      <w:r w:rsidRPr="00F23633">
        <w:softHyphen/>
        <w:t>мя</w:t>
      </w:r>
      <w:r w:rsidRPr="00F23633">
        <w:softHyphen/>
        <w:t>ти, и эти дан</w:t>
      </w:r>
      <w:r w:rsidRPr="00F23633">
        <w:softHyphen/>
        <w:t>ные про</w:t>
      </w:r>
      <w:r w:rsidRPr="00F23633">
        <w:softHyphen/>
        <w:t>кэ</w:t>
      </w:r>
      <w:r w:rsidRPr="00F23633">
        <w:softHyphen/>
        <w:t>ши</w:t>
      </w:r>
      <w:r w:rsidRPr="00F23633">
        <w:softHyphen/>
        <w:t>ро</w:t>
      </w:r>
      <w:r w:rsidRPr="00F23633">
        <w:softHyphen/>
        <w:t>ва</w:t>
      </w:r>
      <w:r w:rsidRPr="00F23633">
        <w:softHyphen/>
        <w:t>ны дру</w:t>
      </w:r>
      <w:r w:rsidRPr="00F23633">
        <w:softHyphen/>
        <w:t>ги</w:t>
      </w:r>
      <w:r w:rsidRPr="00F23633">
        <w:softHyphen/>
        <w:t>ми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ра</w:t>
      </w:r>
      <w:r w:rsidRPr="00F23633">
        <w:softHyphen/>
        <w:t>ми, то их кэ</w:t>
      </w:r>
      <w:r w:rsidRPr="00F23633">
        <w:softHyphen/>
        <w:t>ши долж</w:t>
      </w:r>
      <w:r w:rsidRPr="00F23633">
        <w:softHyphen/>
        <w:t>ны ав</w:t>
      </w:r>
      <w:r w:rsidRPr="00F23633">
        <w:softHyphen/>
        <w:t>то</w:t>
      </w:r>
      <w:r w:rsidRPr="00F23633">
        <w:softHyphen/>
        <w:t>ма</w:t>
      </w:r>
      <w:r w:rsidRPr="00F23633">
        <w:softHyphen/>
        <w:t>ти</w:t>
      </w:r>
      <w:r w:rsidRPr="00F23633">
        <w:softHyphen/>
        <w:t>че</w:t>
      </w:r>
      <w:r w:rsidRPr="00F23633">
        <w:softHyphen/>
        <w:t>ски об</w:t>
      </w:r>
      <w:r w:rsidRPr="00F23633">
        <w:softHyphen/>
        <w:t>но</w:t>
      </w:r>
      <w:r w:rsidRPr="00F23633">
        <w:softHyphen/>
        <w:t>вить</w:t>
      </w:r>
      <w:r w:rsidRPr="00F23633">
        <w:softHyphen/>
        <w:t>ся. Дан</w:t>
      </w:r>
      <w:r w:rsidRPr="00F23633">
        <w:softHyphen/>
        <w:t>ная про</w:t>
      </w:r>
      <w:r w:rsidRPr="00F23633">
        <w:softHyphen/>
        <w:t>бле</w:t>
      </w:r>
      <w:r w:rsidRPr="00F23633">
        <w:softHyphen/>
        <w:t>ма от</w:t>
      </w:r>
      <w:r w:rsidRPr="00F23633">
        <w:softHyphen/>
        <w:t>сут</w:t>
      </w:r>
      <w:r w:rsidRPr="00F23633">
        <w:softHyphen/>
        <w:t>ству</w:t>
      </w:r>
      <w:r w:rsidRPr="00F23633">
        <w:softHyphen/>
        <w:t>ет в мно</w:t>
      </w:r>
      <w:r w:rsidRPr="00F23633">
        <w:softHyphen/>
        <w:t>го</w:t>
      </w:r>
      <w:r w:rsidRPr="00F23633">
        <w:softHyphen/>
        <w:t>ядер</w:t>
      </w:r>
      <w:r w:rsidRPr="00F23633">
        <w:softHyphen/>
        <w:t>ных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рах, ис</w:t>
      </w:r>
      <w:r w:rsidRPr="00F23633">
        <w:softHyphen/>
        <w:t>поль</w:t>
      </w:r>
      <w:r w:rsidRPr="00F23633">
        <w:softHyphen/>
        <w:t>зую</w:t>
      </w:r>
      <w:r w:rsidRPr="00F23633">
        <w:softHyphen/>
        <w:t>щих об</w:t>
      </w:r>
      <w:r w:rsidRPr="00F23633">
        <w:softHyphen/>
        <w:t>щий кэш.</w:t>
      </w:r>
    </w:p>
    <w:p w:rsidR="009569C9" w:rsidRPr="00F23633" w:rsidRDefault="009569C9" w:rsidP="009569C9">
      <w:pPr>
        <w:pStyle w:val="a0"/>
      </w:pPr>
      <w:r w:rsidRPr="00F23633">
        <w:rPr>
          <w:rStyle w:val="aa"/>
        </w:rPr>
        <w:t>Про</w:t>
      </w:r>
      <w:r w:rsidRPr="00F23633">
        <w:rPr>
          <w:rStyle w:val="aa"/>
        </w:rPr>
        <w:softHyphen/>
        <w:t>бле</w:t>
      </w:r>
      <w:r w:rsidRPr="00F23633">
        <w:rPr>
          <w:rStyle w:val="aa"/>
        </w:rPr>
        <w:softHyphen/>
        <w:t>ма мед</w:t>
      </w:r>
      <w:r w:rsidRPr="00F23633">
        <w:rPr>
          <w:rStyle w:val="aa"/>
        </w:rPr>
        <w:softHyphen/>
        <w:t>лен</w:t>
      </w:r>
      <w:r w:rsidRPr="00F23633">
        <w:rPr>
          <w:rStyle w:val="aa"/>
        </w:rPr>
        <w:softHyphen/>
        <w:t>но</w:t>
      </w:r>
      <w:r w:rsidRPr="00F23633">
        <w:rPr>
          <w:rStyle w:val="aa"/>
        </w:rPr>
        <w:softHyphen/>
        <w:t>го об</w:t>
      </w:r>
      <w:r w:rsidRPr="00F23633">
        <w:rPr>
          <w:rStyle w:val="aa"/>
        </w:rPr>
        <w:softHyphen/>
        <w:t>ра</w:t>
      </w:r>
      <w:r w:rsidRPr="00F23633">
        <w:rPr>
          <w:rStyle w:val="aa"/>
        </w:rPr>
        <w:softHyphen/>
        <w:t>ще</w:t>
      </w:r>
      <w:r w:rsidRPr="00F23633">
        <w:rPr>
          <w:rStyle w:val="aa"/>
        </w:rPr>
        <w:softHyphen/>
        <w:t>ния к опе</w:t>
      </w:r>
      <w:r w:rsidRPr="00F23633">
        <w:rPr>
          <w:rStyle w:val="aa"/>
        </w:rPr>
        <w:softHyphen/>
        <w:t>ра</w:t>
      </w:r>
      <w:r w:rsidRPr="00F23633">
        <w:rPr>
          <w:rStyle w:val="aa"/>
        </w:rPr>
        <w:softHyphen/>
        <w:t>тив</w:t>
      </w:r>
      <w:r w:rsidRPr="00F23633">
        <w:rPr>
          <w:rStyle w:val="aa"/>
        </w:rPr>
        <w:softHyphen/>
        <w:t>ной па</w:t>
      </w:r>
      <w:r w:rsidRPr="00F23633">
        <w:rPr>
          <w:rStyle w:val="aa"/>
        </w:rPr>
        <w:softHyphen/>
        <w:t>мя</w:t>
      </w:r>
      <w:r w:rsidRPr="00F23633">
        <w:rPr>
          <w:rStyle w:val="aa"/>
        </w:rPr>
        <w:softHyphen/>
        <w:t>ти и её огра</w:t>
      </w:r>
      <w:r w:rsidRPr="00F23633">
        <w:rPr>
          <w:rStyle w:val="aa"/>
        </w:rPr>
        <w:softHyphen/>
        <w:t>ни</w:t>
      </w:r>
      <w:r w:rsidRPr="00F23633">
        <w:rPr>
          <w:rStyle w:val="aa"/>
        </w:rPr>
        <w:softHyphen/>
        <w:t>чен</w:t>
      </w:r>
      <w:r w:rsidRPr="00F23633">
        <w:rPr>
          <w:rStyle w:val="aa"/>
        </w:rPr>
        <w:softHyphen/>
        <w:t>но</w:t>
      </w:r>
      <w:r w:rsidRPr="00F23633">
        <w:rPr>
          <w:rStyle w:val="aa"/>
        </w:rPr>
        <w:softHyphen/>
        <w:t>го объ</w:t>
      </w:r>
      <w:r w:rsidRPr="00F23633">
        <w:rPr>
          <w:rStyle w:val="aa"/>
        </w:rPr>
        <w:softHyphen/>
        <w:t>ё</w:t>
      </w:r>
      <w:r w:rsidRPr="00F23633">
        <w:rPr>
          <w:rStyle w:val="aa"/>
        </w:rPr>
        <w:softHyphen/>
        <w:t>ма</w:t>
      </w:r>
      <w:r w:rsidRPr="00F23633">
        <w:t>: про</w:t>
      </w:r>
      <w:r w:rsidRPr="00F23633">
        <w:softHyphen/>
        <w:t>цес</w:t>
      </w:r>
      <w:r w:rsidRPr="00F23633">
        <w:softHyphen/>
        <w:t>сор ра</w:t>
      </w:r>
      <w:r w:rsidRPr="00F23633">
        <w:softHyphen/>
        <w:t>бо</w:t>
      </w:r>
      <w:r w:rsidRPr="00F23633">
        <w:softHyphen/>
        <w:t>та</w:t>
      </w:r>
      <w:r w:rsidRPr="00F23633">
        <w:softHyphen/>
        <w:t>ет быст</w:t>
      </w:r>
      <w:r w:rsidRPr="00F23633">
        <w:softHyphen/>
        <w:t>ро, а па</w:t>
      </w:r>
      <w:r w:rsidRPr="00F23633">
        <w:softHyphen/>
        <w:t>мять — мед</w:t>
      </w:r>
      <w:r w:rsidRPr="00F23633">
        <w:softHyphen/>
        <w:t>лен</w:t>
      </w:r>
      <w:r w:rsidRPr="00F23633">
        <w:softHyphen/>
        <w:t>но, по</w:t>
      </w:r>
      <w:r w:rsidRPr="00F23633">
        <w:softHyphen/>
        <w:t>это</w:t>
      </w:r>
      <w:r w:rsidRPr="00F23633">
        <w:softHyphen/>
        <w:t>му да</w:t>
      </w:r>
      <w:r w:rsidRPr="00F23633">
        <w:softHyphen/>
        <w:t>же од</w:t>
      </w:r>
      <w:r w:rsidRPr="00F23633">
        <w:softHyphen/>
        <w:t>но</w:t>
      </w:r>
      <w:r w:rsidRPr="00F23633">
        <w:softHyphen/>
        <w:t>му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ру при</w:t>
      </w:r>
      <w:r w:rsidRPr="00F23633">
        <w:softHyphen/>
        <w:t>хо</w:t>
      </w:r>
      <w:r w:rsidRPr="00F23633">
        <w:softHyphen/>
        <w:t>дит</w:t>
      </w:r>
      <w:r w:rsidRPr="00F23633">
        <w:softHyphen/>
        <w:t>ся ждать за</w:t>
      </w:r>
      <w:r w:rsidRPr="00F23633">
        <w:softHyphen/>
        <w:t>груз</w:t>
      </w:r>
      <w:r w:rsidRPr="00F23633">
        <w:softHyphen/>
        <w:t>ки дан</w:t>
      </w:r>
      <w:r w:rsidRPr="00F23633">
        <w:softHyphen/>
        <w:t>ных из опе</w:t>
      </w:r>
      <w:r w:rsidRPr="00F23633">
        <w:softHyphen/>
        <w:t>ра</w:t>
      </w:r>
      <w:r w:rsidRPr="00F23633">
        <w:softHyphen/>
        <w:t>тив</w:t>
      </w:r>
      <w:r w:rsidRPr="00F23633">
        <w:softHyphen/>
        <w:t>ной па</w:t>
      </w:r>
      <w:r w:rsidRPr="00F23633">
        <w:softHyphen/>
        <w:t>мя</w:t>
      </w:r>
      <w:r w:rsidRPr="00F23633">
        <w:softHyphen/>
        <w:t>ти. Ес</w:t>
      </w:r>
      <w:r w:rsidRPr="00F23633">
        <w:softHyphen/>
        <w:t>ли же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ров не</w:t>
      </w:r>
      <w:r w:rsidRPr="00F23633">
        <w:softHyphen/>
        <w:t>сколь</w:t>
      </w:r>
      <w:r w:rsidRPr="00F23633">
        <w:softHyphen/>
        <w:t>ко, то им при</w:t>
      </w:r>
      <w:r w:rsidRPr="00F23633">
        <w:softHyphen/>
        <w:t>хо</w:t>
      </w:r>
      <w:r w:rsidRPr="00F23633">
        <w:softHyphen/>
        <w:t>дит</w:t>
      </w:r>
      <w:r w:rsidRPr="00F23633">
        <w:softHyphen/>
        <w:t>ся ждать ещё доль</w:t>
      </w:r>
      <w:r w:rsidRPr="00F23633">
        <w:softHyphen/>
        <w:t>ше. Ско</w:t>
      </w:r>
      <w:r w:rsidRPr="00F23633">
        <w:softHyphen/>
        <w:t>рость ра</w:t>
      </w:r>
      <w:r w:rsidRPr="00F23633">
        <w:softHyphen/>
        <w:t>бо</w:t>
      </w:r>
      <w:r w:rsidRPr="00F23633">
        <w:softHyphen/>
        <w:t>ты каж</w:t>
      </w:r>
      <w:r w:rsidRPr="00F23633">
        <w:softHyphen/>
        <w:t>до</w:t>
      </w:r>
      <w:r w:rsidRPr="00F23633">
        <w:softHyphen/>
        <w:t>го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ра с па</w:t>
      </w:r>
      <w:r w:rsidRPr="00F23633">
        <w:softHyphen/>
        <w:t>мя</w:t>
      </w:r>
      <w:r w:rsidRPr="00F23633">
        <w:softHyphen/>
        <w:t>тью ста</w:t>
      </w:r>
      <w:r w:rsidRPr="00F23633">
        <w:softHyphen/>
        <w:t>но</w:t>
      </w:r>
      <w:r w:rsidRPr="00F23633">
        <w:softHyphen/>
        <w:t>вит</w:t>
      </w:r>
      <w:r w:rsidRPr="00F23633">
        <w:softHyphen/>
        <w:t>ся тем мень</w:t>
      </w:r>
      <w:r w:rsidRPr="00F23633">
        <w:softHyphen/>
        <w:t>ше, чем боль</w:t>
      </w:r>
      <w:r w:rsidRPr="00F23633">
        <w:softHyphen/>
        <w:t>шее чис</w:t>
      </w:r>
      <w:r w:rsidRPr="00F23633">
        <w:softHyphen/>
        <w:t>ло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ров име</w:t>
      </w:r>
      <w:r w:rsidRPr="00F23633">
        <w:softHyphen/>
        <w:t>ет</w:t>
      </w:r>
      <w:r w:rsidRPr="00F23633">
        <w:softHyphen/>
        <w:t>ся в си</w:t>
      </w:r>
      <w:r w:rsidRPr="00F23633">
        <w:softHyphen/>
        <w:t>сте</w:t>
      </w:r>
      <w:r w:rsidRPr="00F23633">
        <w:softHyphen/>
        <w:t>ме. Кро</w:t>
      </w:r>
      <w:r w:rsidRPr="00F23633">
        <w:softHyphen/>
        <w:t>ме то</w:t>
      </w:r>
      <w:r w:rsidRPr="00F23633">
        <w:softHyphen/>
        <w:t>го, объ</w:t>
      </w:r>
      <w:r w:rsidRPr="00F23633">
        <w:softHyphen/>
        <w:t>ём па</w:t>
      </w:r>
      <w:r w:rsidRPr="00F23633">
        <w:softHyphen/>
        <w:t>мя</w:t>
      </w:r>
      <w:r w:rsidRPr="00F23633">
        <w:softHyphen/>
        <w:t>ти не мо</w:t>
      </w:r>
      <w:r w:rsidRPr="00F23633">
        <w:softHyphen/>
        <w:t>жет быть сде</w:t>
      </w:r>
      <w:r w:rsidRPr="00F23633">
        <w:softHyphen/>
        <w:t xml:space="preserve">лан </w:t>
      </w:r>
      <w:r w:rsidRPr="00F23633">
        <w:lastRenderedPageBreak/>
        <w:t>сколь угод</w:t>
      </w:r>
      <w:r w:rsidRPr="00F23633">
        <w:softHyphen/>
        <w:t>но боль</w:t>
      </w:r>
      <w:r w:rsidRPr="00F23633">
        <w:softHyphen/>
        <w:t>шим, так как для это</w:t>
      </w:r>
      <w:r w:rsidRPr="00F23633">
        <w:softHyphen/>
        <w:t>го при</w:t>
      </w:r>
      <w:r w:rsidRPr="00F23633">
        <w:softHyphen/>
        <w:t>дёт</w:t>
      </w:r>
      <w:r w:rsidRPr="00F23633">
        <w:softHyphen/>
        <w:t>ся уве</w:t>
      </w:r>
      <w:r w:rsidRPr="00F23633">
        <w:softHyphen/>
        <w:t>ли</w:t>
      </w:r>
      <w:r w:rsidRPr="00F23633">
        <w:softHyphen/>
        <w:t>чи</w:t>
      </w:r>
      <w:r w:rsidRPr="00F23633">
        <w:softHyphen/>
        <w:t>вать раз</w:t>
      </w:r>
      <w:r w:rsidRPr="00F23633">
        <w:softHyphen/>
        <w:t>ряд</w:t>
      </w:r>
      <w:r w:rsidRPr="00F23633">
        <w:softHyphen/>
        <w:t>ность ши</w:t>
      </w:r>
      <w:r w:rsidRPr="00F23633">
        <w:softHyphen/>
        <w:t>ны па</w:t>
      </w:r>
      <w:r w:rsidRPr="00F23633">
        <w:softHyphen/>
        <w:t>мя</w:t>
      </w:r>
      <w:r w:rsidRPr="00F23633">
        <w:softHyphen/>
        <w:t>ти.</w:t>
      </w:r>
    </w:p>
    <w:p w:rsidR="009569C9" w:rsidRPr="00F23633" w:rsidRDefault="009569C9" w:rsidP="009569C9">
      <w:pPr>
        <w:pStyle w:val="a0"/>
      </w:pPr>
      <w:r w:rsidRPr="00F23633">
        <w:rPr>
          <w:rStyle w:val="aa"/>
        </w:rPr>
        <w:t>Про</w:t>
      </w:r>
      <w:r w:rsidRPr="00F23633">
        <w:rPr>
          <w:rStyle w:val="aa"/>
        </w:rPr>
        <w:softHyphen/>
        <w:t>бле</w:t>
      </w:r>
      <w:r w:rsidRPr="00F23633">
        <w:rPr>
          <w:rStyle w:val="aa"/>
        </w:rPr>
        <w:softHyphen/>
        <w:t>ма мас</w:t>
      </w:r>
      <w:r w:rsidRPr="00F23633">
        <w:rPr>
          <w:rStyle w:val="aa"/>
        </w:rPr>
        <w:softHyphen/>
        <w:t>шта</w:t>
      </w:r>
      <w:r w:rsidRPr="00F23633">
        <w:rPr>
          <w:rStyle w:val="aa"/>
        </w:rPr>
        <w:softHyphen/>
        <w:t>би</w:t>
      </w:r>
      <w:r w:rsidRPr="00F23633">
        <w:rPr>
          <w:rStyle w:val="aa"/>
        </w:rPr>
        <w:softHyphen/>
        <w:t>ру</w:t>
      </w:r>
      <w:r w:rsidRPr="00F23633">
        <w:rPr>
          <w:rStyle w:val="aa"/>
        </w:rPr>
        <w:softHyphen/>
        <w:t>е</w:t>
      </w:r>
      <w:r w:rsidRPr="00F23633">
        <w:rPr>
          <w:rStyle w:val="aa"/>
        </w:rPr>
        <w:softHyphen/>
        <w:t>мо</w:t>
      </w:r>
      <w:r w:rsidRPr="00F23633">
        <w:rPr>
          <w:rStyle w:val="aa"/>
        </w:rPr>
        <w:softHyphen/>
        <w:t>сти</w:t>
      </w:r>
      <w:r w:rsidRPr="00F23633">
        <w:t>: очень слож</w:t>
      </w:r>
      <w:r w:rsidRPr="00F23633">
        <w:softHyphen/>
        <w:t>но сде</w:t>
      </w:r>
      <w:r w:rsidRPr="00F23633">
        <w:softHyphen/>
        <w:t>лать по</w:t>
      </w:r>
      <w:r w:rsidRPr="00F23633">
        <w:softHyphen/>
        <w:t>доб</w:t>
      </w:r>
      <w:r w:rsidRPr="00F23633">
        <w:softHyphen/>
        <w:t>ную си</w:t>
      </w:r>
      <w:r w:rsidRPr="00F23633">
        <w:softHyphen/>
        <w:t>сте</w:t>
      </w:r>
      <w:r w:rsidRPr="00F23633">
        <w:softHyphen/>
        <w:t>му с большим чис</w:t>
      </w:r>
      <w:r w:rsidRPr="00F23633">
        <w:softHyphen/>
        <w:t>лом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ров, так как очень силь</w:t>
      </w:r>
      <w:r w:rsidRPr="00F23633">
        <w:softHyphen/>
        <w:t>но воз</w:t>
      </w:r>
      <w:r w:rsidRPr="00F23633">
        <w:softHyphen/>
        <w:t>рас</w:t>
      </w:r>
      <w:r w:rsidRPr="00F23633">
        <w:softHyphen/>
        <w:t>та</w:t>
      </w:r>
      <w:r w:rsidRPr="00F23633">
        <w:softHyphen/>
        <w:t>ет сто</w:t>
      </w:r>
      <w:r w:rsidRPr="00F23633">
        <w:softHyphen/>
        <w:t>и</w:t>
      </w:r>
      <w:r w:rsidRPr="00F23633">
        <w:softHyphen/>
        <w:t>мость и па</w:t>
      </w:r>
      <w:r w:rsidRPr="00F23633">
        <w:softHyphen/>
        <w:t>да</w:t>
      </w:r>
      <w:r w:rsidRPr="00F23633">
        <w:softHyphen/>
        <w:t>ет эф</w:t>
      </w:r>
      <w:r w:rsidRPr="00F23633">
        <w:softHyphen/>
        <w:t>фек</w:t>
      </w:r>
      <w:r w:rsidRPr="00F23633">
        <w:softHyphen/>
        <w:t>тив</w:t>
      </w:r>
      <w:r w:rsidRPr="00F23633">
        <w:softHyphen/>
        <w:t>ность ра</w:t>
      </w:r>
      <w:r w:rsidRPr="00F23633">
        <w:softHyphen/>
        <w:t>бо</w:t>
      </w:r>
      <w:r w:rsidRPr="00F23633">
        <w:softHyphen/>
        <w:t>ты из-за опи</w:t>
      </w:r>
      <w:r w:rsidRPr="00F23633">
        <w:softHyphen/>
        <w:t>сан</w:t>
      </w:r>
      <w:r w:rsidRPr="00F23633">
        <w:softHyphen/>
        <w:t>ных вы</w:t>
      </w:r>
      <w:r w:rsidRPr="00F23633">
        <w:softHyphen/>
        <w:t>ше про</w:t>
      </w:r>
      <w:r w:rsidRPr="00F23633">
        <w:softHyphen/>
        <w:t>блем. Прак</w:t>
      </w:r>
      <w:r w:rsidRPr="00F23633">
        <w:softHyphen/>
        <w:t>ти</w:t>
      </w:r>
      <w:r w:rsidRPr="00F23633">
        <w:softHyphen/>
        <w:t>че</w:t>
      </w:r>
      <w:r w:rsidRPr="00F23633">
        <w:softHyphen/>
        <w:t>ски все по</w:t>
      </w:r>
      <w:r w:rsidRPr="00F23633">
        <w:softHyphen/>
        <w:t>доб</w:t>
      </w:r>
      <w:r w:rsidRPr="00F23633">
        <w:softHyphen/>
        <w:t>ные си</w:t>
      </w:r>
      <w:r w:rsidRPr="00F23633">
        <w:softHyphen/>
        <w:t>сте</w:t>
      </w:r>
      <w:r w:rsidRPr="00F23633">
        <w:softHyphen/>
        <w:t>мы име</w:t>
      </w:r>
      <w:r w:rsidRPr="00F23633">
        <w:softHyphen/>
        <w:t>ют ≤ 8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ров.</w:t>
      </w:r>
    </w:p>
    <w:p w:rsidR="005A2836" w:rsidRPr="00F23633" w:rsidRDefault="005A2836" w:rsidP="0089618B">
      <w:pPr>
        <w:pStyle w:val="2"/>
      </w:pPr>
      <w:r w:rsidRPr="00F23633">
        <w:t>Си</w:t>
      </w:r>
      <w:r w:rsidRPr="00F23633">
        <w:softHyphen/>
        <w:t>сте</w:t>
      </w:r>
      <w:r w:rsidRPr="00F23633">
        <w:softHyphen/>
        <w:t>мы с рас</w:t>
      </w:r>
      <w:r w:rsidRPr="00F23633">
        <w:softHyphen/>
        <w:t>пре</w:t>
      </w:r>
      <w:r w:rsidRPr="00F23633">
        <w:softHyphen/>
        <w:t>де</w:t>
      </w:r>
      <w:r w:rsidRPr="00F23633">
        <w:softHyphen/>
        <w:t>лён</w:t>
      </w:r>
      <w:r w:rsidRPr="00F23633">
        <w:softHyphen/>
        <w:t>ной па</w:t>
      </w:r>
      <w:r w:rsidRPr="00F23633">
        <w:softHyphen/>
        <w:t>мя</w:t>
      </w:r>
      <w:r w:rsidRPr="00F23633">
        <w:softHyphen/>
        <w:t>тью</w:t>
      </w:r>
    </w:p>
    <w:p w:rsidR="005A2836" w:rsidRPr="00F23633" w:rsidRDefault="005A2836" w:rsidP="005A2836">
      <w:r w:rsidRPr="00F23633">
        <w:t>Си</w:t>
      </w:r>
      <w:r w:rsidRPr="00F23633">
        <w:softHyphen/>
        <w:t>сте</w:t>
      </w:r>
      <w:r w:rsidRPr="00F23633">
        <w:softHyphen/>
        <w:t>ма со</w:t>
      </w:r>
      <w:r w:rsidRPr="00F23633">
        <w:softHyphen/>
        <w:t>дер</w:t>
      </w:r>
      <w:r w:rsidRPr="00F23633">
        <w:softHyphen/>
        <w:t>жит не</w:t>
      </w:r>
      <w:r w:rsidRPr="00F23633">
        <w:softHyphen/>
        <w:t>сколь</w:t>
      </w:r>
      <w:r w:rsidRPr="00F23633">
        <w:softHyphen/>
        <w:t>ко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ров, каж</w:t>
      </w:r>
      <w:r w:rsidRPr="00F23633">
        <w:softHyphen/>
        <w:t>дый име</w:t>
      </w:r>
      <w:r w:rsidRPr="00F23633">
        <w:softHyphen/>
        <w:t>ет свою опе</w:t>
      </w:r>
      <w:r w:rsidRPr="00F23633">
        <w:softHyphen/>
        <w:t>ра</w:t>
      </w:r>
      <w:r w:rsidRPr="00F23633">
        <w:softHyphen/>
        <w:t>тив</w:t>
      </w:r>
      <w:r w:rsidRPr="00F23633">
        <w:softHyphen/>
        <w:t>ную па</w:t>
      </w:r>
      <w:r w:rsidRPr="00F23633">
        <w:softHyphen/>
        <w:t>мять</w:t>
      </w:r>
      <w:r w:rsidR="00B72736">
        <w:t xml:space="preserve"> (рисунок 2)</w:t>
      </w:r>
      <w:r w:rsidRPr="00F23633">
        <w:t>. Для обес</w:t>
      </w:r>
      <w:r w:rsidRPr="00F23633">
        <w:softHyphen/>
        <w:t>пе</w:t>
      </w:r>
      <w:r w:rsidRPr="00F23633">
        <w:softHyphen/>
        <w:t>че</w:t>
      </w:r>
      <w:r w:rsidRPr="00F23633">
        <w:softHyphen/>
        <w:t>ния об</w:t>
      </w:r>
      <w:r w:rsidRPr="00F23633">
        <w:softHyphen/>
        <w:t>ме</w:t>
      </w:r>
      <w:r w:rsidRPr="00F23633">
        <w:softHyphen/>
        <w:t>на ин</w:t>
      </w:r>
      <w:r w:rsidRPr="00F23633">
        <w:softHyphen/>
        <w:t>фор</w:t>
      </w:r>
      <w:r w:rsidRPr="00F23633">
        <w:softHyphen/>
        <w:t>ма</w:t>
      </w:r>
      <w:r w:rsidRPr="00F23633">
        <w:softHyphen/>
        <w:t>ци</w:t>
      </w:r>
      <w:r w:rsidRPr="00F23633">
        <w:softHyphen/>
        <w:t>ей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ры со</w:t>
      </w:r>
      <w:r w:rsidRPr="00F23633">
        <w:softHyphen/>
        <w:t>еди</w:t>
      </w:r>
      <w:r w:rsidRPr="00F23633">
        <w:softHyphen/>
        <w:t>не</w:t>
      </w:r>
      <w:r w:rsidRPr="00F23633">
        <w:softHyphen/>
        <w:t>ны ка</w:t>
      </w:r>
      <w:r w:rsidRPr="00F23633">
        <w:softHyphen/>
        <w:t>на</w:t>
      </w:r>
      <w:r w:rsidRPr="00F23633">
        <w:softHyphen/>
        <w:t>ла</w:t>
      </w:r>
      <w:r w:rsidRPr="00F23633">
        <w:softHyphen/>
        <w:t>ми свя</w:t>
      </w:r>
      <w:r w:rsidRPr="00F23633">
        <w:softHyphen/>
        <w:t>зи. По ха</w:t>
      </w:r>
      <w:r w:rsidRPr="00F23633">
        <w:softHyphen/>
        <w:t>рак</w:t>
      </w:r>
      <w:r w:rsidRPr="00F23633">
        <w:softHyphen/>
        <w:t>те</w:t>
      </w:r>
      <w:r w:rsidRPr="00F23633">
        <w:softHyphen/>
        <w:t>ру свя</w:t>
      </w:r>
      <w:r w:rsidRPr="00F23633">
        <w:softHyphen/>
        <w:t>зей та</w:t>
      </w:r>
      <w:r w:rsidRPr="00F23633">
        <w:softHyphen/>
        <w:t>кие си</w:t>
      </w:r>
      <w:r w:rsidRPr="00F23633">
        <w:softHyphen/>
        <w:t>сте</w:t>
      </w:r>
      <w:r w:rsidRPr="00F23633">
        <w:softHyphen/>
        <w:t>мы де</w:t>
      </w:r>
      <w:r w:rsidRPr="00F23633">
        <w:softHyphen/>
        <w:t>лят</w:t>
      </w:r>
      <w:r w:rsidRPr="00F23633">
        <w:softHyphen/>
        <w:t>ся на си</w:t>
      </w:r>
      <w:r w:rsidRPr="00F23633">
        <w:softHyphen/>
        <w:t>сте</w:t>
      </w:r>
      <w:r w:rsidRPr="00F23633">
        <w:softHyphen/>
        <w:t>мы с уни</w:t>
      </w:r>
      <w:r w:rsidRPr="00F23633">
        <w:softHyphen/>
        <w:t>вер</w:t>
      </w:r>
      <w:r w:rsidRPr="00F23633">
        <w:softHyphen/>
        <w:t>саль</w:t>
      </w:r>
      <w:r w:rsidRPr="00F23633">
        <w:softHyphen/>
        <w:t>ной ком</w:t>
      </w:r>
      <w:r w:rsidRPr="00F23633">
        <w:softHyphen/>
        <w:t>му</w:t>
      </w:r>
      <w:r w:rsidRPr="00F23633">
        <w:softHyphen/>
        <w:t>та</w:t>
      </w:r>
      <w:r w:rsidRPr="00F23633">
        <w:softHyphen/>
        <w:t>ци</w:t>
      </w:r>
      <w:r w:rsidRPr="00F23633">
        <w:softHyphen/>
        <w:t>ей (каж</w:t>
      </w:r>
      <w:r w:rsidRPr="00F23633">
        <w:softHyphen/>
        <w:t>дый про</w:t>
      </w:r>
      <w:r w:rsidRPr="00F23633">
        <w:softHyphen/>
        <w:t>цес</w:t>
      </w:r>
      <w:r w:rsidRPr="00F23633">
        <w:softHyphen/>
        <w:t>сор мо</w:t>
      </w:r>
      <w:r w:rsidRPr="00F23633">
        <w:softHyphen/>
        <w:t>жет пе</w:t>
      </w:r>
      <w:r w:rsidRPr="00F23633">
        <w:softHyphen/>
        <w:t>ре</w:t>
      </w:r>
      <w:r w:rsidRPr="00F23633">
        <w:softHyphen/>
        <w:t>дать ин</w:t>
      </w:r>
      <w:r w:rsidRPr="00F23633">
        <w:softHyphen/>
        <w:t>фор</w:t>
      </w:r>
      <w:r w:rsidRPr="00F23633">
        <w:softHyphen/>
        <w:t>ма</w:t>
      </w:r>
      <w:r w:rsidRPr="00F23633">
        <w:softHyphen/>
        <w:t>цию лю</w:t>
      </w:r>
      <w:r w:rsidRPr="00F23633">
        <w:softHyphen/>
        <w:t>бо</w:t>
      </w:r>
      <w:r w:rsidRPr="00F23633">
        <w:softHyphen/>
        <w:t>му дру</w:t>
      </w:r>
      <w:r w:rsidRPr="00F23633">
        <w:softHyphen/>
        <w:t>го</w:t>
      </w:r>
      <w:r w:rsidRPr="00F23633">
        <w:softHyphen/>
        <w:t>му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ру) и си</w:t>
      </w:r>
      <w:r w:rsidRPr="00F23633">
        <w:softHyphen/>
        <w:t>сте</w:t>
      </w:r>
      <w:r w:rsidRPr="00F23633">
        <w:softHyphen/>
        <w:t>мы с жёст</w:t>
      </w:r>
      <w:r w:rsidRPr="00F23633">
        <w:softHyphen/>
        <w:t>кой (фик</w:t>
      </w:r>
      <w:r w:rsidRPr="00F23633">
        <w:softHyphen/>
        <w:t>си</w:t>
      </w:r>
      <w:r w:rsidRPr="00F23633">
        <w:softHyphen/>
        <w:t>ро</w:t>
      </w:r>
      <w:r w:rsidRPr="00F23633">
        <w:softHyphen/>
        <w:t>ван</w:t>
      </w:r>
      <w:r w:rsidRPr="00F23633">
        <w:softHyphen/>
        <w:t>ной) ком</w:t>
      </w:r>
      <w:r w:rsidRPr="00F23633">
        <w:softHyphen/>
        <w:t>му</w:t>
      </w:r>
      <w:r w:rsidRPr="00F23633">
        <w:softHyphen/>
        <w:t>та</w:t>
      </w:r>
      <w:r w:rsidRPr="00F23633">
        <w:softHyphen/>
        <w:t>ци</w:t>
      </w:r>
      <w:r w:rsidRPr="00F23633">
        <w:softHyphen/>
        <w:t>ей</w:t>
      </w:r>
      <w:r w:rsidR="00B72736">
        <w:t xml:space="preserve"> </w:t>
      </w:r>
      <w:r w:rsidRPr="00F23633">
        <w:t>(каж</w:t>
      </w:r>
      <w:r w:rsidRPr="00F23633">
        <w:softHyphen/>
        <w:t>дый про</w:t>
      </w:r>
      <w:r w:rsidRPr="00F23633">
        <w:softHyphen/>
        <w:t>цес</w:t>
      </w:r>
      <w:r w:rsidRPr="00F23633">
        <w:softHyphen/>
        <w:t>сор мо</w:t>
      </w:r>
      <w:r w:rsidRPr="00F23633">
        <w:softHyphen/>
        <w:t>жет пе</w:t>
      </w:r>
      <w:r w:rsidRPr="00F23633">
        <w:softHyphen/>
        <w:t>ре</w:t>
      </w:r>
      <w:r w:rsidRPr="00F23633">
        <w:softHyphen/>
        <w:t>дать ин</w:t>
      </w:r>
      <w:r w:rsidRPr="00F23633">
        <w:softHyphen/>
        <w:t>фор</w:t>
      </w:r>
      <w:r w:rsidRPr="00F23633">
        <w:softHyphen/>
        <w:t>ма</w:t>
      </w:r>
      <w:r w:rsidRPr="00F23633">
        <w:softHyphen/>
        <w:t>цию толь</w:t>
      </w:r>
      <w:r w:rsidRPr="00F23633">
        <w:softHyphen/>
        <w:t>ко огра</w:t>
      </w:r>
      <w:r w:rsidRPr="00F23633">
        <w:softHyphen/>
        <w:t>ни</w:t>
      </w:r>
      <w:r w:rsidRPr="00F23633">
        <w:softHyphen/>
        <w:t>чен</w:t>
      </w:r>
      <w:r w:rsidRPr="00F23633">
        <w:softHyphen/>
        <w:t>но</w:t>
      </w:r>
      <w:r w:rsidRPr="00F23633">
        <w:softHyphen/>
        <w:t>му чис</w:t>
      </w:r>
      <w:r w:rsidRPr="00F23633">
        <w:softHyphen/>
        <w:t>лу дру</w:t>
      </w:r>
      <w:r w:rsidRPr="00F23633">
        <w:softHyphen/>
        <w:t>гих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ров).</w:t>
      </w:r>
    </w:p>
    <w:p w:rsidR="005A2836" w:rsidRPr="00F23633" w:rsidRDefault="005A2836" w:rsidP="005A2836">
      <w:r w:rsidRPr="00F23633">
        <w:t>Си</w:t>
      </w:r>
      <w:r w:rsidRPr="00F23633">
        <w:softHyphen/>
        <w:t>сте</w:t>
      </w:r>
      <w:r w:rsidRPr="00F23633">
        <w:softHyphen/>
        <w:t>мы с рас</w:t>
      </w:r>
      <w:r w:rsidRPr="00F23633">
        <w:softHyphen/>
        <w:t>пре</w:t>
      </w:r>
      <w:r w:rsidRPr="00F23633">
        <w:softHyphen/>
        <w:t>де</w:t>
      </w:r>
      <w:r w:rsidRPr="00F23633">
        <w:softHyphen/>
        <w:t>лён</w:t>
      </w:r>
      <w:r w:rsidRPr="00F23633">
        <w:softHyphen/>
        <w:t>ной па</w:t>
      </w:r>
      <w:r w:rsidRPr="00F23633">
        <w:softHyphen/>
        <w:t>мя</w:t>
      </w:r>
      <w:r w:rsidRPr="00F23633">
        <w:softHyphen/>
        <w:t>тью, в ко</w:t>
      </w:r>
      <w:r w:rsidRPr="00F23633">
        <w:softHyphen/>
        <w:t>то</w:t>
      </w:r>
      <w:r w:rsidRPr="00F23633">
        <w:softHyphen/>
        <w:t>рых каж</w:t>
      </w:r>
      <w:r w:rsidRPr="00F23633">
        <w:softHyphen/>
        <w:t>дый вы</w:t>
      </w:r>
      <w:r w:rsidRPr="00F23633">
        <w:softHyphen/>
        <w:t>чис</w:t>
      </w:r>
      <w:r w:rsidRPr="00F23633">
        <w:softHyphen/>
        <w:t>ли</w:t>
      </w:r>
      <w:r w:rsidRPr="00F23633">
        <w:softHyphen/>
        <w:t>тель</w:t>
      </w:r>
      <w:r w:rsidRPr="00F23633">
        <w:softHyphen/>
        <w:t>ный узел пред</w:t>
      </w:r>
      <w:r w:rsidRPr="00F23633">
        <w:softHyphen/>
        <w:t>став</w:t>
      </w:r>
      <w:r w:rsidRPr="00F23633">
        <w:softHyphen/>
        <w:t>ля</w:t>
      </w:r>
      <w:r w:rsidRPr="00F23633">
        <w:softHyphen/>
        <w:t>ет со</w:t>
      </w:r>
      <w:r w:rsidRPr="00F23633">
        <w:softHyphen/>
        <w:t>бой пол</w:t>
      </w:r>
      <w:r w:rsidRPr="00F23633">
        <w:softHyphen/>
        <w:t>но</w:t>
      </w:r>
      <w:r w:rsidRPr="00F23633">
        <w:softHyphen/>
        <w:t>цен</w:t>
      </w:r>
      <w:r w:rsidRPr="00F23633">
        <w:softHyphen/>
        <w:t>ный ком</w:t>
      </w:r>
      <w:r w:rsidRPr="00F23633">
        <w:softHyphen/>
        <w:t>пью</w:t>
      </w:r>
      <w:r w:rsidRPr="00F23633">
        <w:softHyphen/>
        <w:t>тер со сво</w:t>
      </w:r>
      <w:r w:rsidRPr="00F23633">
        <w:softHyphen/>
        <w:t>ей ко</w:t>
      </w:r>
      <w:r w:rsidRPr="00F23633">
        <w:softHyphen/>
        <w:t>пи</w:t>
      </w:r>
      <w:r w:rsidRPr="00F23633">
        <w:softHyphen/>
        <w:t>ей опе</w:t>
      </w:r>
      <w:r w:rsidRPr="00F23633">
        <w:softHyphen/>
        <w:t>ра</w:t>
      </w:r>
      <w:r w:rsidRPr="00F23633">
        <w:softHyphen/>
        <w:t>ци</w:t>
      </w:r>
      <w:r w:rsidRPr="00F23633">
        <w:softHyphen/>
        <w:t>он</w:t>
      </w:r>
      <w:r w:rsidRPr="00F23633">
        <w:softHyphen/>
        <w:t>ной си</w:t>
      </w:r>
      <w:r w:rsidRPr="00F23633">
        <w:softHyphen/>
        <w:t>сте</w:t>
      </w:r>
      <w:r w:rsidRPr="00F23633">
        <w:softHyphen/>
        <w:t>мы, на</w:t>
      </w:r>
      <w:r w:rsidRPr="00F23633">
        <w:softHyphen/>
        <w:t>зы</w:t>
      </w:r>
      <w:r w:rsidRPr="00F23633">
        <w:softHyphen/>
        <w:t>ва</w:t>
      </w:r>
      <w:r w:rsidRPr="00F23633">
        <w:softHyphen/>
        <w:t>ют кла</w:t>
      </w:r>
      <w:r w:rsidRPr="00F23633">
        <w:softHyphen/>
        <w:t>стер</w:t>
      </w:r>
      <w:r w:rsidRPr="00F23633">
        <w:softHyphen/>
        <w:t>ны</w:t>
      </w:r>
      <w:r w:rsidRPr="00F23633">
        <w:softHyphen/>
        <w:t>ми (или «кла</w:t>
      </w:r>
      <w:r w:rsidRPr="00F23633">
        <w:softHyphen/>
        <w:t>сте</w:t>
      </w:r>
      <w:r w:rsidRPr="00F23633">
        <w:softHyphen/>
        <w:t>ра</w:t>
      </w:r>
      <w:r w:rsidRPr="00F23633">
        <w:softHyphen/>
        <w:t>ми»). Кла</w:t>
      </w:r>
      <w:r w:rsidRPr="00F23633">
        <w:softHyphen/>
        <w:t>сте</w:t>
      </w:r>
      <w:r w:rsidRPr="00F23633">
        <w:softHyphen/>
        <w:t>ры обыч</w:t>
      </w:r>
      <w:r w:rsidRPr="00F23633">
        <w:softHyphen/>
        <w:t>но пред</w:t>
      </w:r>
      <w:r w:rsidRPr="00F23633">
        <w:softHyphen/>
        <w:t>став</w:t>
      </w:r>
      <w:r w:rsidRPr="00F23633">
        <w:softHyphen/>
        <w:t>ля</w:t>
      </w:r>
      <w:r w:rsidRPr="00F23633">
        <w:softHyphen/>
        <w:t>ют со</w:t>
      </w:r>
      <w:r w:rsidRPr="00F23633">
        <w:softHyphen/>
        <w:t>бой шка</w:t>
      </w:r>
      <w:r w:rsidRPr="00F23633">
        <w:softHyphen/>
        <w:t>фы с ком</w:t>
      </w:r>
      <w:r w:rsidRPr="00F23633">
        <w:softHyphen/>
        <w:t>пакт</w:t>
      </w:r>
      <w:r w:rsidRPr="00F23633">
        <w:softHyphen/>
        <w:t>ны</w:t>
      </w:r>
      <w:r w:rsidRPr="00F23633">
        <w:softHyphen/>
        <w:t>ми си</w:t>
      </w:r>
      <w:r w:rsidRPr="00F23633">
        <w:softHyphen/>
        <w:t>стем</w:t>
      </w:r>
      <w:r w:rsidRPr="00F23633">
        <w:softHyphen/>
        <w:t>ны</w:t>
      </w:r>
      <w:r w:rsidRPr="00F23633">
        <w:softHyphen/>
        <w:t>ми бло</w:t>
      </w:r>
      <w:r w:rsidRPr="00F23633">
        <w:softHyphen/>
        <w:t>ка</w:t>
      </w:r>
      <w:r w:rsidRPr="00F23633">
        <w:softHyphen/>
        <w:t>ми, ко</w:t>
      </w:r>
      <w:r w:rsidRPr="00F23633">
        <w:softHyphen/>
        <w:t>то</w:t>
      </w:r>
      <w:r w:rsidRPr="00F23633">
        <w:softHyphen/>
        <w:t>рые со</w:t>
      </w:r>
      <w:r w:rsidRPr="00F23633">
        <w:softHyphen/>
        <w:t>еди</w:t>
      </w:r>
      <w:r w:rsidRPr="00F23633">
        <w:softHyphen/>
        <w:t>не</w:t>
      </w:r>
      <w:r w:rsidRPr="00F23633">
        <w:softHyphen/>
        <w:t>ны друг с дру</w:t>
      </w:r>
      <w:r w:rsidRPr="00F23633">
        <w:softHyphen/>
        <w:t>гом ка</w:t>
      </w:r>
      <w:r w:rsidRPr="00F23633">
        <w:softHyphen/>
        <w:t>на</w:t>
      </w:r>
      <w:r w:rsidRPr="00F23633">
        <w:softHyphen/>
        <w:t>ла</w:t>
      </w:r>
      <w:r w:rsidRPr="00F23633">
        <w:softHyphen/>
        <w:t>ми свя</w:t>
      </w:r>
      <w:r w:rsidRPr="00F23633">
        <w:softHyphen/>
        <w:t>зи (по</w:t>
      </w:r>
      <w:r w:rsidRPr="00F23633">
        <w:softHyphen/>
        <w:t>сред</w:t>
      </w:r>
      <w:r w:rsidRPr="00F23633">
        <w:softHyphen/>
        <w:t>ством спе</w:t>
      </w:r>
      <w:r w:rsidRPr="00F23633">
        <w:softHyphen/>
        <w:t>ци</w:t>
      </w:r>
      <w:r w:rsidRPr="00F23633">
        <w:softHyphen/>
        <w:t>аль</w:t>
      </w:r>
      <w:r w:rsidRPr="00F23633">
        <w:softHyphen/>
        <w:t>ных ком</w:t>
      </w:r>
      <w:r w:rsidRPr="00F23633">
        <w:softHyphen/>
        <w:t>му</w:t>
      </w:r>
      <w:r w:rsidRPr="00F23633">
        <w:softHyphen/>
        <w:t>та</w:t>
      </w:r>
      <w:r w:rsidRPr="00F23633">
        <w:softHyphen/>
        <w:t>то</w:t>
      </w:r>
      <w:r w:rsidRPr="00F23633">
        <w:softHyphen/>
        <w:t>ров), пе</w:t>
      </w:r>
      <w:r w:rsidRPr="00F23633">
        <w:softHyphen/>
        <w:t>ре</w:t>
      </w:r>
      <w:r w:rsidRPr="00F23633">
        <w:softHyphen/>
        <w:t>даю</w:t>
      </w:r>
      <w:r w:rsidRPr="00F23633">
        <w:softHyphen/>
        <w:t>щи</w:t>
      </w:r>
      <w:r w:rsidRPr="00F23633">
        <w:softHyphen/>
        <w:t>ми дан</w:t>
      </w:r>
      <w:r w:rsidRPr="00F23633">
        <w:softHyphen/>
        <w:t>ные со ско</w:t>
      </w:r>
      <w:r w:rsidRPr="00F23633">
        <w:softHyphen/>
        <w:t>ро</w:t>
      </w:r>
      <w:r w:rsidRPr="00F23633">
        <w:softHyphen/>
        <w:t>стью 10 </w:t>
      </w:r>
      <w:proofErr w:type="spellStart"/>
      <w:r w:rsidRPr="00F23633">
        <w:t>ГБит</w:t>
      </w:r>
      <w:proofErr w:type="spellEnd"/>
      <w:r w:rsidRPr="00F23633">
        <w:t>/сек и бо</w:t>
      </w:r>
      <w:r w:rsidRPr="00F23633">
        <w:softHyphen/>
        <w:t>лее.</w:t>
      </w:r>
    </w:p>
    <w:p w:rsidR="005A2836" w:rsidRPr="00F23633" w:rsidRDefault="005A2836" w:rsidP="005A2836">
      <w:r w:rsidRPr="00F23633">
        <w:t>Пре</w:t>
      </w:r>
      <w:r w:rsidRPr="00F23633">
        <w:softHyphen/>
        <w:t>иму</w:t>
      </w:r>
      <w:r w:rsidRPr="00F23633">
        <w:softHyphen/>
        <w:t>ще</w:t>
      </w:r>
      <w:r w:rsidRPr="00F23633">
        <w:softHyphen/>
        <w:t>ства:</w:t>
      </w:r>
    </w:p>
    <w:p w:rsidR="005A2836" w:rsidRPr="00F23633" w:rsidRDefault="005A2836" w:rsidP="005A2836">
      <w:pPr>
        <w:pStyle w:val="a0"/>
      </w:pPr>
      <w:r w:rsidRPr="00F23633">
        <w:rPr>
          <w:rStyle w:val="aa"/>
        </w:rPr>
        <w:t>Про</w:t>
      </w:r>
      <w:r w:rsidRPr="00F23633">
        <w:rPr>
          <w:rStyle w:val="aa"/>
        </w:rPr>
        <w:softHyphen/>
        <w:t>сто</w:t>
      </w:r>
      <w:r w:rsidRPr="00F23633">
        <w:rPr>
          <w:rStyle w:val="aa"/>
        </w:rPr>
        <w:softHyphen/>
        <w:t>та и де</w:t>
      </w:r>
      <w:r w:rsidRPr="00F23633">
        <w:rPr>
          <w:rStyle w:val="aa"/>
        </w:rPr>
        <w:softHyphen/>
        <w:t>ше</w:t>
      </w:r>
      <w:r w:rsidRPr="00F23633">
        <w:rPr>
          <w:rStyle w:val="aa"/>
        </w:rPr>
        <w:softHyphen/>
        <w:t>виз</w:t>
      </w:r>
      <w:r w:rsidRPr="00F23633">
        <w:rPr>
          <w:rStyle w:val="aa"/>
        </w:rPr>
        <w:softHyphen/>
        <w:t>на по</w:t>
      </w:r>
      <w:r w:rsidRPr="00F23633">
        <w:rPr>
          <w:rStyle w:val="aa"/>
        </w:rPr>
        <w:softHyphen/>
        <w:t>строе</w:t>
      </w:r>
      <w:r w:rsidRPr="00F23633">
        <w:rPr>
          <w:rStyle w:val="aa"/>
        </w:rPr>
        <w:softHyphen/>
        <w:t>ния</w:t>
      </w:r>
      <w:r w:rsidRPr="00F23633">
        <w:t>: мож</w:t>
      </w:r>
      <w:r w:rsidRPr="00F23633">
        <w:softHyphen/>
        <w:t>но взять боль</w:t>
      </w:r>
      <w:r w:rsidRPr="00F23633">
        <w:softHyphen/>
        <w:t>шое ко</w:t>
      </w:r>
      <w:r w:rsidRPr="00F23633">
        <w:softHyphen/>
        <w:t>ли</w:t>
      </w:r>
      <w:r w:rsidRPr="00F23633">
        <w:softHyphen/>
        <w:t>че</w:t>
      </w:r>
      <w:r w:rsidRPr="00F23633">
        <w:softHyphen/>
        <w:t>ство обыч</w:t>
      </w:r>
      <w:r w:rsidRPr="00F23633">
        <w:softHyphen/>
        <w:t>ных ком</w:t>
      </w:r>
      <w:r w:rsidRPr="00F23633">
        <w:softHyphen/>
        <w:t>пью</w:t>
      </w:r>
      <w:r w:rsidRPr="00F23633">
        <w:softHyphen/>
        <w:t>те</w:t>
      </w:r>
      <w:r w:rsidRPr="00F23633">
        <w:softHyphen/>
        <w:t>ров, со</w:t>
      </w:r>
      <w:r w:rsidRPr="00F23633">
        <w:softHyphen/>
        <w:t>еди</w:t>
      </w:r>
      <w:r w:rsidRPr="00F23633">
        <w:softHyphen/>
        <w:t>нить их ка</w:t>
      </w:r>
      <w:r w:rsidRPr="00F23633">
        <w:softHyphen/>
        <w:t>на</w:t>
      </w:r>
      <w:r w:rsidRPr="00F23633">
        <w:softHyphen/>
        <w:t>ла</w:t>
      </w:r>
      <w:r w:rsidRPr="00F23633">
        <w:softHyphen/>
        <w:t>ми свя</w:t>
      </w:r>
      <w:r w:rsidRPr="00F23633">
        <w:softHyphen/>
        <w:t>зи (на</w:t>
      </w:r>
      <w:r w:rsidRPr="00F23633">
        <w:softHyphen/>
        <w:t>при</w:t>
      </w:r>
      <w:r w:rsidRPr="00F23633">
        <w:softHyphen/>
        <w:t xml:space="preserve">мер, </w:t>
      </w:r>
      <w:proofErr w:type="spellStart"/>
      <w:r w:rsidRPr="00F23633">
        <w:t>Ethernet</w:t>
      </w:r>
      <w:proofErr w:type="spellEnd"/>
      <w:r w:rsidRPr="00F23633">
        <w:t>), и по</w:t>
      </w:r>
      <w:r w:rsidRPr="00F23633">
        <w:softHyphen/>
        <w:t>лу</w:t>
      </w:r>
      <w:r w:rsidRPr="00F23633">
        <w:softHyphen/>
        <w:t>чить кла</w:t>
      </w:r>
      <w:r w:rsidRPr="00F23633">
        <w:softHyphen/>
        <w:t>стер.</w:t>
      </w:r>
    </w:p>
    <w:p w:rsidR="005A2836" w:rsidRPr="00F23633" w:rsidRDefault="005A2836" w:rsidP="005A2836">
      <w:pPr>
        <w:pStyle w:val="a0"/>
      </w:pPr>
      <w:r w:rsidRPr="00F23633">
        <w:rPr>
          <w:rStyle w:val="aa"/>
        </w:rPr>
        <w:t>Эф</w:t>
      </w:r>
      <w:r w:rsidRPr="00F23633">
        <w:rPr>
          <w:rStyle w:val="aa"/>
        </w:rPr>
        <w:softHyphen/>
        <w:t>фек</w:t>
      </w:r>
      <w:r w:rsidRPr="00F23633">
        <w:rPr>
          <w:rStyle w:val="aa"/>
        </w:rPr>
        <w:softHyphen/>
        <w:t>тив</w:t>
      </w:r>
      <w:r w:rsidRPr="00F23633">
        <w:rPr>
          <w:rStyle w:val="aa"/>
        </w:rPr>
        <w:softHyphen/>
        <w:t>ное ре</w:t>
      </w:r>
      <w:r w:rsidRPr="00F23633">
        <w:rPr>
          <w:rStyle w:val="aa"/>
        </w:rPr>
        <w:softHyphen/>
        <w:t>ше</w:t>
      </w:r>
      <w:r w:rsidRPr="00F23633">
        <w:rPr>
          <w:rStyle w:val="aa"/>
        </w:rPr>
        <w:softHyphen/>
        <w:t>ние за</w:t>
      </w:r>
      <w:r w:rsidRPr="00F23633">
        <w:rPr>
          <w:rStyle w:val="aa"/>
        </w:rPr>
        <w:softHyphen/>
        <w:t>дач, тре</w:t>
      </w:r>
      <w:r w:rsidRPr="00F23633">
        <w:rPr>
          <w:rStyle w:val="aa"/>
        </w:rPr>
        <w:softHyphen/>
        <w:t>бую</w:t>
      </w:r>
      <w:r w:rsidRPr="00F23633">
        <w:rPr>
          <w:rStyle w:val="aa"/>
        </w:rPr>
        <w:softHyphen/>
        <w:t>щих ма</w:t>
      </w:r>
      <w:r w:rsidRPr="00F23633">
        <w:rPr>
          <w:rStyle w:val="aa"/>
        </w:rPr>
        <w:softHyphen/>
        <w:t>ло</w:t>
      </w:r>
      <w:r w:rsidRPr="00F23633">
        <w:rPr>
          <w:rStyle w:val="aa"/>
        </w:rPr>
        <w:softHyphen/>
        <w:t>го об</w:t>
      </w:r>
      <w:r w:rsidRPr="00F23633">
        <w:rPr>
          <w:rStyle w:val="aa"/>
        </w:rPr>
        <w:softHyphen/>
        <w:t>ме</w:t>
      </w:r>
      <w:r w:rsidRPr="00F23633">
        <w:rPr>
          <w:rStyle w:val="aa"/>
        </w:rPr>
        <w:softHyphen/>
        <w:t>на дан</w:t>
      </w:r>
      <w:r w:rsidRPr="00F23633">
        <w:rPr>
          <w:rStyle w:val="aa"/>
        </w:rPr>
        <w:softHyphen/>
        <w:t>ны</w:t>
      </w:r>
      <w:r w:rsidRPr="00F23633">
        <w:rPr>
          <w:rStyle w:val="aa"/>
        </w:rPr>
        <w:softHyphen/>
        <w:t>ми</w:t>
      </w:r>
      <w:r w:rsidRPr="00F23633">
        <w:t>: каж</w:t>
      </w:r>
      <w:r w:rsidRPr="00F23633">
        <w:softHyphen/>
        <w:t>дый ком</w:t>
      </w:r>
      <w:r w:rsidRPr="00F23633">
        <w:softHyphen/>
        <w:t>пью</w:t>
      </w:r>
      <w:r w:rsidRPr="00F23633">
        <w:softHyphen/>
        <w:t>тер бу</w:t>
      </w:r>
      <w:r w:rsidRPr="00F23633">
        <w:softHyphen/>
        <w:t>дет ра</w:t>
      </w:r>
      <w:r w:rsidRPr="00F23633">
        <w:softHyphen/>
        <w:t>бо</w:t>
      </w:r>
      <w:r w:rsidRPr="00F23633">
        <w:softHyphen/>
        <w:t>тать в пол</w:t>
      </w:r>
      <w:r w:rsidRPr="00F23633">
        <w:softHyphen/>
        <w:t>ную мощ</w:t>
      </w:r>
      <w:r w:rsidRPr="00F23633">
        <w:softHyphen/>
        <w:t>ность, не ожи</w:t>
      </w:r>
      <w:r w:rsidRPr="00F23633">
        <w:softHyphen/>
        <w:t>дая, по</w:t>
      </w:r>
      <w:r w:rsidRPr="00F23633">
        <w:softHyphen/>
        <w:t>ка осво</w:t>
      </w:r>
      <w:r w:rsidRPr="00F23633">
        <w:softHyphen/>
        <w:t>бо</w:t>
      </w:r>
      <w:r w:rsidRPr="00F23633">
        <w:softHyphen/>
        <w:t>дит</w:t>
      </w:r>
      <w:r w:rsidRPr="00F23633">
        <w:softHyphen/>
        <w:t>ся до</w:t>
      </w:r>
      <w:r w:rsidRPr="00F23633">
        <w:softHyphen/>
        <w:t>ступ к опе</w:t>
      </w:r>
      <w:r w:rsidRPr="00F23633">
        <w:softHyphen/>
        <w:t>ра</w:t>
      </w:r>
      <w:r w:rsidRPr="00F23633">
        <w:softHyphen/>
        <w:t>тив</w:t>
      </w:r>
      <w:r w:rsidRPr="00F23633">
        <w:softHyphen/>
        <w:t>ной па</w:t>
      </w:r>
      <w:r w:rsidRPr="00F23633">
        <w:softHyphen/>
        <w:t>мя</w:t>
      </w:r>
      <w:r w:rsidRPr="00F23633">
        <w:softHyphen/>
        <w:t>ти.</w:t>
      </w:r>
    </w:p>
    <w:p w:rsidR="005A2836" w:rsidRPr="00F23633" w:rsidRDefault="005A2836" w:rsidP="005A2836">
      <w:pPr>
        <w:pStyle w:val="a0"/>
      </w:pPr>
      <w:r w:rsidRPr="00F23633">
        <w:rPr>
          <w:rStyle w:val="aa"/>
        </w:rPr>
        <w:lastRenderedPageBreak/>
        <w:t>Воз</w:t>
      </w:r>
      <w:r w:rsidRPr="00F23633">
        <w:rPr>
          <w:rStyle w:val="aa"/>
        </w:rPr>
        <w:softHyphen/>
        <w:t>мож</w:t>
      </w:r>
      <w:r w:rsidRPr="00F23633">
        <w:rPr>
          <w:rStyle w:val="aa"/>
        </w:rPr>
        <w:softHyphen/>
        <w:t>ность ре</w:t>
      </w:r>
      <w:r w:rsidRPr="00F23633">
        <w:rPr>
          <w:rStyle w:val="aa"/>
        </w:rPr>
        <w:softHyphen/>
        <w:t>шать за</w:t>
      </w:r>
      <w:r w:rsidRPr="00F23633">
        <w:rPr>
          <w:rStyle w:val="aa"/>
        </w:rPr>
        <w:softHyphen/>
        <w:t>да</w:t>
      </w:r>
      <w:r w:rsidRPr="00F23633">
        <w:rPr>
          <w:rStyle w:val="aa"/>
        </w:rPr>
        <w:softHyphen/>
        <w:t>чи, тре</w:t>
      </w:r>
      <w:r w:rsidRPr="00F23633">
        <w:rPr>
          <w:rStyle w:val="aa"/>
        </w:rPr>
        <w:softHyphen/>
        <w:t>бую</w:t>
      </w:r>
      <w:r w:rsidRPr="00F23633">
        <w:rPr>
          <w:rStyle w:val="aa"/>
        </w:rPr>
        <w:softHyphen/>
        <w:t>щие очень боль</w:t>
      </w:r>
      <w:r w:rsidRPr="00F23633">
        <w:rPr>
          <w:rStyle w:val="aa"/>
        </w:rPr>
        <w:softHyphen/>
        <w:t>ших объ</w:t>
      </w:r>
      <w:r w:rsidRPr="00F23633">
        <w:rPr>
          <w:rStyle w:val="aa"/>
        </w:rPr>
        <w:softHyphen/>
        <w:t>ё</w:t>
      </w:r>
      <w:r w:rsidRPr="00F23633">
        <w:rPr>
          <w:rStyle w:val="aa"/>
        </w:rPr>
        <w:softHyphen/>
        <w:t>мов опе</w:t>
      </w:r>
      <w:r w:rsidRPr="00F23633">
        <w:rPr>
          <w:rStyle w:val="aa"/>
        </w:rPr>
        <w:softHyphen/>
        <w:t>ра</w:t>
      </w:r>
      <w:r w:rsidRPr="00F23633">
        <w:rPr>
          <w:rStyle w:val="aa"/>
        </w:rPr>
        <w:softHyphen/>
        <w:t>тив</w:t>
      </w:r>
      <w:r w:rsidRPr="00F23633">
        <w:rPr>
          <w:rStyle w:val="aa"/>
        </w:rPr>
        <w:softHyphen/>
        <w:t>ной па</w:t>
      </w:r>
      <w:r w:rsidRPr="00F23633">
        <w:rPr>
          <w:rStyle w:val="aa"/>
        </w:rPr>
        <w:softHyphen/>
        <w:t>мя</w:t>
      </w:r>
      <w:r w:rsidRPr="00F23633">
        <w:rPr>
          <w:rStyle w:val="aa"/>
        </w:rPr>
        <w:softHyphen/>
        <w:t>ти</w:t>
      </w:r>
      <w:r w:rsidRPr="00F23633">
        <w:t>: сум</w:t>
      </w:r>
      <w:r w:rsidRPr="00F23633">
        <w:softHyphen/>
        <w:t>мар</w:t>
      </w:r>
      <w:r w:rsidRPr="00F23633">
        <w:softHyphen/>
        <w:t>ный объ</w:t>
      </w:r>
      <w:r w:rsidRPr="00F23633">
        <w:softHyphen/>
        <w:t>ём па</w:t>
      </w:r>
      <w:r w:rsidRPr="00F23633">
        <w:softHyphen/>
        <w:t>мя</w:t>
      </w:r>
      <w:r w:rsidRPr="00F23633">
        <w:softHyphen/>
        <w:t>ти си</w:t>
      </w:r>
      <w:r w:rsidRPr="00F23633">
        <w:softHyphen/>
        <w:t>сте</w:t>
      </w:r>
      <w:r w:rsidRPr="00F23633">
        <w:softHyphen/>
        <w:t>мы мож</w:t>
      </w:r>
      <w:r w:rsidRPr="00F23633">
        <w:softHyphen/>
        <w:t>но сде</w:t>
      </w:r>
      <w:r w:rsidRPr="00F23633">
        <w:softHyphen/>
        <w:t>лать сколь угод</w:t>
      </w:r>
      <w:r w:rsidRPr="00F23633">
        <w:softHyphen/>
        <w:t>но боль</w:t>
      </w:r>
      <w:r w:rsidRPr="00F23633">
        <w:softHyphen/>
        <w:t>шим. Тре</w:t>
      </w:r>
      <w:r w:rsidRPr="00F23633">
        <w:softHyphen/>
        <w:t>бу</w:t>
      </w:r>
      <w:r w:rsidRPr="00F23633">
        <w:softHyphen/>
        <w:t>ет</w:t>
      </w:r>
      <w:r w:rsidRPr="00F23633">
        <w:softHyphen/>
        <w:t>ся лишь, что</w:t>
      </w:r>
      <w:r w:rsidRPr="00F23633">
        <w:softHyphen/>
        <w:t>бы за</w:t>
      </w:r>
      <w:r w:rsidRPr="00F23633">
        <w:softHyphen/>
        <w:t>да</w:t>
      </w:r>
      <w:r w:rsidRPr="00F23633">
        <w:softHyphen/>
        <w:t>ча раз</w:t>
      </w:r>
      <w:r w:rsidRPr="00F23633">
        <w:softHyphen/>
        <w:t>би</w:t>
      </w:r>
      <w:r w:rsidRPr="00F23633">
        <w:softHyphen/>
        <w:t>ва</w:t>
      </w:r>
      <w:r w:rsidRPr="00F23633">
        <w:softHyphen/>
        <w:t>лась на от</w:t>
      </w:r>
      <w:r w:rsidRPr="00F23633">
        <w:softHyphen/>
        <w:t>но</w:t>
      </w:r>
      <w:r w:rsidRPr="00F23633">
        <w:softHyphen/>
        <w:t>си</w:t>
      </w:r>
      <w:r w:rsidRPr="00F23633">
        <w:softHyphen/>
        <w:t>тель</w:t>
      </w:r>
      <w:r w:rsidRPr="00F23633">
        <w:softHyphen/>
        <w:t>но не</w:t>
      </w:r>
      <w:r w:rsidRPr="00F23633">
        <w:softHyphen/>
        <w:t>за</w:t>
      </w:r>
      <w:r w:rsidRPr="00F23633">
        <w:softHyphen/>
        <w:t>ви</w:t>
      </w:r>
      <w:r w:rsidRPr="00F23633">
        <w:softHyphen/>
        <w:t>си</w:t>
      </w:r>
      <w:r w:rsidRPr="00F23633">
        <w:softHyphen/>
        <w:t>мые под</w:t>
      </w:r>
      <w:r w:rsidRPr="00F23633">
        <w:softHyphen/>
        <w:t>за</w:t>
      </w:r>
      <w:r w:rsidRPr="00F23633">
        <w:softHyphen/>
        <w:t>да</w:t>
      </w:r>
      <w:r w:rsidRPr="00F23633">
        <w:softHyphen/>
        <w:t>чи.</w:t>
      </w:r>
    </w:p>
    <w:p w:rsidR="005A2836" w:rsidRPr="00F23633" w:rsidRDefault="005A2836" w:rsidP="005A2836">
      <w:pPr>
        <w:pStyle w:val="a0"/>
      </w:pPr>
      <w:r w:rsidRPr="00F23633">
        <w:rPr>
          <w:rStyle w:val="aa"/>
        </w:rPr>
        <w:t>Воз</w:t>
      </w:r>
      <w:r w:rsidRPr="00F23633">
        <w:rPr>
          <w:rStyle w:val="aa"/>
        </w:rPr>
        <w:softHyphen/>
        <w:t>мож</w:t>
      </w:r>
      <w:r w:rsidRPr="00F23633">
        <w:rPr>
          <w:rStyle w:val="aa"/>
        </w:rPr>
        <w:softHyphen/>
        <w:t>ность мас</w:t>
      </w:r>
      <w:r w:rsidRPr="00F23633">
        <w:rPr>
          <w:rStyle w:val="aa"/>
        </w:rPr>
        <w:softHyphen/>
        <w:t>шта</w:t>
      </w:r>
      <w:r w:rsidRPr="00F23633">
        <w:rPr>
          <w:rStyle w:val="aa"/>
        </w:rPr>
        <w:softHyphen/>
        <w:t>би</w:t>
      </w:r>
      <w:r w:rsidRPr="00F23633">
        <w:rPr>
          <w:rStyle w:val="aa"/>
        </w:rPr>
        <w:softHyphen/>
        <w:t>ро</w:t>
      </w:r>
      <w:r w:rsidRPr="00F23633">
        <w:rPr>
          <w:rStyle w:val="aa"/>
        </w:rPr>
        <w:softHyphen/>
        <w:t>ва</w:t>
      </w:r>
      <w:r w:rsidRPr="00F23633">
        <w:rPr>
          <w:rStyle w:val="aa"/>
        </w:rPr>
        <w:softHyphen/>
        <w:t>ния</w:t>
      </w:r>
      <w:r w:rsidRPr="00F23633">
        <w:t>: мож</w:t>
      </w:r>
      <w:r w:rsidRPr="00F23633">
        <w:softHyphen/>
        <w:t>но со</w:t>
      </w:r>
      <w:r w:rsidRPr="00F23633">
        <w:softHyphen/>
        <w:t>еди</w:t>
      </w:r>
      <w:r w:rsidRPr="00F23633">
        <w:softHyphen/>
        <w:t>нить сколь</w:t>
      </w:r>
      <w:r w:rsidRPr="00F23633">
        <w:softHyphen/>
        <w:t>ко угод</w:t>
      </w:r>
      <w:r w:rsidRPr="00F23633">
        <w:softHyphen/>
        <w:t>но вы</w:t>
      </w:r>
      <w:r w:rsidRPr="00F23633">
        <w:softHyphen/>
        <w:t>чис</w:t>
      </w:r>
      <w:r w:rsidRPr="00F23633">
        <w:softHyphen/>
        <w:t>ли</w:t>
      </w:r>
      <w:r w:rsidRPr="00F23633">
        <w:softHyphen/>
        <w:t>тель</w:t>
      </w:r>
      <w:r w:rsidRPr="00F23633">
        <w:softHyphen/>
        <w:t>ных уз</w:t>
      </w:r>
      <w:r w:rsidRPr="00F23633">
        <w:softHyphen/>
        <w:t>лов вме</w:t>
      </w:r>
      <w:r w:rsidRPr="00F23633">
        <w:softHyphen/>
        <w:t>сте, при этом сто</w:t>
      </w:r>
      <w:r w:rsidRPr="00F23633">
        <w:softHyphen/>
        <w:t>и</w:t>
      </w:r>
      <w:r w:rsidRPr="00F23633">
        <w:softHyphen/>
        <w:t>мость си</w:t>
      </w:r>
      <w:r w:rsidRPr="00F23633">
        <w:softHyphen/>
        <w:t>сте</w:t>
      </w:r>
      <w:r w:rsidRPr="00F23633">
        <w:softHyphen/>
        <w:t>мы бу</w:t>
      </w:r>
      <w:r w:rsidRPr="00F23633">
        <w:softHyphen/>
        <w:t>дет про</w:t>
      </w:r>
      <w:r w:rsidRPr="00F23633">
        <w:softHyphen/>
        <w:t>пор</w:t>
      </w:r>
      <w:r w:rsidRPr="00F23633">
        <w:softHyphen/>
        <w:t>цио</w:t>
      </w:r>
      <w:r w:rsidRPr="00F23633">
        <w:softHyphen/>
        <w:t>наль</w:t>
      </w:r>
      <w:r w:rsidRPr="00F23633">
        <w:softHyphen/>
        <w:t>на чис</w:t>
      </w:r>
      <w:r w:rsidRPr="00F23633">
        <w:softHyphen/>
        <w:t>лу уз</w:t>
      </w:r>
      <w:r w:rsidRPr="00F23633">
        <w:softHyphen/>
        <w:t>лов. В свя</w:t>
      </w:r>
      <w:r w:rsidRPr="00F23633">
        <w:softHyphen/>
        <w:t>зи с этим боль</w:t>
      </w:r>
      <w:r w:rsidRPr="00F23633">
        <w:softHyphen/>
        <w:t>шин</w:t>
      </w:r>
      <w:r w:rsidRPr="00F23633">
        <w:softHyphen/>
        <w:t>ство са</w:t>
      </w:r>
      <w:r w:rsidRPr="00F23633">
        <w:softHyphen/>
        <w:t>мых мощ</w:t>
      </w:r>
      <w:r w:rsidRPr="00F23633">
        <w:softHyphen/>
        <w:t>ных вы</w:t>
      </w:r>
      <w:r w:rsidRPr="00F23633">
        <w:softHyphen/>
        <w:t>чис</w:t>
      </w:r>
      <w:r w:rsidRPr="00F23633">
        <w:softHyphen/>
        <w:t>ли</w:t>
      </w:r>
      <w:r w:rsidRPr="00F23633">
        <w:softHyphen/>
        <w:t>тель</w:t>
      </w:r>
      <w:r w:rsidRPr="00F23633">
        <w:softHyphen/>
        <w:t>ных си</w:t>
      </w:r>
      <w:r w:rsidRPr="00F23633">
        <w:softHyphen/>
        <w:t>стем в ми</w:t>
      </w:r>
      <w:r w:rsidRPr="00F23633">
        <w:softHyphen/>
        <w:t>ре яв</w:t>
      </w:r>
      <w:r w:rsidRPr="00F23633">
        <w:softHyphen/>
        <w:t>ля</w:t>
      </w:r>
      <w:r w:rsidRPr="00F23633">
        <w:softHyphen/>
        <w:t>ют</w:t>
      </w:r>
      <w:r w:rsidRPr="00F23633">
        <w:softHyphen/>
        <w:t>ся кла</w:t>
      </w:r>
      <w:r w:rsidRPr="00F23633">
        <w:softHyphen/>
        <w:t>стер</w:t>
      </w:r>
      <w:r w:rsidRPr="00F23633">
        <w:softHyphen/>
        <w:t>ны</w:t>
      </w:r>
      <w:r w:rsidRPr="00F23633">
        <w:softHyphen/>
        <w:t>ми.</w:t>
      </w:r>
    </w:p>
    <w:p w:rsidR="005A2836" w:rsidRPr="00F23633" w:rsidRDefault="005A2836" w:rsidP="005A2836">
      <w:pPr>
        <w:jc w:val="center"/>
      </w:pPr>
      <w:r w:rsidRPr="00F23633">
        <w:rPr>
          <w:noProof/>
          <w:lang w:eastAsia="ru-RU" w:bidi="ar-SA"/>
        </w:rPr>
        <w:drawing>
          <wp:inline distT="0" distB="0" distL="0" distR="0" wp14:anchorId="06A1B95F" wp14:editId="05511FBF">
            <wp:extent cx="4695825" cy="2857500"/>
            <wp:effectExtent l="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_mem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36" w:rsidRPr="00F23633" w:rsidRDefault="005A2836" w:rsidP="00963467">
      <w:pPr>
        <w:pStyle w:val="af0"/>
      </w:pPr>
      <w:r w:rsidRPr="00F23633">
        <w:t>Рис. 2 – Архитектура ВС с распределенной памятью</w:t>
      </w:r>
    </w:p>
    <w:p w:rsidR="005A2836" w:rsidRPr="00F23633" w:rsidRDefault="005A2836" w:rsidP="005A2836">
      <w:r w:rsidRPr="00F23633">
        <w:t>Не</w:t>
      </w:r>
      <w:r w:rsidRPr="00F23633">
        <w:softHyphen/>
        <w:t>до</w:t>
      </w:r>
      <w:r w:rsidRPr="00F23633">
        <w:softHyphen/>
        <w:t>стат</w:t>
      </w:r>
      <w:r w:rsidRPr="00F23633">
        <w:softHyphen/>
        <w:t>ки:</w:t>
      </w:r>
    </w:p>
    <w:p w:rsidR="005A2836" w:rsidRPr="00F23633" w:rsidRDefault="005A2836" w:rsidP="005A2836">
      <w:pPr>
        <w:pStyle w:val="a0"/>
      </w:pPr>
      <w:r w:rsidRPr="00F23633">
        <w:rPr>
          <w:rStyle w:val="aa"/>
        </w:rPr>
        <w:t>Про</w:t>
      </w:r>
      <w:r w:rsidRPr="00F23633">
        <w:rPr>
          <w:rStyle w:val="aa"/>
        </w:rPr>
        <w:softHyphen/>
        <w:t>бле</w:t>
      </w:r>
      <w:r w:rsidRPr="00F23633">
        <w:rPr>
          <w:rStyle w:val="aa"/>
        </w:rPr>
        <w:softHyphen/>
        <w:t>ма об</w:t>
      </w:r>
      <w:r w:rsidRPr="00F23633">
        <w:rPr>
          <w:rStyle w:val="aa"/>
        </w:rPr>
        <w:softHyphen/>
        <w:t>ме</w:t>
      </w:r>
      <w:r w:rsidRPr="00F23633">
        <w:rPr>
          <w:rStyle w:val="aa"/>
        </w:rPr>
        <w:softHyphen/>
        <w:t>на дан</w:t>
      </w:r>
      <w:r w:rsidRPr="00F23633">
        <w:rPr>
          <w:rStyle w:val="aa"/>
        </w:rPr>
        <w:softHyphen/>
        <w:t>ны</w:t>
      </w:r>
      <w:r w:rsidRPr="00F23633">
        <w:rPr>
          <w:rStyle w:val="aa"/>
        </w:rPr>
        <w:softHyphen/>
        <w:t>ми</w:t>
      </w:r>
      <w:r w:rsidRPr="00F23633">
        <w:t>: об</w:t>
      </w:r>
      <w:r w:rsidRPr="00F23633">
        <w:softHyphen/>
        <w:t>мен дан</w:t>
      </w:r>
      <w:r w:rsidRPr="00F23633">
        <w:softHyphen/>
        <w:t>ны</w:t>
      </w:r>
      <w:r w:rsidRPr="00F23633">
        <w:softHyphen/>
        <w:t>ми в та</w:t>
      </w:r>
      <w:r w:rsidRPr="00F23633">
        <w:softHyphen/>
        <w:t>ких си</w:t>
      </w:r>
      <w:r w:rsidRPr="00F23633">
        <w:softHyphen/>
        <w:t>сте</w:t>
      </w:r>
      <w:r w:rsidRPr="00F23633">
        <w:softHyphen/>
        <w:t>мах обыч</w:t>
      </w:r>
      <w:r w:rsidRPr="00F23633">
        <w:softHyphen/>
        <w:t>но идёт очень мед</w:t>
      </w:r>
      <w:r w:rsidRPr="00F23633">
        <w:softHyphen/>
        <w:t>лен</w:t>
      </w:r>
      <w:r w:rsidRPr="00F23633">
        <w:softHyphen/>
        <w:t>но по срав</w:t>
      </w:r>
      <w:r w:rsidRPr="00F23633">
        <w:softHyphen/>
        <w:t>не</w:t>
      </w:r>
      <w:r w:rsidRPr="00F23633">
        <w:softHyphen/>
        <w:t>нию со ско</w:t>
      </w:r>
      <w:r w:rsidRPr="00F23633">
        <w:softHyphen/>
        <w:t>ро</w:t>
      </w:r>
      <w:r w:rsidRPr="00F23633">
        <w:softHyphen/>
        <w:t>стью вы</w:t>
      </w:r>
      <w:r w:rsidRPr="00F23633">
        <w:softHyphen/>
        <w:t>чис</w:t>
      </w:r>
      <w:r w:rsidRPr="00F23633">
        <w:softHyphen/>
        <w:t>ле</w:t>
      </w:r>
      <w:r w:rsidRPr="00F23633">
        <w:softHyphen/>
        <w:t>ний (и с боль</w:t>
      </w:r>
      <w:r w:rsidRPr="00F23633">
        <w:softHyphen/>
        <w:t>ши</w:t>
      </w:r>
      <w:r w:rsidRPr="00F23633">
        <w:softHyphen/>
        <w:t>ми за</w:t>
      </w:r>
      <w:r w:rsidRPr="00F23633">
        <w:softHyphen/>
        <w:t>держ</w:t>
      </w:r>
      <w:r w:rsidRPr="00F23633">
        <w:softHyphen/>
        <w:t>ка</w:t>
      </w:r>
      <w:r w:rsidRPr="00F23633">
        <w:softHyphen/>
        <w:t>ми). По</w:t>
      </w:r>
      <w:r w:rsidRPr="00F23633">
        <w:softHyphen/>
        <w:t>это</w:t>
      </w:r>
      <w:r w:rsidRPr="00F23633">
        <w:softHyphen/>
        <w:t>му за</w:t>
      </w:r>
      <w:r w:rsidRPr="00F23633">
        <w:softHyphen/>
        <w:t>да</w:t>
      </w:r>
      <w:r w:rsidRPr="00F23633">
        <w:softHyphen/>
        <w:t>чи, тре</w:t>
      </w:r>
      <w:r w:rsidRPr="00F23633">
        <w:softHyphen/>
        <w:t>бую</w:t>
      </w:r>
      <w:r w:rsidRPr="00F23633">
        <w:softHyphen/>
        <w:t>щие ин</w:t>
      </w:r>
      <w:r w:rsidRPr="00F23633">
        <w:softHyphen/>
        <w:t>тен</w:t>
      </w:r>
      <w:r w:rsidRPr="00F23633">
        <w:softHyphen/>
        <w:t>сив</w:t>
      </w:r>
      <w:r w:rsidRPr="00F23633">
        <w:softHyphen/>
        <w:t>но</w:t>
      </w:r>
      <w:r w:rsidRPr="00F23633">
        <w:softHyphen/>
        <w:t>го об</w:t>
      </w:r>
      <w:r w:rsidRPr="00F23633">
        <w:softHyphen/>
        <w:t>ме</w:t>
      </w:r>
      <w:r w:rsidRPr="00F23633">
        <w:softHyphen/>
        <w:t>на, не</w:t>
      </w:r>
      <w:r w:rsidRPr="00F23633">
        <w:softHyphen/>
        <w:t>воз</w:t>
      </w:r>
      <w:r w:rsidRPr="00F23633">
        <w:softHyphen/>
        <w:t>мож</w:t>
      </w:r>
      <w:r w:rsidRPr="00F23633">
        <w:softHyphen/>
        <w:t>но ре</w:t>
      </w:r>
      <w:r w:rsidRPr="00F23633">
        <w:softHyphen/>
        <w:t>шить на та</w:t>
      </w:r>
      <w:r w:rsidRPr="00F23633">
        <w:softHyphen/>
        <w:t>ких си</w:t>
      </w:r>
      <w:r w:rsidRPr="00F23633">
        <w:softHyphen/>
        <w:t>сте</w:t>
      </w:r>
      <w:r w:rsidRPr="00F23633">
        <w:softHyphen/>
        <w:t>мах эф</w:t>
      </w:r>
      <w:r w:rsidRPr="00F23633">
        <w:softHyphen/>
        <w:t>фек</w:t>
      </w:r>
      <w:r w:rsidRPr="00F23633">
        <w:softHyphen/>
        <w:t>тив</w:t>
      </w:r>
      <w:r w:rsidRPr="00F23633">
        <w:softHyphen/>
        <w:t>но.</w:t>
      </w:r>
    </w:p>
    <w:p w:rsidR="005A2836" w:rsidRPr="00F23633" w:rsidRDefault="005A2836" w:rsidP="005A2836">
      <w:pPr>
        <w:pStyle w:val="a0"/>
      </w:pPr>
      <w:r w:rsidRPr="00F23633">
        <w:rPr>
          <w:rStyle w:val="aa"/>
        </w:rPr>
        <w:t>Слож</w:t>
      </w:r>
      <w:r w:rsidRPr="00F23633">
        <w:rPr>
          <w:rStyle w:val="aa"/>
        </w:rPr>
        <w:softHyphen/>
        <w:t>ное про</w:t>
      </w:r>
      <w:r w:rsidRPr="00F23633">
        <w:rPr>
          <w:rStyle w:val="aa"/>
        </w:rPr>
        <w:softHyphen/>
        <w:t>грам</w:t>
      </w:r>
      <w:r w:rsidRPr="00F23633">
        <w:rPr>
          <w:rStyle w:val="aa"/>
        </w:rPr>
        <w:softHyphen/>
        <w:t>ми</w:t>
      </w:r>
      <w:r w:rsidRPr="00F23633">
        <w:rPr>
          <w:rStyle w:val="aa"/>
        </w:rPr>
        <w:softHyphen/>
        <w:t>ро</w:t>
      </w:r>
      <w:r w:rsidRPr="00F23633">
        <w:rPr>
          <w:rStyle w:val="aa"/>
        </w:rPr>
        <w:softHyphen/>
        <w:t>ва</w:t>
      </w:r>
      <w:r w:rsidRPr="00F23633">
        <w:rPr>
          <w:rStyle w:val="aa"/>
        </w:rPr>
        <w:softHyphen/>
        <w:t>ние</w:t>
      </w:r>
      <w:r w:rsidRPr="00F23633">
        <w:t>: про</w:t>
      </w:r>
      <w:r w:rsidRPr="00F23633">
        <w:softHyphen/>
        <w:t>грам</w:t>
      </w:r>
      <w:r w:rsidRPr="00F23633">
        <w:softHyphen/>
        <w:t>мист дол</w:t>
      </w:r>
      <w:r w:rsidRPr="00F23633">
        <w:softHyphen/>
        <w:t>жен про</w:t>
      </w:r>
      <w:r w:rsidRPr="00F23633">
        <w:softHyphen/>
        <w:t>ду</w:t>
      </w:r>
      <w:r w:rsidRPr="00F23633">
        <w:softHyphen/>
        <w:t>мать об</w:t>
      </w:r>
      <w:r w:rsidRPr="00F23633">
        <w:softHyphen/>
        <w:t>мен дан</w:t>
      </w:r>
      <w:r w:rsidRPr="00F23633">
        <w:softHyphen/>
        <w:t>ны</w:t>
      </w:r>
      <w:r w:rsidRPr="00F23633">
        <w:softHyphen/>
        <w:t>ми, ко</w:t>
      </w:r>
      <w:r w:rsidRPr="00F23633">
        <w:softHyphen/>
        <w:t>то</w:t>
      </w:r>
      <w:r w:rsidRPr="00F23633">
        <w:softHyphen/>
        <w:t>рый бу</w:t>
      </w:r>
      <w:r w:rsidRPr="00F23633">
        <w:softHyphen/>
        <w:t>дет при</w:t>
      </w:r>
      <w:r w:rsidRPr="00F23633">
        <w:softHyphen/>
        <w:t>сут</w:t>
      </w:r>
      <w:r w:rsidRPr="00F23633">
        <w:softHyphen/>
        <w:t>ство</w:t>
      </w:r>
      <w:r w:rsidRPr="00F23633">
        <w:softHyphen/>
        <w:t>вать в си</w:t>
      </w:r>
      <w:r w:rsidRPr="00F23633">
        <w:softHyphen/>
        <w:t>сте</w:t>
      </w:r>
      <w:r w:rsidRPr="00F23633">
        <w:softHyphen/>
        <w:t>ме, дол</w:t>
      </w:r>
      <w:r w:rsidRPr="00F23633">
        <w:softHyphen/>
        <w:t>жен сам за</w:t>
      </w:r>
      <w:r w:rsidRPr="00F23633">
        <w:softHyphen/>
        <w:t>про</w:t>
      </w:r>
      <w:r w:rsidRPr="00F23633">
        <w:softHyphen/>
        <w:t>грам</w:t>
      </w:r>
      <w:r w:rsidRPr="00F23633">
        <w:softHyphen/>
        <w:t>ми</w:t>
      </w:r>
      <w:r w:rsidRPr="00F23633">
        <w:softHyphen/>
        <w:t>ро</w:t>
      </w:r>
      <w:r w:rsidRPr="00F23633">
        <w:softHyphen/>
        <w:t>вать этот об</w:t>
      </w:r>
      <w:r w:rsidRPr="00F23633">
        <w:softHyphen/>
        <w:t>мен (на</w:t>
      </w:r>
      <w:r w:rsidRPr="00F23633">
        <w:softHyphen/>
        <w:t>при</w:t>
      </w:r>
      <w:r w:rsidRPr="00F23633">
        <w:softHyphen/>
        <w:t>мер, с по</w:t>
      </w:r>
      <w:r w:rsidRPr="00F23633">
        <w:softHyphen/>
        <w:t>мо</w:t>
      </w:r>
      <w:r w:rsidRPr="00F23633">
        <w:softHyphen/>
        <w:t>щью MPI). При не</w:t>
      </w:r>
      <w:r w:rsidRPr="00F23633">
        <w:softHyphen/>
        <w:t>пра</w:t>
      </w:r>
      <w:r w:rsidRPr="00F23633">
        <w:softHyphen/>
        <w:t>виль</w:t>
      </w:r>
      <w:r w:rsidRPr="00F23633">
        <w:softHyphen/>
        <w:t>ном про</w:t>
      </w:r>
      <w:r w:rsidRPr="00F23633">
        <w:softHyphen/>
        <w:t>грам</w:t>
      </w:r>
      <w:r w:rsidRPr="00F23633">
        <w:softHyphen/>
        <w:t>ми</w:t>
      </w:r>
      <w:r w:rsidRPr="00F23633">
        <w:softHyphen/>
        <w:t>ро</w:t>
      </w:r>
      <w:r w:rsidRPr="00F23633">
        <w:softHyphen/>
        <w:t>ва</w:t>
      </w:r>
      <w:r w:rsidRPr="00F23633">
        <w:softHyphen/>
        <w:t>нии ве</w:t>
      </w:r>
      <w:r w:rsidRPr="00F23633">
        <w:softHyphen/>
        <w:t>ли</w:t>
      </w:r>
      <w:r w:rsidRPr="00F23633">
        <w:softHyphen/>
        <w:t>ка ве</w:t>
      </w:r>
      <w:r w:rsidRPr="00F23633">
        <w:softHyphen/>
        <w:t>ро</w:t>
      </w:r>
      <w:r w:rsidRPr="00F23633">
        <w:softHyphen/>
        <w:t>ят</w:t>
      </w:r>
      <w:r w:rsidRPr="00F23633">
        <w:softHyphen/>
        <w:t>ность вза</w:t>
      </w:r>
      <w:r w:rsidRPr="00F23633">
        <w:softHyphen/>
        <w:t>им</w:t>
      </w:r>
      <w:r w:rsidRPr="00F23633">
        <w:softHyphen/>
        <w:t>ных бло</w:t>
      </w:r>
      <w:r w:rsidRPr="00F23633">
        <w:softHyphen/>
        <w:t>ки</w:t>
      </w:r>
      <w:r w:rsidRPr="00F23633">
        <w:softHyphen/>
        <w:t>ро</w:t>
      </w:r>
      <w:r w:rsidRPr="00F23633">
        <w:softHyphen/>
        <w:t>вок: ко</w:t>
      </w:r>
      <w:r w:rsidRPr="00F23633">
        <w:softHyphen/>
        <w:t>гда, на</w:t>
      </w:r>
      <w:r w:rsidRPr="00F23633">
        <w:softHyphen/>
        <w:t>при</w:t>
      </w:r>
      <w:r w:rsidRPr="00F23633">
        <w:softHyphen/>
        <w:t>мер, два про</w:t>
      </w:r>
      <w:r w:rsidRPr="00F23633">
        <w:softHyphen/>
        <w:t>цес</w:t>
      </w:r>
      <w:r w:rsidRPr="00F23633">
        <w:softHyphen/>
        <w:t>со</w:t>
      </w:r>
      <w:r w:rsidRPr="00F23633">
        <w:softHyphen/>
        <w:t>ра ждут дан</w:t>
      </w:r>
      <w:r w:rsidRPr="00F23633">
        <w:softHyphen/>
        <w:t>ных друг от дру</w:t>
      </w:r>
      <w:r w:rsidRPr="00F23633">
        <w:softHyphen/>
        <w:t xml:space="preserve">га. </w:t>
      </w:r>
      <w:r w:rsidRPr="00F23633">
        <w:lastRenderedPageBreak/>
        <w:t>Про</w:t>
      </w:r>
      <w:r w:rsidRPr="00F23633">
        <w:softHyphen/>
        <w:t>бле</w:t>
      </w:r>
      <w:r w:rsidRPr="00F23633">
        <w:softHyphen/>
        <w:t>ма бло</w:t>
      </w:r>
      <w:r w:rsidRPr="00F23633">
        <w:softHyphen/>
        <w:t>ки</w:t>
      </w:r>
      <w:r w:rsidRPr="00F23633">
        <w:softHyphen/>
        <w:t>ро</w:t>
      </w:r>
      <w:r w:rsidRPr="00F23633">
        <w:softHyphen/>
        <w:t>вок есть и в си</w:t>
      </w:r>
      <w:r w:rsidRPr="00F23633">
        <w:softHyphen/>
        <w:t>сте</w:t>
      </w:r>
      <w:r w:rsidRPr="00F23633">
        <w:softHyphen/>
        <w:t>мах с об</w:t>
      </w:r>
      <w:r w:rsidRPr="00F23633">
        <w:softHyphen/>
        <w:t>щей па</w:t>
      </w:r>
      <w:r w:rsidRPr="00F23633">
        <w:softHyphen/>
        <w:t>мя</w:t>
      </w:r>
      <w:r w:rsidRPr="00F23633">
        <w:softHyphen/>
        <w:t>тью, но здесь она про</w:t>
      </w:r>
      <w:r w:rsidRPr="00F23633">
        <w:softHyphen/>
        <w:t>яв</w:t>
      </w:r>
      <w:r w:rsidRPr="00F23633">
        <w:softHyphen/>
        <w:t>ля</w:t>
      </w:r>
      <w:r w:rsidRPr="00F23633">
        <w:softHyphen/>
        <w:t>ет се</w:t>
      </w:r>
      <w:r w:rsidRPr="00F23633">
        <w:softHyphen/>
        <w:t>бя го</w:t>
      </w:r>
      <w:r w:rsidRPr="00F23633">
        <w:softHyphen/>
        <w:t>раз</w:t>
      </w:r>
      <w:r w:rsidRPr="00F23633">
        <w:softHyphen/>
        <w:t>до ча</w:t>
      </w:r>
      <w:r w:rsidRPr="00F23633">
        <w:softHyphen/>
        <w:t>ще. Ав</w:t>
      </w:r>
      <w:r w:rsidRPr="00F23633">
        <w:softHyphen/>
        <w:t>то</w:t>
      </w:r>
      <w:r w:rsidRPr="00F23633">
        <w:softHyphen/>
        <w:t>ма</w:t>
      </w:r>
      <w:r w:rsidRPr="00F23633">
        <w:softHyphen/>
        <w:t>ти</w:t>
      </w:r>
      <w:r w:rsidRPr="00F23633">
        <w:softHyphen/>
        <w:t>че</w:t>
      </w:r>
      <w:r w:rsidRPr="00F23633">
        <w:softHyphen/>
        <w:t>ская ор</w:t>
      </w:r>
      <w:r w:rsidRPr="00F23633">
        <w:softHyphen/>
        <w:t>га</w:t>
      </w:r>
      <w:r w:rsidRPr="00F23633">
        <w:softHyphen/>
        <w:t>ни</w:t>
      </w:r>
      <w:r w:rsidRPr="00F23633">
        <w:softHyphen/>
        <w:t>за</w:t>
      </w:r>
      <w:r w:rsidRPr="00F23633">
        <w:softHyphen/>
        <w:t>ция об</w:t>
      </w:r>
      <w:r w:rsidRPr="00F23633">
        <w:softHyphen/>
        <w:t>ме</w:t>
      </w:r>
      <w:r w:rsidRPr="00F23633">
        <w:softHyphen/>
        <w:t>на дан</w:t>
      </w:r>
      <w:r w:rsidRPr="00F23633">
        <w:softHyphen/>
        <w:t>ны</w:t>
      </w:r>
      <w:r w:rsidRPr="00F23633">
        <w:softHyphen/>
        <w:t>ми воз</w:t>
      </w:r>
      <w:r w:rsidRPr="00F23633">
        <w:softHyphen/>
        <w:t>мож</w:t>
      </w:r>
      <w:r w:rsidRPr="00F23633">
        <w:softHyphen/>
        <w:t>на лишь для не</w:t>
      </w:r>
      <w:r w:rsidRPr="00F23633">
        <w:softHyphen/>
        <w:t>ко</w:t>
      </w:r>
      <w:r w:rsidRPr="00F23633">
        <w:softHyphen/>
        <w:t>то</w:t>
      </w:r>
      <w:r w:rsidRPr="00F23633">
        <w:softHyphen/>
        <w:t>рых ча</w:t>
      </w:r>
      <w:r w:rsidRPr="00F23633">
        <w:softHyphen/>
        <w:t>ст</w:t>
      </w:r>
      <w:r w:rsidRPr="00F23633">
        <w:softHyphen/>
        <w:t>ных слу</w:t>
      </w:r>
      <w:r w:rsidRPr="00F23633">
        <w:softHyphen/>
        <w:t>ча</w:t>
      </w:r>
      <w:r w:rsidRPr="00F23633">
        <w:softHyphen/>
        <w:t>ев.</w:t>
      </w:r>
    </w:p>
    <w:p w:rsidR="005A2836" w:rsidRPr="00F23633" w:rsidRDefault="005A2836" w:rsidP="005A2836">
      <w:pPr>
        <w:pStyle w:val="a0"/>
      </w:pPr>
      <w:r w:rsidRPr="00F23633">
        <w:rPr>
          <w:rStyle w:val="aa"/>
        </w:rPr>
        <w:t>Боль</w:t>
      </w:r>
      <w:r w:rsidRPr="00F23633">
        <w:rPr>
          <w:rStyle w:val="aa"/>
        </w:rPr>
        <w:softHyphen/>
        <w:t>шой раз</w:t>
      </w:r>
      <w:r w:rsidRPr="00F23633">
        <w:rPr>
          <w:rStyle w:val="aa"/>
        </w:rPr>
        <w:softHyphen/>
        <w:t>мер си</w:t>
      </w:r>
      <w:r w:rsidRPr="00F23633">
        <w:rPr>
          <w:rStyle w:val="aa"/>
        </w:rPr>
        <w:softHyphen/>
        <w:t>стем и боль</w:t>
      </w:r>
      <w:r w:rsidRPr="00F23633">
        <w:rPr>
          <w:rStyle w:val="aa"/>
        </w:rPr>
        <w:softHyphen/>
        <w:t>шое энер</w:t>
      </w:r>
      <w:r w:rsidRPr="00F23633">
        <w:rPr>
          <w:rStyle w:val="aa"/>
        </w:rPr>
        <w:softHyphen/>
        <w:t>го</w:t>
      </w:r>
      <w:r w:rsidRPr="00F23633">
        <w:rPr>
          <w:rStyle w:val="aa"/>
        </w:rPr>
        <w:softHyphen/>
        <w:t>по</w:t>
      </w:r>
      <w:r w:rsidRPr="00F23633">
        <w:rPr>
          <w:rStyle w:val="aa"/>
        </w:rPr>
        <w:softHyphen/>
        <w:t>треб</w:t>
      </w:r>
      <w:r w:rsidRPr="00F23633">
        <w:rPr>
          <w:rStyle w:val="aa"/>
        </w:rPr>
        <w:softHyphen/>
        <w:t>ле</w:t>
      </w:r>
      <w:r w:rsidRPr="00F23633">
        <w:rPr>
          <w:rStyle w:val="aa"/>
        </w:rPr>
        <w:softHyphen/>
        <w:t>ние</w:t>
      </w:r>
      <w:r w:rsidRPr="00F23633">
        <w:t>: кла</w:t>
      </w:r>
      <w:r w:rsidRPr="00F23633">
        <w:softHyphen/>
        <w:t>стер</w:t>
      </w:r>
      <w:r w:rsidRPr="00F23633">
        <w:softHyphen/>
        <w:t>ные си</w:t>
      </w:r>
      <w:r w:rsidRPr="00F23633">
        <w:softHyphen/>
        <w:t>сте</w:t>
      </w:r>
      <w:r w:rsidRPr="00F23633">
        <w:softHyphen/>
        <w:t>мы за</w:t>
      </w:r>
      <w:r w:rsidRPr="00F23633">
        <w:softHyphen/>
        <w:t>ни</w:t>
      </w:r>
      <w:r w:rsidRPr="00F23633">
        <w:softHyphen/>
        <w:t>ма</w:t>
      </w:r>
      <w:r w:rsidRPr="00F23633">
        <w:softHyphen/>
        <w:t>ют це</w:t>
      </w:r>
      <w:r w:rsidRPr="00F23633">
        <w:softHyphen/>
        <w:t>лые ком</w:t>
      </w:r>
      <w:r w:rsidRPr="00F23633">
        <w:softHyphen/>
        <w:t>на</w:t>
      </w:r>
      <w:r w:rsidRPr="00F23633">
        <w:softHyphen/>
        <w:t>ты и да</w:t>
      </w:r>
      <w:r w:rsidRPr="00F23633">
        <w:softHyphen/>
        <w:t>же зда</w:t>
      </w:r>
      <w:r w:rsidRPr="00F23633">
        <w:softHyphen/>
        <w:t>ния.</w:t>
      </w:r>
    </w:p>
    <w:p w:rsidR="005A3F2C" w:rsidRPr="00F23633" w:rsidRDefault="005A3F2C" w:rsidP="005A3F2C">
      <w:pPr>
        <w:pStyle w:val="1"/>
      </w:pPr>
      <w:r w:rsidRPr="00F23633">
        <w:lastRenderedPageBreak/>
        <w:t>СПОСОБЫ РАЗРАБОТКИ ПАРАЛЛЕЛЬНЫХ ПРОГРАММ</w:t>
      </w:r>
    </w:p>
    <w:p w:rsidR="005A3F2C" w:rsidRPr="00F23633" w:rsidRDefault="005A3F2C" w:rsidP="0089618B">
      <w:pPr>
        <w:pStyle w:val="2"/>
      </w:pPr>
      <w:r w:rsidRPr="00F23633">
        <w:t>Явный параллелизм и автоматическое распараллеливание</w:t>
      </w:r>
    </w:p>
    <w:p w:rsidR="005A3F2C" w:rsidRPr="00F23633" w:rsidRDefault="005A3F2C" w:rsidP="005A3F2C">
      <w:r w:rsidRPr="00F23633">
        <w:t>Работы в области моделирования и построения параллельных алгоритмов можно разделить на два больших направления:</w:t>
      </w:r>
    </w:p>
    <w:p w:rsidR="005A3F2C" w:rsidRPr="00F23633" w:rsidRDefault="005A3F2C" w:rsidP="005A3F2C">
      <w:pPr>
        <w:pStyle w:val="a0"/>
      </w:pPr>
      <w:r w:rsidRPr="00F23633">
        <w:rPr>
          <w:rStyle w:val="aa"/>
        </w:rPr>
        <w:t>Неявный параллелизм</w:t>
      </w:r>
      <w:r w:rsidRPr="00F23633">
        <w:t>. Это направление изучает методы автоматической генерации параллельных алгоритмов на основе их последовательных прототипов (автоматического распараллеливания последовательных алгоритмов).</w:t>
      </w:r>
    </w:p>
    <w:p w:rsidR="005A3F2C" w:rsidRPr="00F23633" w:rsidRDefault="005A3F2C" w:rsidP="005A3F2C">
      <w:pPr>
        <w:pStyle w:val="a0"/>
      </w:pPr>
      <w:r w:rsidRPr="00F23633">
        <w:rPr>
          <w:rStyle w:val="aa"/>
        </w:rPr>
        <w:t>Явный параллелизм</w:t>
      </w:r>
      <w:r w:rsidRPr="00F23633">
        <w:t>. Разработка методов организации вычислений,  изначальн</w:t>
      </w:r>
      <w:r w:rsidR="00B72736">
        <w:t>о ориентированных для реализации</w:t>
      </w:r>
      <w:r w:rsidRPr="00F23633">
        <w:t xml:space="preserve"> на ЭВМ с параллельной архитектурой.</w:t>
      </w:r>
    </w:p>
    <w:p w:rsidR="005A3F2C" w:rsidRPr="00F23633" w:rsidRDefault="005A3F2C" w:rsidP="005A3F2C">
      <w:r w:rsidRPr="00F23633">
        <w:t xml:space="preserve">Исследования в области автоматического распараллеливания вычислительных алгоритмов необходимы в связи с наличием большого объема ранее разработанных методов, алгоритмов и программ для решения различных задач на последовательных ЭВМ. Их реализация на параллельных ЭВМ требует модификации, связанной с распределением данных и вычислений по узлам параллельной ЭВМ, а также с адаптацией под особенности архитектуры конкретной ЭВМ. Этот процесс важно автоматизировать, чтобы максимально сократить его длительность и избавить исследователей - специалистов в различных областях, которые часто являются авторами и пользователями вычислительных программ, от знакомства со спецификой конкретной ЭВМ, на которой программа будет исполняться. </w:t>
      </w:r>
    </w:p>
    <w:p w:rsidR="005A3F2C" w:rsidRPr="00F23633" w:rsidRDefault="005A3F2C" w:rsidP="005A3F2C">
      <w:r w:rsidRPr="00F23633">
        <w:t xml:space="preserve">Автоматическое распараллеливание имеет большое значение и при создании новых вычислительных программ. Последовательные алгоритмы удобны и естественны для человека в силу того, что люди привыкли думать и действовать последовательно. Вместе с тем, любая современная ЭВМ обладает определенной степенью параллелизма. </w:t>
      </w:r>
    </w:p>
    <w:p w:rsidR="005A3F2C" w:rsidRPr="00F23633" w:rsidRDefault="005A3F2C" w:rsidP="005A3F2C">
      <w:r w:rsidRPr="00F23633">
        <w:lastRenderedPageBreak/>
        <w:t>Работы в области автоматического распараллеливания вычислительных алгоритмов принадлежат</w:t>
      </w:r>
      <w:r w:rsidR="00B72736">
        <w:t xml:space="preserve"> таким ученым, как Абрамов С.М.</w:t>
      </w:r>
      <w:r w:rsidR="00B72736" w:rsidRPr="00B72736">
        <w:t>[</w:t>
      </w:r>
      <w:r w:rsidR="00B72736">
        <w:t>2</w:t>
      </w:r>
      <w:r w:rsidRPr="00F23633">
        <w:t xml:space="preserve">, </w:t>
      </w:r>
      <w:r w:rsidR="00B72736" w:rsidRPr="00B72736">
        <w:t>3]</w:t>
      </w:r>
      <w:r w:rsidR="00B72736">
        <w:t xml:space="preserve">, Воеводин В.В., Воеводин </w:t>
      </w:r>
      <w:proofErr w:type="spellStart"/>
      <w:r w:rsidR="00B72736">
        <w:t>Вл.В</w:t>
      </w:r>
      <w:proofErr w:type="spellEnd"/>
      <w:r w:rsidR="00B72736">
        <w:t>.</w:t>
      </w:r>
      <w:r w:rsidR="00B72736" w:rsidRPr="00B72736">
        <w:t>[4]</w:t>
      </w:r>
      <w:r w:rsidR="00B72736">
        <w:t xml:space="preserve">, </w:t>
      </w:r>
      <w:proofErr w:type="spellStart"/>
      <w:r w:rsidR="00B72736">
        <w:t>Легалов</w:t>
      </w:r>
      <w:proofErr w:type="spellEnd"/>
      <w:r w:rsidR="00B72736">
        <w:t xml:space="preserve"> А.И.[</w:t>
      </w:r>
      <w:r w:rsidR="00B72736" w:rsidRPr="00B72736">
        <w:t>5]</w:t>
      </w:r>
      <w:r w:rsidR="00B72736">
        <w:t xml:space="preserve">, </w:t>
      </w:r>
      <w:proofErr w:type="spellStart"/>
      <w:r w:rsidR="00B72736">
        <w:t>Тыугу</w:t>
      </w:r>
      <w:proofErr w:type="spellEnd"/>
      <w:r w:rsidR="00B72736">
        <w:t xml:space="preserve"> Э.Х.</w:t>
      </w:r>
      <w:r w:rsidR="00B72736" w:rsidRPr="00B72736">
        <w:t>[</w:t>
      </w:r>
      <w:r w:rsidR="00B72736">
        <w:t>6</w:t>
      </w:r>
      <w:r w:rsidRPr="00F23633">
        <w:t xml:space="preserve">, </w:t>
      </w:r>
      <w:r w:rsidR="00B72736" w:rsidRPr="00B72736">
        <w:t>7]</w:t>
      </w:r>
      <w:r w:rsidRPr="00F23633">
        <w:t xml:space="preserve"> и др.</w:t>
      </w:r>
    </w:p>
    <w:p w:rsidR="005A3F2C" w:rsidRPr="00F23633" w:rsidRDefault="005A3F2C" w:rsidP="005A3F2C">
      <w:r w:rsidRPr="00F23633">
        <w:t xml:space="preserve">Наряду с несомненными достоинствами, такими как возможность использования ранее разработанных и хорошо отлаженных последовательных программ, сохранение привычного для человека последовательного стиля разработки вычислительных алгоритмов, обеспечение переносимости программ, автоматическое распараллеливание обладает недостатками. Основным недостатком является ограниченная область применения. К сожалению, не все последовательные алгоритмы допускают эффективное распараллеливание. Иногда сам численный метод, на основе которого построен алгоритм, не допускает распараллеливания. </w:t>
      </w:r>
    </w:p>
    <w:p w:rsidR="005A3F2C" w:rsidRPr="00F23633" w:rsidRDefault="005A3F2C" w:rsidP="005A3F2C">
      <w:r w:rsidRPr="00F23633">
        <w:t>Для достижения максимальной производительности необходимо уже на этапе разработки алгоритма учитывать параллелизм и явно выделять участки, которые должны выполняться одновременно. Более того, необходимо учитывать архитектуру и особенности конкретной параллельной ЭВМ, на которой будет исполняться программа.</w:t>
      </w:r>
    </w:p>
    <w:p w:rsidR="005A3F2C" w:rsidRPr="00F23633" w:rsidRDefault="005A3F2C" w:rsidP="005A3F2C">
      <w:r w:rsidRPr="00F23633">
        <w:t>Основные сложности, с которыми сталкиваются исследователи в области построения параллельных алгоритмов с явным параллелизмом, в первую очередь связаны с наглядным представлением алгоритма.</w:t>
      </w:r>
    </w:p>
    <w:p w:rsidR="005A3F2C" w:rsidRPr="00F23633" w:rsidRDefault="005A3F2C" w:rsidP="005A3F2C">
      <w:r w:rsidRPr="00F23633">
        <w:t>Текстовая нотация, традиционно используемая в математике и программировании, удобна для представления последовательных процессов. Однако последовательная природа самого текста значительно затрудняет восприятие текстового описания параллельных вычислений. На первый план выдвигаются графические способы описания параллелизма.</w:t>
      </w:r>
    </w:p>
    <w:p w:rsidR="005A3F2C" w:rsidRPr="00F23633" w:rsidRDefault="005A3F2C" w:rsidP="0089618B">
      <w:pPr>
        <w:pStyle w:val="2"/>
      </w:pPr>
      <w:r w:rsidRPr="00F23633">
        <w:t>Графические модели параллельных процессов</w:t>
      </w:r>
    </w:p>
    <w:p w:rsidR="005A3F2C" w:rsidRPr="00F23633" w:rsidRDefault="005A3F2C" w:rsidP="005A3F2C">
      <w:r w:rsidRPr="00F23633">
        <w:t xml:space="preserve">Основой подавляющего большинства графических способов представления параллельных процессов является форма представления в </w:t>
      </w:r>
      <w:r w:rsidRPr="00F23633">
        <w:lastRenderedPageBreak/>
        <w:t xml:space="preserve">виде графа, то есть совокупности вершин (узлов), соединенных между собой дугами (ребрами). В отличие от текстовой формы записи, в которой объекты (символы и слова) образуют </w:t>
      </w:r>
      <w:r w:rsidRPr="00F23633">
        <w:rPr>
          <w:i/>
          <w:iCs/>
        </w:rPr>
        <w:t>последовательность</w:t>
      </w:r>
      <w:r w:rsidRPr="00F23633">
        <w:t xml:space="preserve">, а каждый объект связан только с левым и правым «соседом», графовая форма позволяет наглядно изображать  более сложные </w:t>
      </w:r>
      <w:r w:rsidRPr="00F23633">
        <w:rPr>
          <w:i/>
          <w:iCs/>
        </w:rPr>
        <w:t>взаимосвязи</w:t>
      </w:r>
      <w:r w:rsidRPr="00F23633">
        <w:t xml:space="preserve">, поскольку в ней каждый объект может соединяться с несколькими другими объектами. В этом смысле текстовая форма одномерна, в то время как графовая форма – многомерна. Возможность варьировать геометрические размеры, форму и цвет вершин, внешний вид и толщину дуг, изменять взаимное расположение вершин без изменения топологии графа значительно увеличивают выразительные возможности </w:t>
      </w:r>
      <w:proofErr w:type="spellStart"/>
      <w:r w:rsidRPr="00F23633">
        <w:t>графовой</w:t>
      </w:r>
      <w:proofErr w:type="spellEnd"/>
      <w:r w:rsidRPr="00F23633">
        <w:t xml:space="preserve"> формы представления. </w:t>
      </w:r>
    </w:p>
    <w:p w:rsidR="005A3F2C" w:rsidRPr="00F23633" w:rsidRDefault="005A3F2C" w:rsidP="005A3F2C">
      <w:r w:rsidRPr="00F23633">
        <w:t>Графические модели обычно являются ориентированными графами, в которых дуги определяют направление передачи данных или зависимость между вершинами. Вершины и дуги обычно снабжаются текстовыми аннотациями, которые именуют их, перечисляют их содержимое или свойства. Различные графические модели отличаются друг от друга семантикой вершин и дуг. Основные классы графических моделей параллельных процессов:</w:t>
      </w:r>
    </w:p>
    <w:p w:rsidR="005A3F2C" w:rsidRPr="00F23633" w:rsidRDefault="005A3F2C" w:rsidP="005A3F2C">
      <w:pPr>
        <w:pStyle w:val="a0"/>
      </w:pPr>
      <w:r w:rsidRPr="00F23633">
        <w:rPr>
          <w:rStyle w:val="aa"/>
        </w:rPr>
        <w:t>сети Петри</w:t>
      </w:r>
      <w:r w:rsidRPr="00F23633">
        <w:t xml:space="preserve"> </w:t>
      </w:r>
      <w:r w:rsidRPr="00F23633">
        <w:rPr>
          <w:lang w:val="en-US"/>
        </w:rPr>
        <w:t>[</w:t>
      </w:r>
      <w:r w:rsidR="00B72736">
        <w:rPr>
          <w:lang w:val="en-US"/>
        </w:rPr>
        <w:t>8</w:t>
      </w:r>
      <w:r w:rsidRPr="00F23633">
        <w:rPr>
          <w:lang w:val="en-US"/>
        </w:rPr>
        <w:t>];</w:t>
      </w:r>
    </w:p>
    <w:p w:rsidR="005A3F2C" w:rsidRPr="00F23633" w:rsidRDefault="005A3F2C" w:rsidP="005A3F2C">
      <w:pPr>
        <w:pStyle w:val="a0"/>
      </w:pPr>
      <w:r w:rsidRPr="00F23633">
        <w:rPr>
          <w:rStyle w:val="aa"/>
        </w:rPr>
        <w:t>графы переходов</w:t>
      </w:r>
      <w:r w:rsidRPr="00F23633">
        <w:t xml:space="preserve">, используются в </w:t>
      </w:r>
      <w:r w:rsidRPr="00F23633">
        <w:rPr>
          <w:lang w:val="en-US"/>
        </w:rPr>
        <w:t>SWITCH</w:t>
      </w:r>
      <w:r w:rsidRPr="00F23633">
        <w:t xml:space="preserve">-технологии /64, 65/ и графическом языке </w:t>
      </w:r>
      <w:proofErr w:type="spellStart"/>
      <w:r w:rsidRPr="00F23633">
        <w:rPr>
          <w:lang w:val="en-US"/>
        </w:rPr>
        <w:t>Statecharts</w:t>
      </w:r>
      <w:proofErr w:type="spellEnd"/>
      <w:r w:rsidRPr="00F23633">
        <w:t xml:space="preserve"> /89/;</w:t>
      </w:r>
    </w:p>
    <w:p w:rsidR="005A3F2C" w:rsidRPr="00F23633" w:rsidRDefault="005A3F2C" w:rsidP="005A3F2C">
      <w:pPr>
        <w:pStyle w:val="a0"/>
      </w:pPr>
      <w:r w:rsidRPr="00F23633">
        <w:rPr>
          <w:rStyle w:val="aa"/>
        </w:rPr>
        <w:t>диаграммы потоков данных</w:t>
      </w:r>
      <w:r w:rsidRPr="00F23633">
        <w:t xml:space="preserve">, используются в системах </w:t>
      </w:r>
      <w:r w:rsidRPr="00F23633">
        <w:rPr>
          <w:lang w:val="en-US"/>
        </w:rPr>
        <w:t>CODE</w:t>
      </w:r>
      <w:r w:rsidRPr="00F23633">
        <w:t xml:space="preserve"> 2.0 /83/, </w:t>
      </w:r>
      <w:proofErr w:type="spellStart"/>
      <w:r w:rsidRPr="00F23633">
        <w:rPr>
          <w:lang w:val="en-US"/>
        </w:rPr>
        <w:t>Paralex</w:t>
      </w:r>
      <w:proofErr w:type="spellEnd"/>
      <w:r w:rsidRPr="00F23633">
        <w:t xml:space="preserve"> /77/;</w:t>
      </w:r>
    </w:p>
    <w:p w:rsidR="005A3F2C" w:rsidRPr="00F23633" w:rsidRDefault="005A3F2C" w:rsidP="005A3F2C">
      <w:pPr>
        <w:pStyle w:val="a0"/>
      </w:pPr>
      <w:r w:rsidRPr="00F23633">
        <w:rPr>
          <w:rStyle w:val="aa"/>
        </w:rPr>
        <w:t>диаграммы потоков управления</w:t>
      </w:r>
      <w:r w:rsidRPr="00F23633">
        <w:t>,</w:t>
      </w:r>
      <w:r w:rsidR="00412E69" w:rsidRPr="00F23633">
        <w:t xml:space="preserve"> п</w:t>
      </w:r>
      <w:r w:rsidRPr="00F23633">
        <w:t xml:space="preserve">римерами моделей этого типа являются графический язык системы </w:t>
      </w:r>
      <w:proofErr w:type="spellStart"/>
      <w:r w:rsidRPr="00F23633">
        <w:rPr>
          <w:lang w:val="en-US"/>
        </w:rPr>
        <w:t>HeNCE</w:t>
      </w:r>
      <w:proofErr w:type="spellEnd"/>
      <w:r w:rsidRPr="00F23633">
        <w:t xml:space="preserve"> /74/, технология графо-символического программирования /32/</w:t>
      </w:r>
    </w:p>
    <w:p w:rsidR="00412E69" w:rsidRPr="00F23633" w:rsidRDefault="00412E69" w:rsidP="00412E69">
      <w:r w:rsidRPr="00F23633">
        <w:t xml:space="preserve">Графическая нотация является более наглядной и компактной, по сравнению с текстовым описанием. За счет использования графических моделей удается не только сократить время разработки параллельных </w:t>
      </w:r>
      <w:r w:rsidRPr="00F23633">
        <w:lastRenderedPageBreak/>
        <w:t>алгоритмов, но и повысить их качество, т.к. графическая нотация допускает формальное математическое описание модели, по которому может быть проведена ее автоматическая верификация и оптимизация.</w:t>
      </w:r>
    </w:p>
    <w:p w:rsidR="00412E69" w:rsidRPr="00F23633" w:rsidRDefault="00412E69" w:rsidP="0089618B">
      <w:pPr>
        <w:pStyle w:val="2"/>
      </w:pPr>
      <w:r w:rsidRPr="00F23633">
        <w:t>Концепция параллельной технологии ГСП</w:t>
      </w:r>
    </w:p>
    <w:p w:rsidR="00412E69" w:rsidRPr="00F23633" w:rsidRDefault="00412E69" w:rsidP="00412E69">
      <w:r w:rsidRPr="00F23633">
        <w:t>Технология ГСП в работе [</w:t>
      </w:r>
      <w:r w:rsidR="00876BE5" w:rsidRPr="00876BE5">
        <w:t>9</w:t>
      </w:r>
      <w:r w:rsidRPr="00F23633">
        <w:t xml:space="preserve">] определена как технология проектирования и кодирования алгоритмов программного обеспечения (ПО), базирующаяся на графическом способе представления программ, преследующую цель полной или частичной автоматизации процессов проектирования, кодирования и тестирования </w:t>
      </w:r>
      <w:proofErr w:type="gramStart"/>
      <w:r w:rsidRPr="00F23633">
        <w:t>ПО</w:t>
      </w:r>
      <w:proofErr w:type="gramEnd"/>
      <w:r w:rsidRPr="00F23633">
        <w:t>.</w:t>
      </w:r>
    </w:p>
    <w:p w:rsidR="00412E69" w:rsidRPr="00F23633" w:rsidRDefault="00412E69" w:rsidP="00412E69">
      <w:pPr>
        <w:pStyle w:val="a0"/>
        <w:numPr>
          <w:ilvl w:val="0"/>
          <w:numId w:val="0"/>
        </w:numPr>
        <w:ind w:firstLine="567"/>
      </w:pPr>
      <w:r w:rsidRPr="00F23633">
        <w:t xml:space="preserve">Модель представляется четверкой </w:t>
      </w:r>
      <w:r w:rsidRPr="00F23633">
        <w:sym w:font="Symbol" w:char="F03C"/>
      </w:r>
      <w:r w:rsidRPr="00F23633">
        <w:t>D, F, P, G</w:t>
      </w:r>
      <w:r w:rsidRPr="00F23633">
        <w:sym w:font="Symbol" w:char="F03E"/>
      </w:r>
      <w:r w:rsidRPr="00F23633">
        <w:t xml:space="preserve">, где D – множество данных некоторой предметной области, F – множество операторов, определенных над данными предметной области, </w:t>
      </w:r>
      <w:proofErr w:type="gramStart"/>
      <w:r w:rsidRPr="00F23633">
        <w:t>Р</w:t>
      </w:r>
      <w:proofErr w:type="gramEnd"/>
      <w:r w:rsidRPr="00F23633">
        <w:t xml:space="preserve"> – множество предикатов, действующих над структурами данных предметной области, G = {A, Ψ, </w:t>
      </w:r>
      <w:r w:rsidRPr="00F23633">
        <w:sym w:font="Symbol" w:char="F046"/>
      </w:r>
      <w:r w:rsidRPr="00F23633">
        <w:t>, R} – ориентированный помеченный граф. A = {A</w:t>
      </w:r>
      <w:r w:rsidRPr="00F23633">
        <w:rPr>
          <w:vertAlign w:val="subscript"/>
        </w:rPr>
        <w:t>1</w:t>
      </w:r>
      <w:r w:rsidRPr="00F23633">
        <w:t>, A</w:t>
      </w:r>
      <w:r w:rsidRPr="00F23633">
        <w:rPr>
          <w:vertAlign w:val="subscript"/>
        </w:rPr>
        <w:t>2</w:t>
      </w:r>
      <w:r w:rsidRPr="00F23633">
        <w:t xml:space="preserve">, …, </w:t>
      </w:r>
      <w:proofErr w:type="spellStart"/>
      <w:r w:rsidRPr="00F23633">
        <w:t>A</w:t>
      </w:r>
      <w:r w:rsidRPr="00F23633">
        <w:rPr>
          <w:vertAlign w:val="subscript"/>
        </w:rPr>
        <w:t>n</w:t>
      </w:r>
      <w:proofErr w:type="spellEnd"/>
      <w:r w:rsidRPr="00F23633">
        <w:t xml:space="preserve">} – множество вершин графа. Каждая вершина </w:t>
      </w:r>
      <w:proofErr w:type="spellStart"/>
      <w:r w:rsidRPr="00F23633">
        <w:t>A</w:t>
      </w:r>
      <w:r w:rsidRPr="00F23633">
        <w:rPr>
          <w:vertAlign w:val="subscript"/>
        </w:rPr>
        <w:t>i</w:t>
      </w:r>
      <w:proofErr w:type="spellEnd"/>
      <w:r w:rsidRPr="00F23633">
        <w:t xml:space="preserve"> помечена локальным оператором </w:t>
      </w:r>
      <w:r w:rsidRPr="00F23633">
        <w:br/>
      </w:r>
      <w:proofErr w:type="spellStart"/>
      <w:r w:rsidRPr="00F23633">
        <w:t>f</w:t>
      </w:r>
      <w:r w:rsidRPr="00F23633">
        <w:rPr>
          <w:vertAlign w:val="subscript"/>
        </w:rPr>
        <w:t>i</w:t>
      </w:r>
      <w:proofErr w:type="spellEnd"/>
      <w:r w:rsidRPr="00F23633">
        <w:t xml:space="preserve">(D) </w:t>
      </w:r>
      <w:r w:rsidRPr="00F23633">
        <w:sym w:font="Symbol" w:char="F0CE"/>
      </w:r>
      <w:r w:rsidRPr="00F23633">
        <w:t xml:space="preserve">F. На графе задано множество дуг управления Ψ = </w:t>
      </w:r>
      <w:proofErr w:type="gramStart"/>
      <w:r w:rsidRPr="00F23633">
        <w:t xml:space="preserve">{ </w:t>
      </w:r>
      <w:proofErr w:type="gramEnd"/>
      <w:r w:rsidRPr="00F23633">
        <w:t>Ψ</w:t>
      </w:r>
      <w:r w:rsidRPr="00F23633">
        <w:rPr>
          <w:vertAlign w:val="subscript"/>
        </w:rPr>
        <w:t>1i1</w:t>
      </w:r>
      <w:r w:rsidRPr="00F23633">
        <w:t>, Ψ</w:t>
      </w:r>
      <w:r w:rsidRPr="00F23633">
        <w:rPr>
          <w:vertAlign w:val="subscript"/>
        </w:rPr>
        <w:t>1i2</w:t>
      </w:r>
      <w:r w:rsidRPr="00F23633">
        <w:t xml:space="preserve">, …, </w:t>
      </w:r>
      <w:proofErr w:type="spellStart"/>
      <w:r w:rsidRPr="00F23633">
        <w:t>Ψ</w:t>
      </w:r>
      <w:r w:rsidRPr="00F23633">
        <w:rPr>
          <w:vertAlign w:val="subscript"/>
        </w:rPr>
        <w:t>jm</w:t>
      </w:r>
      <w:proofErr w:type="spellEnd"/>
      <w:r w:rsidRPr="00F23633">
        <w:t>} и множество дуг синхронизации Ф = {Ф</w:t>
      </w:r>
      <w:r w:rsidRPr="00F23633">
        <w:rPr>
          <w:vertAlign w:val="subscript"/>
        </w:rPr>
        <w:t>1i1</w:t>
      </w:r>
      <w:r w:rsidRPr="00F23633">
        <w:t>, Ф</w:t>
      </w:r>
      <w:r w:rsidRPr="00F23633">
        <w:rPr>
          <w:vertAlign w:val="subscript"/>
        </w:rPr>
        <w:t>1i2</w:t>
      </w:r>
      <w:r w:rsidRPr="00F23633">
        <w:t xml:space="preserve">, …, </w:t>
      </w:r>
      <w:proofErr w:type="spellStart"/>
      <w:r w:rsidRPr="00F23633">
        <w:t>Ф</w:t>
      </w:r>
      <w:r w:rsidRPr="00F23633">
        <w:rPr>
          <w:vertAlign w:val="subscript"/>
        </w:rPr>
        <w:t>j</w:t>
      </w:r>
      <w:r w:rsidRPr="00F23633">
        <w:rPr>
          <w:i/>
          <w:iCs/>
          <w:vertAlign w:val="subscript"/>
        </w:rPr>
        <w:t>l</w:t>
      </w:r>
      <w:proofErr w:type="spellEnd"/>
      <w:r w:rsidRPr="00F23633">
        <w:t xml:space="preserve">}. R – отношение над множествами вершин и дуг, определяющее способ их связи. Дуга управления, соединяющая любые две вершины </w:t>
      </w:r>
      <w:proofErr w:type="spellStart"/>
      <w:r w:rsidRPr="00F23633">
        <w:t>A</w:t>
      </w:r>
      <w:r w:rsidRPr="00F23633">
        <w:rPr>
          <w:vertAlign w:val="subscript"/>
        </w:rPr>
        <w:t>i</w:t>
      </w:r>
      <w:proofErr w:type="spellEnd"/>
      <w:r w:rsidRPr="00F23633">
        <w:t xml:space="preserve"> и </w:t>
      </w:r>
      <w:proofErr w:type="spellStart"/>
      <w:r w:rsidRPr="00F23633">
        <w:t>A</w:t>
      </w:r>
      <w:r w:rsidRPr="00F23633">
        <w:rPr>
          <w:vertAlign w:val="subscript"/>
        </w:rPr>
        <w:t>j</w:t>
      </w:r>
      <w:proofErr w:type="spellEnd"/>
      <w:r w:rsidRPr="00F23633">
        <w:t xml:space="preserve">, имеет три метки: предикат </w:t>
      </w:r>
      <w:proofErr w:type="spellStart"/>
      <w:r w:rsidRPr="00F23633">
        <w:t>p</w:t>
      </w:r>
      <w:r w:rsidRPr="00F23633">
        <w:rPr>
          <w:vertAlign w:val="subscript"/>
        </w:rPr>
        <w:t>ij</w:t>
      </w:r>
      <w:proofErr w:type="spellEnd"/>
      <w:r w:rsidRPr="00F23633">
        <w:t xml:space="preserve">(D) </w:t>
      </w:r>
      <w:r w:rsidRPr="00F23633">
        <w:sym w:font="Symbol" w:char="F0CE"/>
      </w:r>
      <w:r w:rsidRPr="00F23633">
        <w:t>P, приоритет k(</w:t>
      </w:r>
      <w:proofErr w:type="spellStart"/>
      <w:r w:rsidRPr="00F23633">
        <w:t>Ψ</w:t>
      </w:r>
      <w:r w:rsidRPr="00F23633">
        <w:rPr>
          <w:vertAlign w:val="subscript"/>
        </w:rPr>
        <w:t>ij</w:t>
      </w:r>
      <w:proofErr w:type="spellEnd"/>
      <w:r w:rsidRPr="00F23633">
        <w:t xml:space="preserve">) </w:t>
      </w:r>
      <w:r w:rsidRPr="00F23633">
        <w:sym w:font="Symbol" w:char="F0CE"/>
      </w:r>
      <w:r w:rsidRPr="00F23633">
        <w:t>N и тип дуги T(</w:t>
      </w:r>
      <w:proofErr w:type="spellStart"/>
      <w:r w:rsidRPr="00F23633">
        <w:t>Ψ</w:t>
      </w:r>
      <w:r w:rsidRPr="00F23633">
        <w:rPr>
          <w:vertAlign w:val="subscript"/>
        </w:rPr>
        <w:t>ij</w:t>
      </w:r>
      <w:proofErr w:type="spellEnd"/>
      <w:r w:rsidRPr="00F23633">
        <w:t xml:space="preserve">) </w:t>
      </w:r>
      <w:r w:rsidRPr="00F23633">
        <w:sym w:font="Symbol" w:char="F0CE"/>
      </w:r>
      <w:r w:rsidRPr="00F23633">
        <w:t xml:space="preserve">N. Каждая дуга синхронизации </w:t>
      </w:r>
      <w:proofErr w:type="spellStart"/>
      <w:proofErr w:type="gramStart"/>
      <w:r w:rsidRPr="00F23633">
        <w:t>Ф</w:t>
      </w:r>
      <w:proofErr w:type="gramEnd"/>
      <w:r w:rsidRPr="00F23633">
        <w:rPr>
          <w:vertAlign w:val="subscript"/>
        </w:rPr>
        <w:t>ij</w:t>
      </w:r>
      <w:proofErr w:type="spellEnd"/>
      <w:r w:rsidRPr="00F23633">
        <w:t xml:space="preserve"> помечена сообщением </w:t>
      </w:r>
      <w:r w:rsidRPr="00F23633">
        <w:sym w:font="Symbol" w:char="F06D"/>
      </w:r>
      <w:proofErr w:type="spellStart"/>
      <w:r w:rsidRPr="00F23633">
        <w:rPr>
          <w:vertAlign w:val="subscript"/>
        </w:rPr>
        <w:t>ij</w:t>
      </w:r>
      <w:proofErr w:type="spellEnd"/>
      <w:r w:rsidRPr="00F23633">
        <w:sym w:font="Symbol" w:char="F0CE"/>
      </w:r>
      <w:r w:rsidRPr="00F23633">
        <w:t>N. В классической (последовательной) модели вычислительного процесса, используемой в технологии ГСП, отсутствуют дуги синхронизации, которые вводятся в модель параллельного вычислительного процесса для решения задач синхронизации между его различными участками.</w:t>
      </w:r>
    </w:p>
    <w:p w:rsidR="00CA49D8" w:rsidRPr="00F23633" w:rsidRDefault="00CA49D8" w:rsidP="00CA49D8">
      <w:r w:rsidRPr="00F23633">
        <w:t>Под предметной областью программирования (</w:t>
      </w:r>
      <w:bookmarkStart w:id="0" w:name="ПОП"/>
      <w:r w:rsidRPr="00F23633">
        <w:t>ПОП</w:t>
      </w:r>
      <w:bookmarkEnd w:id="0"/>
      <w:r w:rsidRPr="00F23633">
        <w:t xml:space="preserve">) будем понимать некоторую среду программирования, имеющую общую цель - разработку программного обеспечения автоматизации расчетов в некоторой  области </w:t>
      </w:r>
      <w:r w:rsidRPr="00F23633">
        <w:lastRenderedPageBreak/>
        <w:t xml:space="preserve">практических интересов (авиационные двигатели, бизнес, медицинские приборы и т.д.), общую область данных и общую область знаний. </w:t>
      </w:r>
    </w:p>
    <w:p w:rsidR="00CA49D8" w:rsidRDefault="00CA49D8" w:rsidP="00CA49D8">
      <w:pPr>
        <w:pStyle w:val="a0"/>
        <w:numPr>
          <w:ilvl w:val="0"/>
          <w:numId w:val="0"/>
        </w:numPr>
        <w:ind w:firstLine="567"/>
      </w:pPr>
      <w:r w:rsidRPr="00F23633">
        <w:t>Развитие вычислительного процесса, описываемого моделью, ассоциируется с переходами из вершины в вершину по дугам управления. При этом переход по дуге управления возможен лишь в случае истинности предиката, которым она помечена. Если несколько предикатов, помечающих исходящие из вершины дуги, одновременно становятся истинными, переход осуществляется по наиболее приоритетной дуге. Функционирование модели начинается с выполнения оператора f</w:t>
      </w:r>
      <w:r w:rsidRPr="00F23633">
        <w:rPr>
          <w:vertAlign w:val="subscript"/>
        </w:rPr>
        <w:t>0</w:t>
      </w:r>
      <w:r w:rsidRPr="00F23633">
        <w:t>(D), помечающего начальную вершину A</w:t>
      </w:r>
      <w:r w:rsidRPr="00F23633">
        <w:rPr>
          <w:vertAlign w:val="subscript"/>
        </w:rPr>
        <w:t>0</w:t>
      </w:r>
      <w:r w:rsidRPr="00F23633">
        <w:t>.</w:t>
      </w:r>
    </w:p>
    <w:p w:rsidR="00CA49D8" w:rsidRPr="00963467" w:rsidRDefault="007459E7" w:rsidP="00963467">
      <w:pPr>
        <w:pStyle w:val="a0"/>
        <w:numPr>
          <w:ilvl w:val="0"/>
          <w:numId w:val="0"/>
        </w:numPr>
        <w:ind w:firstLine="567"/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1242</wp:posOffset>
                </wp:positionH>
                <wp:positionV relativeFrom="paragraph">
                  <wp:posOffset>53340</wp:posOffset>
                </wp:positionV>
                <wp:extent cx="2990214" cy="5410974"/>
                <wp:effectExtent l="0" t="0" r="0" b="0"/>
                <wp:wrapSquare wrapText="bothSides"/>
                <wp:docPr id="341" name="Группа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214" cy="5410974"/>
                          <a:chOff x="0" y="0"/>
                          <a:chExt cx="2990214" cy="5410974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2" t="9286" r="68662" b="15238"/>
                          <a:stretch/>
                        </pic:blipFill>
                        <pic:spPr bwMode="auto">
                          <a:xfrm>
                            <a:off x="0" y="0"/>
                            <a:ext cx="2846567" cy="4238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7495"/>
                            <a:ext cx="2990214" cy="1173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3160" w:rsidRDefault="00153160" w:rsidP="007459E7">
                              <w:pPr>
                                <w:pStyle w:val="af0"/>
                              </w:pPr>
                              <w:r>
                                <w:t xml:space="preserve">Рис 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>. Граф-модель параллельного алгоритма нахождения глобального экстремума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41" o:spid="_x0000_s1026" style="position:absolute;left:0;text-align:left;margin-left:.1pt;margin-top:4.2pt;width:235.45pt;height:426.05pt;z-index:251660288" coordsize="29902,54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width:28465;height:42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Jr+/CAAAA2gAAAA8AAABkcnMvZG93bnJldi54bWxEj0GLwjAUhO/C/ofwFvYimlpQpBpFdhGW&#10;PWkVwdujeTbF5qU0sdZ/vxEEj8PMfMMs172tRUetrxwrmIwTEMSF0xWXCo6H7WgOwgdkjbVjUvAg&#10;D+vVx2CJmXZ33lOXh1JECPsMFZgQmkxKXxiy6MeuIY7exbUWQ5RtKXWL9wi3tUyTZCYtVhwXDDb0&#10;bai45jerYN7nB59OfrrL3/D8cEeTDovdSamvz36zABGoD+/wq/2rFUzheSXeALn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ya/vwgAAANoAAAAPAAAAAAAAAAAAAAAAAJ8C&#10;AABkcnMvZG93bnJldi54bWxQSwUGAAAAAAQABAD3AAAAjgMAAAAA&#10;">
                  <v:imagedata r:id="rId12" o:title="" croptop="6086f" cropbottom="9986f" cropleft="1843f" cropright="44998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42374;width:29902;height:1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l2MAA&#10;AADcAAAADwAAAGRycy9kb3ducmV2LnhtbERPTWvCQBC9F/wPyxR6041tlRKzEVELHnqppvchO2ZD&#10;s7MhOzXx33cPhR4f77vYTr5TNxpiG9jAcpGBIq6DbbkxUF3e52+goiBb7AKTgTtF2JazhwJzG0b+&#10;pNtZGpVCOOZowIn0udaxduQxLkJPnLhrGDxKgkOj7YBjCvedfs6ytfbYcmpw2NPeUf19/vEGROxu&#10;ea+OPp6+po/D6LJ6hZUxT4/TbgNKaJJ/8Z/7ZA28vKb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pl2MAAAADcAAAADwAAAAAAAAAAAAAAAACYAgAAZHJzL2Rvd25y&#10;ZXYueG1sUEsFBgAAAAAEAAQA9QAAAIUDAAAAAA==&#10;" filled="f" stroked="f">
                  <v:textbox style="mso-fit-shape-to-text:t">
                    <w:txbxContent>
                      <w:p w:rsidR="00153160" w:rsidRDefault="00153160" w:rsidP="007459E7">
                        <w:pPr>
                          <w:pStyle w:val="af0"/>
                        </w:pPr>
                        <w:r>
                          <w:t xml:space="preserve">Рис 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t>. Граф-модель параллельного алгоритма нахождения глобального экстремума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A49D8" w:rsidRPr="00963467">
        <w:t>Граф-модель в данном случае заменяет текстовую (вербальную) форму описания алгоритма программы, при этом:</w:t>
      </w:r>
    </w:p>
    <w:p w:rsidR="00CA49D8" w:rsidRPr="00963467" w:rsidRDefault="00CA49D8" w:rsidP="00963467">
      <w:pPr>
        <w:pStyle w:val="a"/>
      </w:pPr>
      <w:r w:rsidRPr="00963467">
        <w:t>Реализуется главная цель - представление алгоритма в визуальной (</w:t>
      </w:r>
      <w:proofErr w:type="spellStart"/>
      <w:r w:rsidRPr="00963467">
        <w:t>графосимволической</w:t>
      </w:r>
      <w:proofErr w:type="spellEnd"/>
      <w:r w:rsidRPr="00963467">
        <w:t>) форме.</w:t>
      </w:r>
      <w:r w:rsidR="00963467" w:rsidRPr="00963467">
        <w:t xml:space="preserve"> Изображение программ в виде ориентированного помеченного графа естественно для восприятия человеком</w:t>
      </w:r>
      <w:r w:rsidR="00BC7E7A">
        <w:t xml:space="preserve"> (</w:t>
      </w:r>
      <w:r w:rsidR="00BC7E7A" w:rsidRPr="00876BE5">
        <w:t xml:space="preserve">рисунок </w:t>
      </w:r>
      <w:r w:rsidR="00876BE5" w:rsidRPr="00876BE5">
        <w:t>3</w:t>
      </w:r>
      <w:r w:rsidR="00BC7E7A">
        <w:t>)</w:t>
      </w:r>
      <w:r w:rsidR="00963467" w:rsidRPr="00963467">
        <w:t>.</w:t>
      </w:r>
      <w:r w:rsidR="00876BE5" w:rsidRPr="00876BE5">
        <w:t xml:space="preserve"> </w:t>
      </w:r>
      <w:r w:rsidR="00963467" w:rsidRPr="00963467">
        <w:t xml:space="preserve">Направленная дуга служит очевидным изображением перехода из одного состояния вычислительного процесса в другое, вершина - выполняемой вычислительной функции, а в целом ориентированный граф наглядно представляет все пути, по которым может развиваться вычислительный </w:t>
      </w:r>
      <w:r w:rsidR="00963467" w:rsidRPr="00963467">
        <w:lastRenderedPageBreak/>
        <w:t>процесс. В этом случае логические особенности разрабатываемого программного модуля проявляются в характерной для него топологии графа. Можно сказать, что графическое представление программ позволяет задействовать непосредственное образное восприятие, расширяя возможности человека при разработке и анализе сложных программ.</w:t>
      </w:r>
    </w:p>
    <w:p w:rsidR="00CA49D8" w:rsidRPr="00963467" w:rsidRDefault="00CA49D8" w:rsidP="00963467">
      <w:pPr>
        <w:pStyle w:val="a"/>
      </w:pPr>
      <w:r w:rsidRPr="00963467">
        <w:t xml:space="preserve">Происходит </w:t>
      </w:r>
      <w:proofErr w:type="spellStart"/>
      <w:r w:rsidRPr="00963467">
        <w:t>декомпозиционное</w:t>
      </w:r>
      <w:proofErr w:type="spellEnd"/>
      <w:r w:rsidRPr="00963467">
        <w:t xml:space="preserve"> расслоение основных компонент описания алгоритма программного продукта. Так структура алгоритма представляется графом G, элементы управления собраны во множестве предикатов P и, как правило, значимы не только для объекта </w:t>
      </w:r>
      <w:r w:rsidR="00963467">
        <w:rPr>
          <w:lang w:val="en-US"/>
        </w:rPr>
        <w:t>F</w:t>
      </w:r>
      <w:r w:rsidRPr="00963467">
        <w:t>, но и для всей предметной области. Спецификация структур данных, а также установка межмодульного информационного интерфейса по данным “</w:t>
      </w:r>
      <w:proofErr w:type="spellStart"/>
      <w:r w:rsidRPr="00963467">
        <w:t>пространственно</w:t>
      </w:r>
      <w:proofErr w:type="spellEnd"/>
      <w:r w:rsidRPr="00963467">
        <w:t>” отделена от описания структуры алгоритма и элементов управления.</w:t>
      </w:r>
    </w:p>
    <w:p w:rsidR="00CA49D8" w:rsidRPr="00F23633" w:rsidRDefault="00CA49D8" w:rsidP="0089618B">
      <w:pPr>
        <w:pStyle w:val="2"/>
      </w:pPr>
      <w:r w:rsidRPr="00F23633">
        <w:t xml:space="preserve"> </w:t>
      </w:r>
      <w:bookmarkStart w:id="1" w:name="_Toc263115078"/>
      <w:r w:rsidRPr="00F23633">
        <w:t>Создание граф-моделей параллельных вычислений</w:t>
      </w:r>
      <w:bookmarkEnd w:id="1"/>
    </w:p>
    <w:p w:rsidR="00CA49D8" w:rsidRPr="00F23633" w:rsidRDefault="00CA49D8" w:rsidP="00CA49D8">
      <w:r w:rsidRPr="00F23633">
        <w:t xml:space="preserve">В наиболее общем виде создание модели состоит из этапов, представленных на рисунке </w:t>
      </w:r>
      <w:r w:rsidR="00876BE5" w:rsidRPr="00876BE5">
        <w:t>4</w:t>
      </w:r>
      <w:r w:rsidRPr="00F23633">
        <w:t>.</w:t>
      </w:r>
    </w:p>
    <w:p w:rsidR="00CA49D8" w:rsidRPr="00F23633" w:rsidRDefault="00621B8F" w:rsidP="00CA49D8">
      <w:r>
        <w:rPr>
          <w:noProof/>
          <w:lang w:eastAsia="ru-RU" w:bidi="ar-SA"/>
        </w:rPr>
        <mc:AlternateContent>
          <mc:Choice Requires="wpg">
            <w:drawing>
              <wp:inline distT="0" distB="0" distL="0" distR="0">
                <wp:extent cx="5327650" cy="1903730"/>
                <wp:effectExtent l="5715" t="3810" r="635" b="0"/>
                <wp:docPr id="6" name="Группа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7650" cy="1903730"/>
                          <a:chOff x="2601" y="770"/>
                          <a:chExt cx="8390" cy="2545"/>
                        </a:xfrm>
                      </wpg:grpSpPr>
                      <wps:wsp>
                        <wps:cNvPr id="7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2601" y="774"/>
                            <a:ext cx="2008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3172" y="778"/>
                            <a:ext cx="1050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Словарь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3220" y="979"/>
                            <a:ext cx="953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данных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2601" y="1680"/>
                            <a:ext cx="2008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3177" y="1684"/>
                            <a:ext cx="1040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Базовые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3220" y="1885"/>
                            <a:ext cx="948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модули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6036" y="1229"/>
                            <a:ext cx="1868" cy="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6381" y="1229"/>
                            <a:ext cx="1113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Объекты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6515" y="1430"/>
                            <a:ext cx="19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6381" y="1494"/>
                            <a:ext cx="1132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pPr>
                                <w:ind w:firstLine="0"/>
                              </w:pPr>
                              <w:r>
                                <w:rPr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акторы</w:t>
                              </w:r>
                              <w:proofErr w:type="spellEnd"/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041" y="1229"/>
                            <a:ext cx="1867" cy="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9261" y="1229"/>
                            <a:ext cx="1730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pPr>
                                <w:ind w:firstLine="0"/>
                              </w:pPr>
                              <w:r>
                                <w:rPr>
                                  <w:color w:val="000000"/>
                                </w:rPr>
                                <w:t>Граф-модель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9433" y="1430"/>
                            <a:ext cx="19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441" y="1494"/>
                            <a:ext cx="1195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pPr>
                                <w:ind w:firstLine="0"/>
                              </w:pPr>
                              <w:r>
                                <w:rPr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агрегат</w:t>
                              </w:r>
                              <w:proofErr w:type="spellEnd"/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371"/>
                        <wps:cNvCnPr/>
                        <wps:spPr bwMode="auto">
                          <a:xfrm>
                            <a:off x="4604" y="1000"/>
                            <a:ext cx="229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72"/>
                        <wps:cNvCnPr/>
                        <wps:spPr bwMode="auto">
                          <a:xfrm>
                            <a:off x="4604" y="2018"/>
                            <a:ext cx="2008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" name="Group 373"/>
                        <wpg:cNvGrpSpPr>
                          <a:grpSpLocks/>
                        </wpg:cNvGrpSpPr>
                        <wpg:grpSpPr bwMode="auto">
                          <a:xfrm>
                            <a:off x="7899" y="1414"/>
                            <a:ext cx="1142" cy="85"/>
                            <a:chOff x="7899" y="1414"/>
                            <a:chExt cx="1142" cy="85"/>
                          </a:xfrm>
                        </wpg:grpSpPr>
                        <wps:wsp>
                          <wps:cNvPr id="24" name="Line 374"/>
                          <wps:cNvCnPr/>
                          <wps:spPr bwMode="auto">
                            <a:xfrm>
                              <a:off x="7899" y="1455"/>
                              <a:ext cx="9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Freeform 375"/>
                          <wps:cNvSpPr>
                            <a:spLocks/>
                          </wps:cNvSpPr>
                          <wps:spPr bwMode="auto">
                            <a:xfrm>
                              <a:off x="8813" y="1414"/>
                              <a:ext cx="228" cy="85"/>
                            </a:xfrm>
                            <a:custGeom>
                              <a:avLst/>
                              <a:gdLst>
                                <a:gd name="T0" fmla="*/ 0 w 228"/>
                                <a:gd name="T1" fmla="*/ 85 h 85"/>
                                <a:gd name="T2" fmla="*/ 228 w 228"/>
                                <a:gd name="T3" fmla="*/ 41 h 85"/>
                                <a:gd name="T4" fmla="*/ 0 w 228"/>
                                <a:gd name="T5" fmla="*/ 0 h 85"/>
                                <a:gd name="T6" fmla="*/ 0 w 228"/>
                                <a:gd name="T7" fmla="*/ 85 h 85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28" h="85">
                                  <a:moveTo>
                                    <a:pt x="0" y="85"/>
                                  </a:moveTo>
                                  <a:lnTo>
                                    <a:pt x="228" y="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376"/>
                        <wpg:cNvGrpSpPr>
                          <a:grpSpLocks/>
                        </wpg:cNvGrpSpPr>
                        <wpg:grpSpPr bwMode="auto">
                          <a:xfrm>
                            <a:off x="6839" y="1000"/>
                            <a:ext cx="102" cy="225"/>
                            <a:chOff x="6839" y="1000"/>
                            <a:chExt cx="102" cy="225"/>
                          </a:xfrm>
                        </wpg:grpSpPr>
                        <wps:wsp>
                          <wps:cNvPr id="27" name="Line 377"/>
                          <wps:cNvCnPr/>
                          <wps:spPr bwMode="auto">
                            <a:xfrm>
                              <a:off x="6893" y="1000"/>
                              <a:ext cx="1" cy="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Freeform 378"/>
                          <wps:cNvSpPr>
                            <a:spLocks/>
                          </wps:cNvSpPr>
                          <wps:spPr bwMode="auto">
                            <a:xfrm>
                              <a:off x="6839" y="1036"/>
                              <a:ext cx="102" cy="189"/>
                            </a:xfrm>
                            <a:custGeom>
                              <a:avLst/>
                              <a:gdLst>
                                <a:gd name="T0" fmla="*/ 0 w 102"/>
                                <a:gd name="T1" fmla="*/ 0 h 189"/>
                                <a:gd name="T2" fmla="*/ 58 w 102"/>
                                <a:gd name="T3" fmla="*/ 189 h 189"/>
                                <a:gd name="T4" fmla="*/ 102 w 102"/>
                                <a:gd name="T5" fmla="*/ 0 h 189"/>
                                <a:gd name="T6" fmla="*/ 0 w 102"/>
                                <a:gd name="T7" fmla="*/ 0 h 18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2" h="189">
                                  <a:moveTo>
                                    <a:pt x="0" y="0"/>
                                  </a:moveTo>
                                  <a:lnTo>
                                    <a:pt x="58" y="189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79"/>
                        <wpg:cNvGrpSpPr>
                          <a:grpSpLocks/>
                        </wpg:cNvGrpSpPr>
                        <wpg:grpSpPr bwMode="auto">
                          <a:xfrm>
                            <a:off x="6559" y="1793"/>
                            <a:ext cx="101" cy="229"/>
                            <a:chOff x="6559" y="1793"/>
                            <a:chExt cx="101" cy="229"/>
                          </a:xfrm>
                        </wpg:grpSpPr>
                        <wps:wsp>
                          <wps:cNvPr id="30" name="Line 380"/>
                          <wps:cNvCnPr/>
                          <wps:spPr bwMode="auto">
                            <a:xfrm flipV="1">
                              <a:off x="6607" y="1974"/>
                              <a:ext cx="1" cy="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Freeform 381"/>
                          <wps:cNvSpPr>
                            <a:spLocks/>
                          </wps:cNvSpPr>
                          <wps:spPr bwMode="auto">
                            <a:xfrm>
                              <a:off x="6559" y="1793"/>
                              <a:ext cx="101" cy="189"/>
                            </a:xfrm>
                            <a:custGeom>
                              <a:avLst/>
                              <a:gdLst>
                                <a:gd name="T0" fmla="*/ 101 w 101"/>
                                <a:gd name="T1" fmla="*/ 189 h 189"/>
                                <a:gd name="T2" fmla="*/ 53 w 101"/>
                                <a:gd name="T3" fmla="*/ 0 h 189"/>
                                <a:gd name="T4" fmla="*/ 0 w 101"/>
                                <a:gd name="T5" fmla="*/ 189 h 189"/>
                                <a:gd name="T6" fmla="*/ 101 w 101"/>
                                <a:gd name="T7" fmla="*/ 189 h 18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1" h="189">
                                  <a:moveTo>
                                    <a:pt x="101" y="189"/>
                                  </a:moveTo>
                                  <a:lnTo>
                                    <a:pt x="53" y="0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101" y="1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82"/>
                        <wpg:cNvGrpSpPr>
                          <a:grpSpLocks/>
                        </wpg:cNvGrpSpPr>
                        <wpg:grpSpPr bwMode="auto">
                          <a:xfrm>
                            <a:off x="10037" y="1789"/>
                            <a:ext cx="15" cy="785"/>
                            <a:chOff x="10037" y="1789"/>
                            <a:chExt cx="15" cy="785"/>
                          </a:xfrm>
                        </wpg:grpSpPr>
                        <wps:wsp>
                          <wps:cNvPr id="33" name="Freeform 383"/>
                          <wps:cNvSpPr>
                            <a:spLocks/>
                          </wps:cNvSpPr>
                          <wps:spPr bwMode="auto">
                            <a:xfrm>
                              <a:off x="10037" y="1789"/>
                              <a:ext cx="15" cy="8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8"/>
                                <a:gd name="T2" fmla="*/ 5 w 15"/>
                                <a:gd name="T3" fmla="*/ 0 h 8"/>
                                <a:gd name="T4" fmla="*/ 5 w 15"/>
                                <a:gd name="T5" fmla="*/ 0 h 8"/>
                                <a:gd name="T6" fmla="*/ 0 w 15"/>
                                <a:gd name="T7" fmla="*/ 4 h 8"/>
                                <a:gd name="T8" fmla="*/ 0 w 15"/>
                                <a:gd name="T9" fmla="*/ 8 h 8"/>
                                <a:gd name="T10" fmla="*/ 0 w 15"/>
                                <a:gd name="T11" fmla="*/ 8 h 8"/>
                                <a:gd name="T12" fmla="*/ 5 w 15"/>
                                <a:gd name="T13" fmla="*/ 8 h 8"/>
                                <a:gd name="T14" fmla="*/ 5 w 15"/>
                                <a:gd name="T15" fmla="*/ 8 h 8"/>
                                <a:gd name="T16" fmla="*/ 10 w 15"/>
                                <a:gd name="T17" fmla="*/ 4 h 8"/>
                                <a:gd name="T18" fmla="*/ 15 w 15"/>
                                <a:gd name="T19" fmla="*/ 4 h 8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" h="8">
                                  <a:moveTo>
                                    <a:pt x="15" y="4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8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84"/>
                          <wps:cNvSpPr>
                            <a:spLocks/>
                          </wps:cNvSpPr>
                          <wps:spPr bwMode="auto">
                            <a:xfrm>
                              <a:off x="10037" y="1809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2"/>
                                <a:gd name="T2" fmla="*/ 10 w 15"/>
                                <a:gd name="T3" fmla="*/ 0 h 12"/>
                                <a:gd name="T4" fmla="*/ 5 w 15"/>
                                <a:gd name="T5" fmla="*/ 0 h 12"/>
                                <a:gd name="T6" fmla="*/ 0 w 15"/>
                                <a:gd name="T7" fmla="*/ 4 h 12"/>
                                <a:gd name="T8" fmla="*/ 0 w 15"/>
                                <a:gd name="T9" fmla="*/ 8 h 12"/>
                                <a:gd name="T10" fmla="*/ 0 w 15"/>
                                <a:gd name="T11" fmla="*/ 12 h 12"/>
                                <a:gd name="T12" fmla="*/ 5 w 15"/>
                                <a:gd name="T13" fmla="*/ 12 h 12"/>
                                <a:gd name="T14" fmla="*/ 5 w 15"/>
                                <a:gd name="T15" fmla="*/ 12 h 12"/>
                                <a:gd name="T16" fmla="*/ 10 w 15"/>
                                <a:gd name="T17" fmla="*/ 8 h 12"/>
                                <a:gd name="T18" fmla="*/ 15 w 15"/>
                                <a:gd name="T19" fmla="*/ 8 h 12"/>
                                <a:gd name="T20" fmla="*/ 15 w 15"/>
                                <a:gd name="T21" fmla="*/ 4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85"/>
                          <wps:cNvSpPr>
                            <a:spLocks/>
                          </wps:cNvSpPr>
                          <wps:spPr bwMode="auto">
                            <a:xfrm>
                              <a:off x="10037" y="1833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2"/>
                                <a:gd name="T2" fmla="*/ 10 w 15"/>
                                <a:gd name="T3" fmla="*/ 0 h 12"/>
                                <a:gd name="T4" fmla="*/ 5 w 15"/>
                                <a:gd name="T5" fmla="*/ 0 h 12"/>
                                <a:gd name="T6" fmla="*/ 0 w 15"/>
                                <a:gd name="T7" fmla="*/ 4 h 12"/>
                                <a:gd name="T8" fmla="*/ 0 w 15"/>
                                <a:gd name="T9" fmla="*/ 8 h 12"/>
                                <a:gd name="T10" fmla="*/ 0 w 15"/>
                                <a:gd name="T11" fmla="*/ 12 h 12"/>
                                <a:gd name="T12" fmla="*/ 5 w 15"/>
                                <a:gd name="T13" fmla="*/ 12 h 12"/>
                                <a:gd name="T14" fmla="*/ 5 w 15"/>
                                <a:gd name="T15" fmla="*/ 12 h 12"/>
                                <a:gd name="T16" fmla="*/ 10 w 15"/>
                                <a:gd name="T17" fmla="*/ 8 h 12"/>
                                <a:gd name="T18" fmla="*/ 15 w 15"/>
                                <a:gd name="T19" fmla="*/ 8 h 12"/>
                                <a:gd name="T20" fmla="*/ 15 w 15"/>
                                <a:gd name="T21" fmla="*/ 4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6"/>
                          <wps:cNvSpPr>
                            <a:spLocks/>
                          </wps:cNvSpPr>
                          <wps:spPr bwMode="auto">
                            <a:xfrm>
                              <a:off x="10037" y="1857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7"/>
                          <wps:cNvSpPr>
                            <a:spLocks/>
                          </wps:cNvSpPr>
                          <wps:spPr bwMode="auto">
                            <a:xfrm>
                              <a:off x="10037" y="1881"/>
                              <a:ext cx="15" cy="17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7"/>
                                <a:gd name="T2" fmla="*/ 10 w 15"/>
                                <a:gd name="T3" fmla="*/ 0 h 17"/>
                                <a:gd name="T4" fmla="*/ 5 w 15"/>
                                <a:gd name="T5" fmla="*/ 0 h 17"/>
                                <a:gd name="T6" fmla="*/ 0 w 15"/>
                                <a:gd name="T7" fmla="*/ 4 h 17"/>
                                <a:gd name="T8" fmla="*/ 0 w 15"/>
                                <a:gd name="T9" fmla="*/ 9 h 17"/>
                                <a:gd name="T10" fmla="*/ 0 w 15"/>
                                <a:gd name="T11" fmla="*/ 13 h 17"/>
                                <a:gd name="T12" fmla="*/ 5 w 15"/>
                                <a:gd name="T13" fmla="*/ 17 h 17"/>
                                <a:gd name="T14" fmla="*/ 10 w 15"/>
                                <a:gd name="T15" fmla="*/ 17 h 17"/>
                                <a:gd name="T16" fmla="*/ 15 w 15"/>
                                <a:gd name="T17" fmla="*/ 13 h 17"/>
                                <a:gd name="T18" fmla="*/ 15 w 15"/>
                                <a:gd name="T19" fmla="*/ 9 h 17"/>
                                <a:gd name="T20" fmla="*/ 15 w 15"/>
                                <a:gd name="T21" fmla="*/ 4 h 17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7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5" y="17"/>
                                  </a:lnTo>
                                  <a:lnTo>
                                    <a:pt x="10" y="17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88"/>
                          <wps:cNvSpPr>
                            <a:spLocks/>
                          </wps:cNvSpPr>
                          <wps:spPr bwMode="auto">
                            <a:xfrm>
                              <a:off x="10037" y="1906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89"/>
                          <wps:cNvSpPr>
                            <a:spLocks/>
                          </wps:cNvSpPr>
                          <wps:spPr bwMode="auto">
                            <a:xfrm>
                              <a:off x="10037" y="1930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90"/>
                          <wps:cNvSpPr>
                            <a:spLocks/>
                          </wps:cNvSpPr>
                          <wps:spPr bwMode="auto">
                            <a:xfrm>
                              <a:off x="10037" y="1954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391"/>
                          <wps:cNvSpPr>
                            <a:spLocks/>
                          </wps:cNvSpPr>
                          <wps:spPr bwMode="auto">
                            <a:xfrm>
                              <a:off x="10037" y="1978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92"/>
                          <wps:cNvSpPr>
                            <a:spLocks/>
                          </wps:cNvSpPr>
                          <wps:spPr bwMode="auto">
                            <a:xfrm>
                              <a:off x="10037" y="2002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393"/>
                          <wps:cNvSpPr>
                            <a:spLocks/>
                          </wps:cNvSpPr>
                          <wps:spPr bwMode="auto">
                            <a:xfrm>
                              <a:off x="10037" y="2026"/>
                              <a:ext cx="15" cy="17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7"/>
                                <a:gd name="T2" fmla="*/ 10 w 15"/>
                                <a:gd name="T3" fmla="*/ 0 h 17"/>
                                <a:gd name="T4" fmla="*/ 5 w 15"/>
                                <a:gd name="T5" fmla="*/ 0 h 17"/>
                                <a:gd name="T6" fmla="*/ 0 w 15"/>
                                <a:gd name="T7" fmla="*/ 4 h 17"/>
                                <a:gd name="T8" fmla="*/ 0 w 15"/>
                                <a:gd name="T9" fmla="*/ 8 h 17"/>
                                <a:gd name="T10" fmla="*/ 0 w 15"/>
                                <a:gd name="T11" fmla="*/ 13 h 17"/>
                                <a:gd name="T12" fmla="*/ 5 w 15"/>
                                <a:gd name="T13" fmla="*/ 17 h 17"/>
                                <a:gd name="T14" fmla="*/ 10 w 15"/>
                                <a:gd name="T15" fmla="*/ 17 h 17"/>
                                <a:gd name="T16" fmla="*/ 15 w 15"/>
                                <a:gd name="T17" fmla="*/ 13 h 17"/>
                                <a:gd name="T18" fmla="*/ 15 w 15"/>
                                <a:gd name="T19" fmla="*/ 8 h 17"/>
                                <a:gd name="T20" fmla="*/ 15 w 15"/>
                                <a:gd name="T21" fmla="*/ 4 h 17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7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5" y="17"/>
                                  </a:lnTo>
                                  <a:lnTo>
                                    <a:pt x="10" y="17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394"/>
                          <wps:cNvSpPr>
                            <a:spLocks/>
                          </wps:cNvSpPr>
                          <wps:spPr bwMode="auto">
                            <a:xfrm>
                              <a:off x="10037" y="2051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395"/>
                          <wps:cNvSpPr>
                            <a:spLocks/>
                          </wps:cNvSpPr>
                          <wps:spPr bwMode="auto">
                            <a:xfrm>
                              <a:off x="10037" y="2075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396"/>
                          <wps:cNvSpPr>
                            <a:spLocks/>
                          </wps:cNvSpPr>
                          <wps:spPr bwMode="auto">
                            <a:xfrm>
                              <a:off x="10037" y="2099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397"/>
                          <wps:cNvSpPr>
                            <a:spLocks/>
                          </wps:cNvSpPr>
                          <wps:spPr bwMode="auto">
                            <a:xfrm>
                              <a:off x="10037" y="2123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398"/>
                          <wps:cNvSpPr>
                            <a:spLocks/>
                          </wps:cNvSpPr>
                          <wps:spPr bwMode="auto">
                            <a:xfrm>
                              <a:off x="10037" y="2147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399"/>
                          <wps:cNvSpPr>
                            <a:spLocks/>
                          </wps:cNvSpPr>
                          <wps:spPr bwMode="auto">
                            <a:xfrm>
                              <a:off x="10037" y="2171"/>
                              <a:ext cx="15" cy="17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7"/>
                                <a:gd name="T2" fmla="*/ 10 w 15"/>
                                <a:gd name="T3" fmla="*/ 0 h 17"/>
                                <a:gd name="T4" fmla="*/ 5 w 15"/>
                                <a:gd name="T5" fmla="*/ 0 h 17"/>
                                <a:gd name="T6" fmla="*/ 0 w 15"/>
                                <a:gd name="T7" fmla="*/ 4 h 17"/>
                                <a:gd name="T8" fmla="*/ 0 w 15"/>
                                <a:gd name="T9" fmla="*/ 8 h 17"/>
                                <a:gd name="T10" fmla="*/ 0 w 15"/>
                                <a:gd name="T11" fmla="*/ 12 h 17"/>
                                <a:gd name="T12" fmla="*/ 5 w 15"/>
                                <a:gd name="T13" fmla="*/ 17 h 17"/>
                                <a:gd name="T14" fmla="*/ 10 w 15"/>
                                <a:gd name="T15" fmla="*/ 17 h 17"/>
                                <a:gd name="T16" fmla="*/ 15 w 15"/>
                                <a:gd name="T17" fmla="*/ 12 h 17"/>
                                <a:gd name="T18" fmla="*/ 15 w 15"/>
                                <a:gd name="T19" fmla="*/ 8 h 17"/>
                                <a:gd name="T20" fmla="*/ 15 w 15"/>
                                <a:gd name="T21" fmla="*/ 4 h 17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7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7"/>
                                  </a:lnTo>
                                  <a:lnTo>
                                    <a:pt x="10" y="17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400"/>
                          <wps:cNvSpPr>
                            <a:spLocks/>
                          </wps:cNvSpPr>
                          <wps:spPr bwMode="auto">
                            <a:xfrm>
                              <a:off x="10037" y="2196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401"/>
                          <wps:cNvSpPr>
                            <a:spLocks/>
                          </wps:cNvSpPr>
                          <wps:spPr bwMode="auto">
                            <a:xfrm>
                              <a:off x="10037" y="2220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402"/>
                          <wps:cNvSpPr>
                            <a:spLocks/>
                          </wps:cNvSpPr>
                          <wps:spPr bwMode="auto">
                            <a:xfrm>
                              <a:off x="10037" y="2244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403"/>
                          <wps:cNvSpPr>
                            <a:spLocks/>
                          </wps:cNvSpPr>
                          <wps:spPr bwMode="auto">
                            <a:xfrm>
                              <a:off x="10037" y="2268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04"/>
                          <wps:cNvSpPr>
                            <a:spLocks/>
                          </wps:cNvSpPr>
                          <wps:spPr bwMode="auto">
                            <a:xfrm>
                              <a:off x="10037" y="2292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405"/>
                          <wps:cNvSpPr>
                            <a:spLocks/>
                          </wps:cNvSpPr>
                          <wps:spPr bwMode="auto">
                            <a:xfrm>
                              <a:off x="10037" y="2316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406"/>
                          <wps:cNvSpPr>
                            <a:spLocks/>
                          </wps:cNvSpPr>
                          <wps:spPr bwMode="auto">
                            <a:xfrm>
                              <a:off x="10037" y="2341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407"/>
                          <wps:cNvSpPr>
                            <a:spLocks/>
                          </wps:cNvSpPr>
                          <wps:spPr bwMode="auto">
                            <a:xfrm>
                              <a:off x="10037" y="2365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408"/>
                          <wps:cNvSpPr>
                            <a:spLocks/>
                          </wps:cNvSpPr>
                          <wps:spPr bwMode="auto">
                            <a:xfrm>
                              <a:off x="10037" y="2389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409"/>
                          <wps:cNvSpPr>
                            <a:spLocks/>
                          </wps:cNvSpPr>
                          <wps:spPr bwMode="auto">
                            <a:xfrm>
                              <a:off x="10037" y="2413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410"/>
                          <wps:cNvSpPr>
                            <a:spLocks/>
                          </wps:cNvSpPr>
                          <wps:spPr bwMode="auto">
                            <a:xfrm>
                              <a:off x="10037" y="2437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411"/>
                          <wps:cNvSpPr>
                            <a:spLocks/>
                          </wps:cNvSpPr>
                          <wps:spPr bwMode="auto">
                            <a:xfrm>
                              <a:off x="10037" y="2461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412"/>
                          <wps:cNvSpPr>
                            <a:spLocks/>
                          </wps:cNvSpPr>
                          <wps:spPr bwMode="auto">
                            <a:xfrm>
                              <a:off x="10037" y="2486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413"/>
                          <wps:cNvSpPr>
                            <a:spLocks/>
                          </wps:cNvSpPr>
                          <wps:spPr bwMode="auto">
                            <a:xfrm>
                              <a:off x="10037" y="2510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414"/>
                          <wps:cNvSpPr>
                            <a:spLocks/>
                          </wps:cNvSpPr>
                          <wps:spPr bwMode="auto">
                            <a:xfrm>
                              <a:off x="10037" y="2534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415"/>
                          <wps:cNvSpPr>
                            <a:spLocks/>
                          </wps:cNvSpPr>
                          <wps:spPr bwMode="auto">
                            <a:xfrm>
                              <a:off x="10037" y="2558"/>
                              <a:ext cx="15" cy="16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4 h 16"/>
                                <a:gd name="T2" fmla="*/ 10 w 15"/>
                                <a:gd name="T3" fmla="*/ 0 h 16"/>
                                <a:gd name="T4" fmla="*/ 5 w 15"/>
                                <a:gd name="T5" fmla="*/ 0 h 16"/>
                                <a:gd name="T6" fmla="*/ 0 w 15"/>
                                <a:gd name="T7" fmla="*/ 4 h 16"/>
                                <a:gd name="T8" fmla="*/ 0 w 15"/>
                                <a:gd name="T9" fmla="*/ 8 h 16"/>
                                <a:gd name="T10" fmla="*/ 0 w 15"/>
                                <a:gd name="T11" fmla="*/ 12 h 16"/>
                                <a:gd name="T12" fmla="*/ 5 w 15"/>
                                <a:gd name="T13" fmla="*/ 16 h 16"/>
                                <a:gd name="T14" fmla="*/ 10 w 15"/>
                                <a:gd name="T15" fmla="*/ 16 h 16"/>
                                <a:gd name="T16" fmla="*/ 15 w 15"/>
                                <a:gd name="T17" fmla="*/ 12 h 16"/>
                                <a:gd name="T18" fmla="*/ 15 w 15"/>
                                <a:gd name="T19" fmla="*/ 8 h 16"/>
                                <a:gd name="T20" fmla="*/ 15 w 15"/>
                                <a:gd name="T21" fmla="*/ 4 h 1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15" y="4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416"/>
                        <wpg:cNvGrpSpPr>
                          <a:grpSpLocks/>
                        </wpg:cNvGrpSpPr>
                        <wpg:grpSpPr bwMode="auto">
                          <a:xfrm>
                            <a:off x="3622" y="2582"/>
                            <a:ext cx="6430" cy="12"/>
                            <a:chOff x="3622" y="2582"/>
                            <a:chExt cx="6430" cy="12"/>
                          </a:xfrm>
                        </wpg:grpSpPr>
                        <wpg:grpSp>
                          <wpg:cNvPr id="67" name="Group 417"/>
                          <wpg:cNvGrpSpPr>
                            <a:grpSpLocks/>
                          </wpg:cNvGrpSpPr>
                          <wpg:grpSpPr bwMode="auto">
                            <a:xfrm>
                              <a:off x="4261" y="2582"/>
                              <a:ext cx="5791" cy="12"/>
                              <a:chOff x="4261" y="2582"/>
                              <a:chExt cx="5791" cy="12"/>
                            </a:xfrm>
                          </wpg:grpSpPr>
                          <wps:wsp>
                            <wps:cNvPr id="68" name="Freeform 418"/>
                            <wps:cNvSpPr>
                              <a:spLocks/>
                            </wps:cNvSpPr>
                            <wps:spPr bwMode="auto">
                              <a:xfrm>
                                <a:off x="10037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Freeform 419"/>
                            <wps:cNvSpPr>
                              <a:spLocks/>
                            </wps:cNvSpPr>
                            <wps:spPr bwMode="auto">
                              <a:xfrm>
                                <a:off x="10008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reeform 420"/>
                            <wps:cNvSpPr>
                              <a:spLocks/>
                            </wps:cNvSpPr>
                            <wps:spPr bwMode="auto">
                              <a:xfrm>
                                <a:off x="9979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Freeform 421"/>
                            <wps:cNvSpPr>
                              <a:spLocks/>
                            </wps:cNvSpPr>
                            <wps:spPr bwMode="auto">
                              <a:xfrm>
                                <a:off x="9950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422"/>
                            <wps:cNvSpPr>
                              <a:spLocks/>
                            </wps:cNvSpPr>
                            <wps:spPr bwMode="auto">
                              <a:xfrm>
                                <a:off x="9921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423"/>
                            <wps:cNvSpPr>
                              <a:spLocks/>
                            </wps:cNvSpPr>
                            <wps:spPr bwMode="auto">
                              <a:xfrm>
                                <a:off x="9892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424"/>
                            <wps:cNvSpPr>
                              <a:spLocks/>
                            </wps:cNvSpPr>
                            <wps:spPr bwMode="auto">
                              <a:xfrm>
                                <a:off x="9863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425"/>
                            <wps:cNvSpPr>
                              <a:spLocks/>
                            </wps:cNvSpPr>
                            <wps:spPr bwMode="auto">
                              <a:xfrm>
                                <a:off x="9834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426"/>
                            <wps:cNvSpPr>
                              <a:spLocks/>
                            </wps:cNvSpPr>
                            <wps:spPr bwMode="auto">
                              <a:xfrm>
                                <a:off x="9805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427"/>
                            <wps:cNvSpPr>
                              <a:spLocks/>
                            </wps:cNvSpPr>
                            <wps:spPr bwMode="auto">
                              <a:xfrm>
                                <a:off x="9776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428"/>
                            <wps:cNvSpPr>
                              <a:spLocks/>
                            </wps:cNvSpPr>
                            <wps:spPr bwMode="auto">
                              <a:xfrm>
                                <a:off x="9747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429"/>
                            <wps:cNvSpPr>
                              <a:spLocks/>
                            </wps:cNvSpPr>
                            <wps:spPr bwMode="auto">
                              <a:xfrm>
                                <a:off x="9718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430"/>
                            <wps:cNvSpPr>
                              <a:spLocks/>
                            </wps:cNvSpPr>
                            <wps:spPr bwMode="auto">
                              <a:xfrm>
                                <a:off x="9689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431"/>
                            <wps:cNvSpPr>
                              <a:spLocks/>
                            </wps:cNvSpPr>
                            <wps:spPr bwMode="auto">
                              <a:xfrm>
                                <a:off x="9660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432"/>
                            <wps:cNvSpPr>
                              <a:spLocks/>
                            </wps:cNvSpPr>
                            <wps:spPr bwMode="auto">
                              <a:xfrm>
                                <a:off x="9631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433"/>
                            <wps:cNvSpPr>
                              <a:spLocks/>
                            </wps:cNvSpPr>
                            <wps:spPr bwMode="auto">
                              <a:xfrm>
                                <a:off x="9602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434"/>
                            <wps:cNvSpPr>
                              <a:spLocks/>
                            </wps:cNvSpPr>
                            <wps:spPr bwMode="auto">
                              <a:xfrm>
                                <a:off x="9573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435"/>
                            <wps:cNvSpPr>
                              <a:spLocks/>
                            </wps:cNvSpPr>
                            <wps:spPr bwMode="auto">
                              <a:xfrm>
                                <a:off x="9544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436"/>
                            <wps:cNvSpPr>
                              <a:spLocks/>
                            </wps:cNvSpPr>
                            <wps:spPr bwMode="auto">
                              <a:xfrm>
                                <a:off x="9515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437"/>
                            <wps:cNvSpPr>
                              <a:spLocks/>
                            </wps:cNvSpPr>
                            <wps:spPr bwMode="auto">
                              <a:xfrm>
                                <a:off x="9486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438"/>
                            <wps:cNvSpPr>
                              <a:spLocks/>
                            </wps:cNvSpPr>
                            <wps:spPr bwMode="auto">
                              <a:xfrm>
                                <a:off x="9457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439"/>
                            <wps:cNvSpPr>
                              <a:spLocks/>
                            </wps:cNvSpPr>
                            <wps:spPr bwMode="auto">
                              <a:xfrm>
                                <a:off x="9428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440"/>
                            <wps:cNvSpPr>
                              <a:spLocks/>
                            </wps:cNvSpPr>
                            <wps:spPr bwMode="auto">
                              <a:xfrm>
                                <a:off x="9399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441"/>
                            <wps:cNvSpPr>
                              <a:spLocks/>
                            </wps:cNvSpPr>
                            <wps:spPr bwMode="auto">
                              <a:xfrm>
                                <a:off x="9370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442"/>
                            <wps:cNvSpPr>
                              <a:spLocks/>
                            </wps:cNvSpPr>
                            <wps:spPr bwMode="auto">
                              <a:xfrm>
                                <a:off x="9341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443"/>
                            <wps:cNvSpPr>
                              <a:spLocks/>
                            </wps:cNvSpPr>
                            <wps:spPr bwMode="auto">
                              <a:xfrm>
                                <a:off x="9312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444"/>
                            <wps:cNvSpPr>
                              <a:spLocks/>
                            </wps:cNvSpPr>
                            <wps:spPr bwMode="auto">
                              <a:xfrm>
                                <a:off x="9283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445"/>
                            <wps:cNvSpPr>
                              <a:spLocks/>
                            </wps:cNvSpPr>
                            <wps:spPr bwMode="auto">
                              <a:xfrm>
                                <a:off x="9254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446"/>
                            <wps:cNvSpPr>
                              <a:spLocks/>
                            </wps:cNvSpPr>
                            <wps:spPr bwMode="auto">
                              <a:xfrm>
                                <a:off x="9225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447"/>
                            <wps:cNvSpPr>
                              <a:spLocks/>
                            </wps:cNvSpPr>
                            <wps:spPr bwMode="auto">
                              <a:xfrm>
                                <a:off x="9196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448"/>
                            <wps:cNvSpPr>
                              <a:spLocks/>
                            </wps:cNvSpPr>
                            <wps:spPr bwMode="auto">
                              <a:xfrm>
                                <a:off x="9167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449"/>
                            <wps:cNvSpPr>
                              <a:spLocks/>
                            </wps:cNvSpPr>
                            <wps:spPr bwMode="auto">
                              <a:xfrm>
                                <a:off x="9138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450"/>
                            <wps:cNvSpPr>
                              <a:spLocks/>
                            </wps:cNvSpPr>
                            <wps:spPr bwMode="auto">
                              <a:xfrm>
                                <a:off x="9108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451"/>
                            <wps:cNvSpPr>
                              <a:spLocks/>
                            </wps:cNvSpPr>
                            <wps:spPr bwMode="auto">
                              <a:xfrm>
                                <a:off x="9079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452"/>
                            <wps:cNvSpPr>
                              <a:spLocks/>
                            </wps:cNvSpPr>
                            <wps:spPr bwMode="auto">
                              <a:xfrm>
                                <a:off x="9050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453"/>
                            <wps:cNvSpPr>
                              <a:spLocks/>
                            </wps:cNvSpPr>
                            <wps:spPr bwMode="auto">
                              <a:xfrm>
                                <a:off x="9021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454"/>
                            <wps:cNvSpPr>
                              <a:spLocks/>
                            </wps:cNvSpPr>
                            <wps:spPr bwMode="auto">
                              <a:xfrm>
                                <a:off x="8992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455"/>
                            <wps:cNvSpPr>
                              <a:spLocks/>
                            </wps:cNvSpPr>
                            <wps:spPr bwMode="auto">
                              <a:xfrm>
                                <a:off x="8963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456"/>
                            <wps:cNvSpPr>
                              <a:spLocks/>
                            </wps:cNvSpPr>
                            <wps:spPr bwMode="auto">
                              <a:xfrm>
                                <a:off x="8934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457"/>
                            <wps:cNvSpPr>
                              <a:spLocks/>
                            </wps:cNvSpPr>
                            <wps:spPr bwMode="auto">
                              <a:xfrm>
                                <a:off x="8905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458"/>
                            <wps:cNvSpPr>
                              <a:spLocks/>
                            </wps:cNvSpPr>
                            <wps:spPr bwMode="auto">
                              <a:xfrm>
                                <a:off x="8876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459"/>
                            <wps:cNvSpPr>
                              <a:spLocks/>
                            </wps:cNvSpPr>
                            <wps:spPr bwMode="auto">
                              <a:xfrm>
                                <a:off x="8847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460"/>
                            <wps:cNvSpPr>
                              <a:spLocks/>
                            </wps:cNvSpPr>
                            <wps:spPr bwMode="auto">
                              <a:xfrm>
                                <a:off x="8818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461"/>
                            <wps:cNvSpPr>
                              <a:spLocks/>
                            </wps:cNvSpPr>
                            <wps:spPr bwMode="auto">
                              <a:xfrm>
                                <a:off x="8789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462"/>
                            <wps:cNvSpPr>
                              <a:spLocks/>
                            </wps:cNvSpPr>
                            <wps:spPr bwMode="auto">
                              <a:xfrm>
                                <a:off x="8760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463"/>
                            <wps:cNvSpPr>
                              <a:spLocks/>
                            </wps:cNvSpPr>
                            <wps:spPr bwMode="auto">
                              <a:xfrm>
                                <a:off x="8731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464"/>
                            <wps:cNvSpPr>
                              <a:spLocks/>
                            </wps:cNvSpPr>
                            <wps:spPr bwMode="auto">
                              <a:xfrm>
                                <a:off x="8702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465"/>
                            <wps:cNvSpPr>
                              <a:spLocks/>
                            </wps:cNvSpPr>
                            <wps:spPr bwMode="auto">
                              <a:xfrm>
                                <a:off x="8673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466"/>
                            <wps:cNvSpPr>
                              <a:spLocks/>
                            </wps:cNvSpPr>
                            <wps:spPr bwMode="auto">
                              <a:xfrm>
                                <a:off x="8644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467"/>
                            <wps:cNvSpPr>
                              <a:spLocks/>
                            </wps:cNvSpPr>
                            <wps:spPr bwMode="auto">
                              <a:xfrm>
                                <a:off x="8615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468"/>
                            <wps:cNvSpPr>
                              <a:spLocks/>
                            </wps:cNvSpPr>
                            <wps:spPr bwMode="auto">
                              <a:xfrm>
                                <a:off x="8586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469"/>
                            <wps:cNvSpPr>
                              <a:spLocks/>
                            </wps:cNvSpPr>
                            <wps:spPr bwMode="auto">
                              <a:xfrm>
                                <a:off x="8557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470"/>
                            <wps:cNvSpPr>
                              <a:spLocks/>
                            </wps:cNvSpPr>
                            <wps:spPr bwMode="auto">
                              <a:xfrm>
                                <a:off x="8528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471"/>
                            <wps:cNvSpPr>
                              <a:spLocks/>
                            </wps:cNvSpPr>
                            <wps:spPr bwMode="auto">
                              <a:xfrm>
                                <a:off x="8499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472"/>
                            <wps:cNvSpPr>
                              <a:spLocks/>
                            </wps:cNvSpPr>
                            <wps:spPr bwMode="auto">
                              <a:xfrm>
                                <a:off x="8470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473"/>
                            <wps:cNvSpPr>
                              <a:spLocks/>
                            </wps:cNvSpPr>
                            <wps:spPr bwMode="auto">
                              <a:xfrm>
                                <a:off x="8441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474"/>
                            <wps:cNvSpPr>
                              <a:spLocks/>
                            </wps:cNvSpPr>
                            <wps:spPr bwMode="auto">
                              <a:xfrm>
                                <a:off x="8412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475"/>
                            <wps:cNvSpPr>
                              <a:spLocks/>
                            </wps:cNvSpPr>
                            <wps:spPr bwMode="auto">
                              <a:xfrm>
                                <a:off x="8383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476"/>
                            <wps:cNvSpPr>
                              <a:spLocks/>
                            </wps:cNvSpPr>
                            <wps:spPr bwMode="auto">
                              <a:xfrm>
                                <a:off x="8354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477"/>
                            <wps:cNvSpPr>
                              <a:spLocks/>
                            </wps:cNvSpPr>
                            <wps:spPr bwMode="auto">
                              <a:xfrm>
                                <a:off x="8325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478"/>
                            <wps:cNvSpPr>
                              <a:spLocks/>
                            </wps:cNvSpPr>
                            <wps:spPr bwMode="auto">
                              <a:xfrm>
                                <a:off x="8296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479"/>
                            <wps:cNvSpPr>
                              <a:spLocks/>
                            </wps:cNvSpPr>
                            <wps:spPr bwMode="auto">
                              <a:xfrm>
                                <a:off x="8267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480"/>
                            <wps:cNvSpPr>
                              <a:spLocks/>
                            </wps:cNvSpPr>
                            <wps:spPr bwMode="auto">
                              <a:xfrm>
                                <a:off x="8238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481"/>
                            <wps:cNvSpPr>
                              <a:spLocks/>
                            </wps:cNvSpPr>
                            <wps:spPr bwMode="auto">
                              <a:xfrm>
                                <a:off x="8209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482"/>
                            <wps:cNvSpPr>
                              <a:spLocks/>
                            </wps:cNvSpPr>
                            <wps:spPr bwMode="auto">
                              <a:xfrm>
                                <a:off x="8180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483"/>
                            <wps:cNvSpPr>
                              <a:spLocks/>
                            </wps:cNvSpPr>
                            <wps:spPr bwMode="auto">
                              <a:xfrm>
                                <a:off x="8151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484"/>
                            <wps:cNvSpPr>
                              <a:spLocks/>
                            </wps:cNvSpPr>
                            <wps:spPr bwMode="auto">
                              <a:xfrm>
                                <a:off x="8121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485"/>
                            <wps:cNvSpPr>
                              <a:spLocks/>
                            </wps:cNvSpPr>
                            <wps:spPr bwMode="auto">
                              <a:xfrm>
                                <a:off x="8092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486"/>
                            <wps:cNvSpPr>
                              <a:spLocks/>
                            </wps:cNvSpPr>
                            <wps:spPr bwMode="auto">
                              <a:xfrm>
                                <a:off x="8063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487"/>
                            <wps:cNvSpPr>
                              <a:spLocks/>
                            </wps:cNvSpPr>
                            <wps:spPr bwMode="auto">
                              <a:xfrm>
                                <a:off x="8034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488"/>
                            <wps:cNvSpPr>
                              <a:spLocks/>
                            </wps:cNvSpPr>
                            <wps:spPr bwMode="auto">
                              <a:xfrm>
                                <a:off x="8005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489"/>
                            <wps:cNvSpPr>
                              <a:spLocks/>
                            </wps:cNvSpPr>
                            <wps:spPr bwMode="auto">
                              <a:xfrm>
                                <a:off x="7976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490"/>
                            <wps:cNvSpPr>
                              <a:spLocks/>
                            </wps:cNvSpPr>
                            <wps:spPr bwMode="auto">
                              <a:xfrm>
                                <a:off x="7947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491"/>
                            <wps:cNvSpPr>
                              <a:spLocks/>
                            </wps:cNvSpPr>
                            <wps:spPr bwMode="auto">
                              <a:xfrm>
                                <a:off x="7918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492"/>
                            <wps:cNvSpPr>
                              <a:spLocks/>
                            </wps:cNvSpPr>
                            <wps:spPr bwMode="auto">
                              <a:xfrm>
                                <a:off x="7889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493"/>
                            <wps:cNvSpPr>
                              <a:spLocks/>
                            </wps:cNvSpPr>
                            <wps:spPr bwMode="auto">
                              <a:xfrm>
                                <a:off x="7860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494"/>
                            <wps:cNvSpPr>
                              <a:spLocks/>
                            </wps:cNvSpPr>
                            <wps:spPr bwMode="auto">
                              <a:xfrm>
                                <a:off x="7831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495"/>
                            <wps:cNvSpPr>
                              <a:spLocks/>
                            </wps:cNvSpPr>
                            <wps:spPr bwMode="auto">
                              <a:xfrm>
                                <a:off x="7802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496"/>
                            <wps:cNvSpPr>
                              <a:spLocks/>
                            </wps:cNvSpPr>
                            <wps:spPr bwMode="auto">
                              <a:xfrm>
                                <a:off x="7773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497"/>
                            <wps:cNvSpPr>
                              <a:spLocks/>
                            </wps:cNvSpPr>
                            <wps:spPr bwMode="auto">
                              <a:xfrm>
                                <a:off x="7744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498"/>
                            <wps:cNvSpPr>
                              <a:spLocks/>
                            </wps:cNvSpPr>
                            <wps:spPr bwMode="auto">
                              <a:xfrm>
                                <a:off x="7715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499"/>
                            <wps:cNvSpPr>
                              <a:spLocks/>
                            </wps:cNvSpPr>
                            <wps:spPr bwMode="auto">
                              <a:xfrm>
                                <a:off x="7686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500"/>
                            <wps:cNvSpPr>
                              <a:spLocks/>
                            </wps:cNvSpPr>
                            <wps:spPr bwMode="auto">
                              <a:xfrm>
                                <a:off x="7657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501"/>
                            <wps:cNvSpPr>
                              <a:spLocks/>
                            </wps:cNvSpPr>
                            <wps:spPr bwMode="auto">
                              <a:xfrm>
                                <a:off x="7628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502"/>
                            <wps:cNvSpPr>
                              <a:spLocks/>
                            </wps:cNvSpPr>
                            <wps:spPr bwMode="auto">
                              <a:xfrm>
                                <a:off x="7599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503"/>
                            <wps:cNvSpPr>
                              <a:spLocks/>
                            </wps:cNvSpPr>
                            <wps:spPr bwMode="auto">
                              <a:xfrm>
                                <a:off x="7570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Freeform 504"/>
                            <wps:cNvSpPr>
                              <a:spLocks/>
                            </wps:cNvSpPr>
                            <wps:spPr bwMode="auto">
                              <a:xfrm>
                                <a:off x="7541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505"/>
                            <wps:cNvSpPr>
                              <a:spLocks/>
                            </wps:cNvSpPr>
                            <wps:spPr bwMode="auto">
                              <a:xfrm>
                                <a:off x="7512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506"/>
                            <wps:cNvSpPr>
                              <a:spLocks/>
                            </wps:cNvSpPr>
                            <wps:spPr bwMode="auto">
                              <a:xfrm>
                                <a:off x="7483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507"/>
                            <wps:cNvSpPr>
                              <a:spLocks/>
                            </wps:cNvSpPr>
                            <wps:spPr bwMode="auto">
                              <a:xfrm>
                                <a:off x="7454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508"/>
                            <wps:cNvSpPr>
                              <a:spLocks/>
                            </wps:cNvSpPr>
                            <wps:spPr bwMode="auto">
                              <a:xfrm>
                                <a:off x="7425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509"/>
                            <wps:cNvSpPr>
                              <a:spLocks/>
                            </wps:cNvSpPr>
                            <wps:spPr bwMode="auto">
                              <a:xfrm>
                                <a:off x="7396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510"/>
                            <wps:cNvSpPr>
                              <a:spLocks/>
                            </wps:cNvSpPr>
                            <wps:spPr bwMode="auto">
                              <a:xfrm>
                                <a:off x="7367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511"/>
                            <wps:cNvSpPr>
                              <a:spLocks/>
                            </wps:cNvSpPr>
                            <wps:spPr bwMode="auto">
                              <a:xfrm>
                                <a:off x="7338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512"/>
                            <wps:cNvSpPr>
                              <a:spLocks/>
                            </wps:cNvSpPr>
                            <wps:spPr bwMode="auto">
                              <a:xfrm>
                                <a:off x="7309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513"/>
                            <wps:cNvSpPr>
                              <a:spLocks/>
                            </wps:cNvSpPr>
                            <wps:spPr bwMode="auto">
                              <a:xfrm>
                                <a:off x="7280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514"/>
                            <wps:cNvSpPr>
                              <a:spLocks/>
                            </wps:cNvSpPr>
                            <wps:spPr bwMode="auto">
                              <a:xfrm>
                                <a:off x="7251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515"/>
                            <wps:cNvSpPr>
                              <a:spLocks/>
                            </wps:cNvSpPr>
                            <wps:spPr bwMode="auto">
                              <a:xfrm>
                                <a:off x="7222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516"/>
                            <wps:cNvSpPr>
                              <a:spLocks/>
                            </wps:cNvSpPr>
                            <wps:spPr bwMode="auto">
                              <a:xfrm>
                                <a:off x="7193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517"/>
                            <wps:cNvSpPr>
                              <a:spLocks/>
                            </wps:cNvSpPr>
                            <wps:spPr bwMode="auto">
                              <a:xfrm>
                                <a:off x="7163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518"/>
                            <wps:cNvSpPr>
                              <a:spLocks/>
                            </wps:cNvSpPr>
                            <wps:spPr bwMode="auto">
                              <a:xfrm>
                                <a:off x="7134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519"/>
                            <wps:cNvSpPr>
                              <a:spLocks/>
                            </wps:cNvSpPr>
                            <wps:spPr bwMode="auto">
                              <a:xfrm>
                                <a:off x="7105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520"/>
                            <wps:cNvSpPr>
                              <a:spLocks/>
                            </wps:cNvSpPr>
                            <wps:spPr bwMode="auto">
                              <a:xfrm>
                                <a:off x="7076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521"/>
                            <wps:cNvSpPr>
                              <a:spLocks/>
                            </wps:cNvSpPr>
                            <wps:spPr bwMode="auto">
                              <a:xfrm>
                                <a:off x="7047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522"/>
                            <wps:cNvSpPr>
                              <a:spLocks/>
                            </wps:cNvSpPr>
                            <wps:spPr bwMode="auto">
                              <a:xfrm>
                                <a:off x="7018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523"/>
                            <wps:cNvSpPr>
                              <a:spLocks/>
                            </wps:cNvSpPr>
                            <wps:spPr bwMode="auto">
                              <a:xfrm>
                                <a:off x="6989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524"/>
                            <wps:cNvSpPr>
                              <a:spLocks/>
                            </wps:cNvSpPr>
                            <wps:spPr bwMode="auto">
                              <a:xfrm>
                                <a:off x="6960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525"/>
                            <wps:cNvSpPr>
                              <a:spLocks/>
                            </wps:cNvSpPr>
                            <wps:spPr bwMode="auto">
                              <a:xfrm>
                                <a:off x="6931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526"/>
                            <wps:cNvSpPr>
                              <a:spLocks/>
                            </wps:cNvSpPr>
                            <wps:spPr bwMode="auto">
                              <a:xfrm>
                                <a:off x="6902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527"/>
                            <wps:cNvSpPr>
                              <a:spLocks/>
                            </wps:cNvSpPr>
                            <wps:spPr bwMode="auto">
                              <a:xfrm>
                                <a:off x="6873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528"/>
                            <wps:cNvSpPr>
                              <a:spLocks/>
                            </wps:cNvSpPr>
                            <wps:spPr bwMode="auto">
                              <a:xfrm>
                                <a:off x="6844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529"/>
                            <wps:cNvSpPr>
                              <a:spLocks/>
                            </wps:cNvSpPr>
                            <wps:spPr bwMode="auto">
                              <a:xfrm>
                                <a:off x="6815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530"/>
                            <wps:cNvSpPr>
                              <a:spLocks/>
                            </wps:cNvSpPr>
                            <wps:spPr bwMode="auto">
                              <a:xfrm>
                                <a:off x="6786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Freeform 531"/>
                            <wps:cNvSpPr>
                              <a:spLocks/>
                            </wps:cNvSpPr>
                            <wps:spPr bwMode="auto">
                              <a:xfrm>
                                <a:off x="6757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532"/>
                            <wps:cNvSpPr>
                              <a:spLocks/>
                            </wps:cNvSpPr>
                            <wps:spPr bwMode="auto">
                              <a:xfrm>
                                <a:off x="6728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533"/>
                            <wps:cNvSpPr>
                              <a:spLocks/>
                            </wps:cNvSpPr>
                            <wps:spPr bwMode="auto">
                              <a:xfrm>
                                <a:off x="6699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534"/>
                            <wps:cNvSpPr>
                              <a:spLocks/>
                            </wps:cNvSpPr>
                            <wps:spPr bwMode="auto">
                              <a:xfrm>
                                <a:off x="6670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535"/>
                            <wps:cNvSpPr>
                              <a:spLocks/>
                            </wps:cNvSpPr>
                            <wps:spPr bwMode="auto">
                              <a:xfrm>
                                <a:off x="6641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536"/>
                            <wps:cNvSpPr>
                              <a:spLocks/>
                            </wps:cNvSpPr>
                            <wps:spPr bwMode="auto">
                              <a:xfrm>
                                <a:off x="6612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537"/>
                            <wps:cNvSpPr>
                              <a:spLocks/>
                            </wps:cNvSpPr>
                            <wps:spPr bwMode="auto">
                              <a:xfrm>
                                <a:off x="6583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538"/>
                            <wps:cNvSpPr>
                              <a:spLocks/>
                            </wps:cNvSpPr>
                            <wps:spPr bwMode="auto">
                              <a:xfrm>
                                <a:off x="6554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539"/>
                            <wps:cNvSpPr>
                              <a:spLocks/>
                            </wps:cNvSpPr>
                            <wps:spPr bwMode="auto">
                              <a:xfrm>
                                <a:off x="6525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540"/>
                            <wps:cNvSpPr>
                              <a:spLocks/>
                            </wps:cNvSpPr>
                            <wps:spPr bwMode="auto">
                              <a:xfrm>
                                <a:off x="6496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541"/>
                            <wps:cNvSpPr>
                              <a:spLocks/>
                            </wps:cNvSpPr>
                            <wps:spPr bwMode="auto">
                              <a:xfrm>
                                <a:off x="6467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542"/>
                            <wps:cNvSpPr>
                              <a:spLocks/>
                            </wps:cNvSpPr>
                            <wps:spPr bwMode="auto">
                              <a:xfrm>
                                <a:off x="6438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543"/>
                            <wps:cNvSpPr>
                              <a:spLocks/>
                            </wps:cNvSpPr>
                            <wps:spPr bwMode="auto">
                              <a:xfrm>
                                <a:off x="6409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544"/>
                            <wps:cNvSpPr>
                              <a:spLocks/>
                            </wps:cNvSpPr>
                            <wps:spPr bwMode="auto">
                              <a:xfrm>
                                <a:off x="6380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545"/>
                            <wps:cNvSpPr>
                              <a:spLocks/>
                            </wps:cNvSpPr>
                            <wps:spPr bwMode="auto">
                              <a:xfrm>
                                <a:off x="6351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546"/>
                            <wps:cNvSpPr>
                              <a:spLocks/>
                            </wps:cNvSpPr>
                            <wps:spPr bwMode="auto">
                              <a:xfrm>
                                <a:off x="6322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547"/>
                            <wps:cNvSpPr>
                              <a:spLocks/>
                            </wps:cNvSpPr>
                            <wps:spPr bwMode="auto">
                              <a:xfrm>
                                <a:off x="6293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548"/>
                            <wps:cNvSpPr>
                              <a:spLocks/>
                            </wps:cNvSpPr>
                            <wps:spPr bwMode="auto">
                              <a:xfrm>
                                <a:off x="6264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549"/>
                            <wps:cNvSpPr>
                              <a:spLocks/>
                            </wps:cNvSpPr>
                            <wps:spPr bwMode="auto">
                              <a:xfrm>
                                <a:off x="6235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Freeform 550"/>
                            <wps:cNvSpPr>
                              <a:spLocks/>
                            </wps:cNvSpPr>
                            <wps:spPr bwMode="auto">
                              <a:xfrm>
                                <a:off x="6206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551"/>
                            <wps:cNvSpPr>
                              <a:spLocks/>
                            </wps:cNvSpPr>
                            <wps:spPr bwMode="auto">
                              <a:xfrm>
                                <a:off x="6176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552"/>
                            <wps:cNvSpPr>
                              <a:spLocks/>
                            </wps:cNvSpPr>
                            <wps:spPr bwMode="auto">
                              <a:xfrm>
                                <a:off x="6147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553"/>
                            <wps:cNvSpPr>
                              <a:spLocks/>
                            </wps:cNvSpPr>
                            <wps:spPr bwMode="auto">
                              <a:xfrm>
                                <a:off x="6118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554"/>
                            <wps:cNvSpPr>
                              <a:spLocks/>
                            </wps:cNvSpPr>
                            <wps:spPr bwMode="auto">
                              <a:xfrm>
                                <a:off x="6089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555"/>
                            <wps:cNvSpPr>
                              <a:spLocks/>
                            </wps:cNvSpPr>
                            <wps:spPr bwMode="auto">
                              <a:xfrm>
                                <a:off x="6060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556"/>
                            <wps:cNvSpPr>
                              <a:spLocks/>
                            </wps:cNvSpPr>
                            <wps:spPr bwMode="auto">
                              <a:xfrm>
                                <a:off x="6031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557"/>
                            <wps:cNvSpPr>
                              <a:spLocks/>
                            </wps:cNvSpPr>
                            <wps:spPr bwMode="auto">
                              <a:xfrm>
                                <a:off x="6002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558"/>
                            <wps:cNvSpPr>
                              <a:spLocks/>
                            </wps:cNvSpPr>
                            <wps:spPr bwMode="auto">
                              <a:xfrm>
                                <a:off x="5973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559"/>
                            <wps:cNvSpPr>
                              <a:spLocks/>
                            </wps:cNvSpPr>
                            <wps:spPr bwMode="auto">
                              <a:xfrm>
                                <a:off x="5944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560"/>
                            <wps:cNvSpPr>
                              <a:spLocks/>
                            </wps:cNvSpPr>
                            <wps:spPr bwMode="auto">
                              <a:xfrm>
                                <a:off x="5915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561"/>
                            <wps:cNvSpPr>
                              <a:spLocks/>
                            </wps:cNvSpPr>
                            <wps:spPr bwMode="auto">
                              <a:xfrm>
                                <a:off x="5886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562"/>
                            <wps:cNvSpPr>
                              <a:spLocks/>
                            </wps:cNvSpPr>
                            <wps:spPr bwMode="auto">
                              <a:xfrm>
                                <a:off x="5857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563"/>
                            <wps:cNvSpPr>
                              <a:spLocks/>
                            </wps:cNvSpPr>
                            <wps:spPr bwMode="auto">
                              <a:xfrm>
                                <a:off x="5828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564"/>
                            <wps:cNvSpPr>
                              <a:spLocks/>
                            </wps:cNvSpPr>
                            <wps:spPr bwMode="auto">
                              <a:xfrm>
                                <a:off x="5799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565"/>
                            <wps:cNvSpPr>
                              <a:spLocks/>
                            </wps:cNvSpPr>
                            <wps:spPr bwMode="auto">
                              <a:xfrm>
                                <a:off x="5770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566"/>
                            <wps:cNvSpPr>
                              <a:spLocks/>
                            </wps:cNvSpPr>
                            <wps:spPr bwMode="auto">
                              <a:xfrm>
                                <a:off x="5741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567"/>
                            <wps:cNvSpPr>
                              <a:spLocks/>
                            </wps:cNvSpPr>
                            <wps:spPr bwMode="auto">
                              <a:xfrm>
                                <a:off x="5712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568"/>
                            <wps:cNvSpPr>
                              <a:spLocks/>
                            </wps:cNvSpPr>
                            <wps:spPr bwMode="auto">
                              <a:xfrm>
                                <a:off x="5683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569"/>
                            <wps:cNvSpPr>
                              <a:spLocks/>
                            </wps:cNvSpPr>
                            <wps:spPr bwMode="auto">
                              <a:xfrm>
                                <a:off x="5654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570"/>
                            <wps:cNvSpPr>
                              <a:spLocks/>
                            </wps:cNvSpPr>
                            <wps:spPr bwMode="auto">
                              <a:xfrm>
                                <a:off x="5625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571"/>
                            <wps:cNvSpPr>
                              <a:spLocks/>
                            </wps:cNvSpPr>
                            <wps:spPr bwMode="auto">
                              <a:xfrm>
                                <a:off x="5596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572"/>
                            <wps:cNvSpPr>
                              <a:spLocks/>
                            </wps:cNvSpPr>
                            <wps:spPr bwMode="auto">
                              <a:xfrm>
                                <a:off x="5567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573"/>
                            <wps:cNvSpPr>
                              <a:spLocks/>
                            </wps:cNvSpPr>
                            <wps:spPr bwMode="auto">
                              <a:xfrm>
                                <a:off x="5538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574"/>
                            <wps:cNvSpPr>
                              <a:spLocks/>
                            </wps:cNvSpPr>
                            <wps:spPr bwMode="auto">
                              <a:xfrm>
                                <a:off x="5509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575"/>
                            <wps:cNvSpPr>
                              <a:spLocks/>
                            </wps:cNvSpPr>
                            <wps:spPr bwMode="auto">
                              <a:xfrm>
                                <a:off x="5480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576"/>
                            <wps:cNvSpPr>
                              <a:spLocks/>
                            </wps:cNvSpPr>
                            <wps:spPr bwMode="auto">
                              <a:xfrm>
                                <a:off x="5451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577"/>
                            <wps:cNvSpPr>
                              <a:spLocks/>
                            </wps:cNvSpPr>
                            <wps:spPr bwMode="auto">
                              <a:xfrm>
                                <a:off x="5422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578"/>
                            <wps:cNvSpPr>
                              <a:spLocks/>
                            </wps:cNvSpPr>
                            <wps:spPr bwMode="auto">
                              <a:xfrm>
                                <a:off x="5393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579"/>
                            <wps:cNvSpPr>
                              <a:spLocks/>
                            </wps:cNvSpPr>
                            <wps:spPr bwMode="auto">
                              <a:xfrm>
                                <a:off x="5364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580"/>
                            <wps:cNvSpPr>
                              <a:spLocks/>
                            </wps:cNvSpPr>
                            <wps:spPr bwMode="auto">
                              <a:xfrm>
                                <a:off x="5335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581"/>
                            <wps:cNvSpPr>
                              <a:spLocks/>
                            </wps:cNvSpPr>
                            <wps:spPr bwMode="auto">
                              <a:xfrm>
                                <a:off x="5306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582"/>
                            <wps:cNvSpPr>
                              <a:spLocks/>
                            </wps:cNvSpPr>
                            <wps:spPr bwMode="auto">
                              <a:xfrm>
                                <a:off x="5277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583"/>
                            <wps:cNvSpPr>
                              <a:spLocks/>
                            </wps:cNvSpPr>
                            <wps:spPr bwMode="auto">
                              <a:xfrm>
                                <a:off x="5248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584"/>
                            <wps:cNvSpPr>
                              <a:spLocks/>
                            </wps:cNvSpPr>
                            <wps:spPr bwMode="auto">
                              <a:xfrm>
                                <a:off x="5219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585"/>
                            <wps:cNvSpPr>
                              <a:spLocks/>
                            </wps:cNvSpPr>
                            <wps:spPr bwMode="auto">
                              <a:xfrm>
                                <a:off x="5189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586"/>
                            <wps:cNvSpPr>
                              <a:spLocks/>
                            </wps:cNvSpPr>
                            <wps:spPr bwMode="auto">
                              <a:xfrm>
                                <a:off x="5160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587"/>
                            <wps:cNvSpPr>
                              <a:spLocks/>
                            </wps:cNvSpPr>
                            <wps:spPr bwMode="auto">
                              <a:xfrm>
                                <a:off x="5131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588"/>
                            <wps:cNvSpPr>
                              <a:spLocks/>
                            </wps:cNvSpPr>
                            <wps:spPr bwMode="auto">
                              <a:xfrm>
                                <a:off x="5102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589"/>
                            <wps:cNvSpPr>
                              <a:spLocks/>
                            </wps:cNvSpPr>
                            <wps:spPr bwMode="auto">
                              <a:xfrm>
                                <a:off x="5073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590"/>
                            <wps:cNvSpPr>
                              <a:spLocks/>
                            </wps:cNvSpPr>
                            <wps:spPr bwMode="auto">
                              <a:xfrm>
                                <a:off x="5044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591"/>
                            <wps:cNvSpPr>
                              <a:spLocks/>
                            </wps:cNvSpPr>
                            <wps:spPr bwMode="auto">
                              <a:xfrm>
                                <a:off x="5015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592"/>
                            <wps:cNvSpPr>
                              <a:spLocks/>
                            </wps:cNvSpPr>
                            <wps:spPr bwMode="auto">
                              <a:xfrm>
                                <a:off x="4986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593"/>
                            <wps:cNvSpPr>
                              <a:spLocks/>
                            </wps:cNvSpPr>
                            <wps:spPr bwMode="auto">
                              <a:xfrm>
                                <a:off x="4957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594"/>
                            <wps:cNvSpPr>
                              <a:spLocks/>
                            </wps:cNvSpPr>
                            <wps:spPr bwMode="auto">
                              <a:xfrm>
                                <a:off x="4928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595"/>
                            <wps:cNvSpPr>
                              <a:spLocks/>
                            </wps:cNvSpPr>
                            <wps:spPr bwMode="auto">
                              <a:xfrm>
                                <a:off x="4899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596"/>
                            <wps:cNvSpPr>
                              <a:spLocks/>
                            </wps:cNvSpPr>
                            <wps:spPr bwMode="auto">
                              <a:xfrm>
                                <a:off x="4870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597"/>
                            <wps:cNvSpPr>
                              <a:spLocks/>
                            </wps:cNvSpPr>
                            <wps:spPr bwMode="auto">
                              <a:xfrm>
                                <a:off x="4841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598"/>
                            <wps:cNvSpPr>
                              <a:spLocks/>
                            </wps:cNvSpPr>
                            <wps:spPr bwMode="auto">
                              <a:xfrm>
                                <a:off x="4812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599"/>
                            <wps:cNvSpPr>
                              <a:spLocks/>
                            </wps:cNvSpPr>
                            <wps:spPr bwMode="auto">
                              <a:xfrm>
                                <a:off x="4783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600"/>
                            <wps:cNvSpPr>
                              <a:spLocks/>
                            </wps:cNvSpPr>
                            <wps:spPr bwMode="auto">
                              <a:xfrm>
                                <a:off x="4754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601"/>
                            <wps:cNvSpPr>
                              <a:spLocks/>
                            </wps:cNvSpPr>
                            <wps:spPr bwMode="auto">
                              <a:xfrm>
                                <a:off x="4725" y="2582"/>
                                <a:ext cx="15" cy="12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12 h 12"/>
                                  <a:gd name="T2" fmla="*/ 15 w 15"/>
                                  <a:gd name="T3" fmla="*/ 4 h 12"/>
                                  <a:gd name="T4" fmla="*/ 15 w 15"/>
                                  <a:gd name="T5" fmla="*/ 4 h 12"/>
                                  <a:gd name="T6" fmla="*/ 10 w 15"/>
                                  <a:gd name="T7" fmla="*/ 0 h 12"/>
                                  <a:gd name="T8" fmla="*/ 10 w 15"/>
                                  <a:gd name="T9" fmla="*/ 0 h 12"/>
                                  <a:gd name="T10" fmla="*/ 5 w 15"/>
                                  <a:gd name="T11" fmla="*/ 0 h 12"/>
                                  <a:gd name="T12" fmla="*/ 0 w 15"/>
                                  <a:gd name="T13" fmla="*/ 4 h 12"/>
                                  <a:gd name="T14" fmla="*/ 0 w 15"/>
                                  <a:gd name="T15" fmla="*/ 8 h 12"/>
                                  <a:gd name="T16" fmla="*/ 5 w 15"/>
                                  <a:gd name="T17" fmla="*/ 12 h 12"/>
                                  <a:gd name="T18" fmla="*/ 10 w 15"/>
                                  <a:gd name="T19" fmla="*/ 12 h 12"/>
                                  <a:gd name="T20" fmla="*/ 15 w 15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15" y="12"/>
                                    </a:moveTo>
                                    <a:lnTo>
                                      <a:pt x="15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5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602"/>
                            <wps:cNvSpPr>
                              <a:spLocks/>
                            </wps:cNvSpPr>
                            <wps:spPr bwMode="auto">
                              <a:xfrm>
                                <a:off x="4696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603"/>
                            <wps:cNvSpPr>
                              <a:spLocks/>
                            </wps:cNvSpPr>
                            <wps:spPr bwMode="auto">
                              <a:xfrm>
                                <a:off x="4667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604"/>
                            <wps:cNvSpPr>
                              <a:spLocks/>
                            </wps:cNvSpPr>
                            <wps:spPr bwMode="auto">
                              <a:xfrm>
                                <a:off x="4638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605"/>
                            <wps:cNvSpPr>
                              <a:spLocks/>
                            </wps:cNvSpPr>
                            <wps:spPr bwMode="auto">
                              <a:xfrm>
                                <a:off x="4609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606"/>
                            <wps:cNvSpPr>
                              <a:spLocks/>
                            </wps:cNvSpPr>
                            <wps:spPr bwMode="auto">
                              <a:xfrm>
                                <a:off x="4580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607"/>
                            <wps:cNvSpPr>
                              <a:spLocks/>
                            </wps:cNvSpPr>
                            <wps:spPr bwMode="auto">
                              <a:xfrm>
                                <a:off x="4551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10 w 14"/>
                                  <a:gd name="T7" fmla="*/ 0 h 12"/>
                                  <a:gd name="T8" fmla="*/ 10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10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608"/>
                            <wps:cNvSpPr>
                              <a:spLocks/>
                            </wps:cNvSpPr>
                            <wps:spPr bwMode="auto">
                              <a:xfrm>
                                <a:off x="4522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609"/>
                            <wps:cNvSpPr>
                              <a:spLocks/>
                            </wps:cNvSpPr>
                            <wps:spPr bwMode="auto">
                              <a:xfrm>
                                <a:off x="4493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610"/>
                            <wps:cNvSpPr>
                              <a:spLocks/>
                            </wps:cNvSpPr>
                            <wps:spPr bwMode="auto">
                              <a:xfrm>
                                <a:off x="4464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611"/>
                            <wps:cNvSpPr>
                              <a:spLocks/>
                            </wps:cNvSpPr>
                            <wps:spPr bwMode="auto">
                              <a:xfrm>
                                <a:off x="4435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612"/>
                            <wps:cNvSpPr>
                              <a:spLocks/>
                            </wps:cNvSpPr>
                            <wps:spPr bwMode="auto">
                              <a:xfrm>
                                <a:off x="4406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5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5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613"/>
                            <wps:cNvSpPr>
                              <a:spLocks/>
                            </wps:cNvSpPr>
                            <wps:spPr bwMode="auto">
                              <a:xfrm>
                                <a:off x="4377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614"/>
                            <wps:cNvSpPr>
                              <a:spLocks/>
                            </wps:cNvSpPr>
                            <wps:spPr bwMode="auto">
                              <a:xfrm>
                                <a:off x="4348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615"/>
                            <wps:cNvSpPr>
                              <a:spLocks/>
                            </wps:cNvSpPr>
                            <wps:spPr bwMode="auto">
                              <a:xfrm>
                                <a:off x="4319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616"/>
                            <wps:cNvSpPr>
                              <a:spLocks/>
                            </wps:cNvSpPr>
                            <wps:spPr bwMode="auto">
                              <a:xfrm>
                                <a:off x="4290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617"/>
                            <wps:cNvSpPr>
                              <a:spLocks/>
                            </wps:cNvSpPr>
                            <wps:spPr bwMode="auto">
                              <a:xfrm>
                                <a:off x="4261" y="2582"/>
                                <a:ext cx="14" cy="12"/>
                              </a:xfrm>
                              <a:custGeom>
                                <a:avLst/>
                                <a:gdLst>
                                  <a:gd name="T0" fmla="*/ 14 w 14"/>
                                  <a:gd name="T1" fmla="*/ 12 h 12"/>
                                  <a:gd name="T2" fmla="*/ 14 w 14"/>
                                  <a:gd name="T3" fmla="*/ 4 h 12"/>
                                  <a:gd name="T4" fmla="*/ 14 w 14"/>
                                  <a:gd name="T5" fmla="*/ 4 h 12"/>
                                  <a:gd name="T6" fmla="*/ 9 w 14"/>
                                  <a:gd name="T7" fmla="*/ 0 h 12"/>
                                  <a:gd name="T8" fmla="*/ 9 w 14"/>
                                  <a:gd name="T9" fmla="*/ 0 h 12"/>
                                  <a:gd name="T10" fmla="*/ 4 w 14"/>
                                  <a:gd name="T11" fmla="*/ 0 h 12"/>
                                  <a:gd name="T12" fmla="*/ 0 w 14"/>
                                  <a:gd name="T13" fmla="*/ 4 h 12"/>
                                  <a:gd name="T14" fmla="*/ 0 w 14"/>
                                  <a:gd name="T15" fmla="*/ 8 h 12"/>
                                  <a:gd name="T16" fmla="*/ 4 w 14"/>
                                  <a:gd name="T17" fmla="*/ 12 h 12"/>
                                  <a:gd name="T18" fmla="*/ 9 w 14"/>
                                  <a:gd name="T19" fmla="*/ 12 h 12"/>
                                  <a:gd name="T20" fmla="*/ 14 w 14"/>
                                  <a:gd name="T21" fmla="*/ 12 h 12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4" h="12">
                                    <a:moveTo>
                                      <a:pt x="14" y="12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4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8" name="Freeform 618"/>
                          <wps:cNvSpPr>
                            <a:spLocks/>
                          </wps:cNvSpPr>
                          <wps:spPr bwMode="auto">
                            <a:xfrm>
                              <a:off x="4231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Freeform 619"/>
                          <wps:cNvSpPr>
                            <a:spLocks/>
                          </wps:cNvSpPr>
                          <wps:spPr bwMode="auto">
                            <a:xfrm>
                              <a:off x="4202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0" name="Freeform 620"/>
                          <wps:cNvSpPr>
                            <a:spLocks/>
                          </wps:cNvSpPr>
                          <wps:spPr bwMode="auto">
                            <a:xfrm>
                              <a:off x="4173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Freeform 621"/>
                          <wps:cNvSpPr>
                            <a:spLocks/>
                          </wps:cNvSpPr>
                          <wps:spPr bwMode="auto">
                            <a:xfrm>
                              <a:off x="4144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622"/>
                          <wps:cNvSpPr>
                            <a:spLocks/>
                          </wps:cNvSpPr>
                          <wps:spPr bwMode="auto">
                            <a:xfrm>
                              <a:off x="4115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Freeform 623"/>
                          <wps:cNvSpPr>
                            <a:spLocks/>
                          </wps:cNvSpPr>
                          <wps:spPr bwMode="auto">
                            <a:xfrm>
                              <a:off x="4086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Freeform 624"/>
                          <wps:cNvSpPr>
                            <a:spLocks/>
                          </wps:cNvSpPr>
                          <wps:spPr bwMode="auto">
                            <a:xfrm>
                              <a:off x="4057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Freeform 625"/>
                          <wps:cNvSpPr>
                            <a:spLocks/>
                          </wps:cNvSpPr>
                          <wps:spPr bwMode="auto">
                            <a:xfrm>
                              <a:off x="4028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Freeform 626"/>
                          <wps:cNvSpPr>
                            <a:spLocks/>
                          </wps:cNvSpPr>
                          <wps:spPr bwMode="auto">
                            <a:xfrm>
                              <a:off x="3999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Freeform 627"/>
                          <wps:cNvSpPr>
                            <a:spLocks/>
                          </wps:cNvSpPr>
                          <wps:spPr bwMode="auto">
                            <a:xfrm>
                              <a:off x="3970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Freeform 628"/>
                          <wps:cNvSpPr>
                            <a:spLocks/>
                          </wps:cNvSpPr>
                          <wps:spPr bwMode="auto">
                            <a:xfrm>
                              <a:off x="3941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Freeform 629"/>
                          <wps:cNvSpPr>
                            <a:spLocks/>
                          </wps:cNvSpPr>
                          <wps:spPr bwMode="auto">
                            <a:xfrm>
                              <a:off x="3912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Freeform 630"/>
                          <wps:cNvSpPr>
                            <a:spLocks/>
                          </wps:cNvSpPr>
                          <wps:spPr bwMode="auto">
                            <a:xfrm>
                              <a:off x="3883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Freeform 631"/>
                          <wps:cNvSpPr>
                            <a:spLocks/>
                          </wps:cNvSpPr>
                          <wps:spPr bwMode="auto">
                            <a:xfrm>
                              <a:off x="3854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Freeform 632"/>
                          <wps:cNvSpPr>
                            <a:spLocks/>
                          </wps:cNvSpPr>
                          <wps:spPr bwMode="auto">
                            <a:xfrm>
                              <a:off x="3825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Freeform 633"/>
                          <wps:cNvSpPr>
                            <a:spLocks/>
                          </wps:cNvSpPr>
                          <wps:spPr bwMode="auto">
                            <a:xfrm>
                              <a:off x="3796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Freeform 634"/>
                          <wps:cNvSpPr>
                            <a:spLocks/>
                          </wps:cNvSpPr>
                          <wps:spPr bwMode="auto">
                            <a:xfrm>
                              <a:off x="3767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Freeform 635"/>
                          <wps:cNvSpPr>
                            <a:spLocks/>
                          </wps:cNvSpPr>
                          <wps:spPr bwMode="auto">
                            <a:xfrm>
                              <a:off x="3738" y="2582"/>
                              <a:ext cx="15" cy="1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2 h 12"/>
                                <a:gd name="T2" fmla="*/ 15 w 15"/>
                                <a:gd name="T3" fmla="*/ 4 h 12"/>
                                <a:gd name="T4" fmla="*/ 15 w 15"/>
                                <a:gd name="T5" fmla="*/ 4 h 12"/>
                                <a:gd name="T6" fmla="*/ 10 w 15"/>
                                <a:gd name="T7" fmla="*/ 0 h 12"/>
                                <a:gd name="T8" fmla="*/ 10 w 15"/>
                                <a:gd name="T9" fmla="*/ 0 h 12"/>
                                <a:gd name="T10" fmla="*/ 5 w 15"/>
                                <a:gd name="T11" fmla="*/ 0 h 12"/>
                                <a:gd name="T12" fmla="*/ 0 w 15"/>
                                <a:gd name="T13" fmla="*/ 4 h 12"/>
                                <a:gd name="T14" fmla="*/ 0 w 15"/>
                                <a:gd name="T15" fmla="*/ 8 h 12"/>
                                <a:gd name="T16" fmla="*/ 5 w 15"/>
                                <a:gd name="T17" fmla="*/ 12 h 12"/>
                                <a:gd name="T18" fmla="*/ 10 w 15"/>
                                <a:gd name="T19" fmla="*/ 12 h 12"/>
                                <a:gd name="T20" fmla="*/ 15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15" y="12"/>
                                  </a:move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Freeform 636"/>
                          <wps:cNvSpPr>
                            <a:spLocks/>
                          </wps:cNvSpPr>
                          <wps:spPr bwMode="auto">
                            <a:xfrm>
                              <a:off x="3709" y="2582"/>
                              <a:ext cx="14" cy="12"/>
                            </a:xfrm>
                            <a:custGeom>
                              <a:avLst/>
                              <a:gdLst>
                                <a:gd name="T0" fmla="*/ 14 w 14"/>
                                <a:gd name="T1" fmla="*/ 12 h 12"/>
                                <a:gd name="T2" fmla="*/ 14 w 14"/>
                                <a:gd name="T3" fmla="*/ 4 h 12"/>
                                <a:gd name="T4" fmla="*/ 14 w 14"/>
                                <a:gd name="T5" fmla="*/ 4 h 12"/>
                                <a:gd name="T6" fmla="*/ 10 w 14"/>
                                <a:gd name="T7" fmla="*/ 0 h 12"/>
                                <a:gd name="T8" fmla="*/ 10 w 14"/>
                                <a:gd name="T9" fmla="*/ 0 h 12"/>
                                <a:gd name="T10" fmla="*/ 5 w 14"/>
                                <a:gd name="T11" fmla="*/ 0 h 12"/>
                                <a:gd name="T12" fmla="*/ 0 w 14"/>
                                <a:gd name="T13" fmla="*/ 4 h 12"/>
                                <a:gd name="T14" fmla="*/ 0 w 14"/>
                                <a:gd name="T15" fmla="*/ 8 h 12"/>
                                <a:gd name="T16" fmla="*/ 5 w 14"/>
                                <a:gd name="T17" fmla="*/ 12 h 12"/>
                                <a:gd name="T18" fmla="*/ 10 w 14"/>
                                <a:gd name="T19" fmla="*/ 12 h 12"/>
                                <a:gd name="T20" fmla="*/ 14 w 14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4" h="12">
                                  <a:moveTo>
                                    <a:pt x="14" y="12"/>
                                  </a:moveTo>
                                  <a:lnTo>
                                    <a:pt x="14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Freeform 637"/>
                          <wps:cNvSpPr>
                            <a:spLocks/>
                          </wps:cNvSpPr>
                          <wps:spPr bwMode="auto">
                            <a:xfrm>
                              <a:off x="3680" y="2582"/>
                              <a:ext cx="14" cy="12"/>
                            </a:xfrm>
                            <a:custGeom>
                              <a:avLst/>
                              <a:gdLst>
                                <a:gd name="T0" fmla="*/ 14 w 14"/>
                                <a:gd name="T1" fmla="*/ 12 h 12"/>
                                <a:gd name="T2" fmla="*/ 14 w 14"/>
                                <a:gd name="T3" fmla="*/ 4 h 12"/>
                                <a:gd name="T4" fmla="*/ 14 w 14"/>
                                <a:gd name="T5" fmla="*/ 4 h 12"/>
                                <a:gd name="T6" fmla="*/ 10 w 14"/>
                                <a:gd name="T7" fmla="*/ 0 h 12"/>
                                <a:gd name="T8" fmla="*/ 10 w 14"/>
                                <a:gd name="T9" fmla="*/ 0 h 12"/>
                                <a:gd name="T10" fmla="*/ 5 w 14"/>
                                <a:gd name="T11" fmla="*/ 0 h 12"/>
                                <a:gd name="T12" fmla="*/ 0 w 14"/>
                                <a:gd name="T13" fmla="*/ 4 h 12"/>
                                <a:gd name="T14" fmla="*/ 0 w 14"/>
                                <a:gd name="T15" fmla="*/ 8 h 12"/>
                                <a:gd name="T16" fmla="*/ 5 w 14"/>
                                <a:gd name="T17" fmla="*/ 12 h 12"/>
                                <a:gd name="T18" fmla="*/ 10 w 14"/>
                                <a:gd name="T19" fmla="*/ 12 h 12"/>
                                <a:gd name="T20" fmla="*/ 14 w 14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4" h="12">
                                  <a:moveTo>
                                    <a:pt x="14" y="12"/>
                                  </a:moveTo>
                                  <a:lnTo>
                                    <a:pt x="14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Freeform 638"/>
                          <wps:cNvSpPr>
                            <a:spLocks/>
                          </wps:cNvSpPr>
                          <wps:spPr bwMode="auto">
                            <a:xfrm>
                              <a:off x="3651" y="2582"/>
                              <a:ext cx="14" cy="12"/>
                            </a:xfrm>
                            <a:custGeom>
                              <a:avLst/>
                              <a:gdLst>
                                <a:gd name="T0" fmla="*/ 14 w 14"/>
                                <a:gd name="T1" fmla="*/ 12 h 12"/>
                                <a:gd name="T2" fmla="*/ 14 w 14"/>
                                <a:gd name="T3" fmla="*/ 4 h 12"/>
                                <a:gd name="T4" fmla="*/ 14 w 14"/>
                                <a:gd name="T5" fmla="*/ 4 h 12"/>
                                <a:gd name="T6" fmla="*/ 10 w 14"/>
                                <a:gd name="T7" fmla="*/ 0 h 12"/>
                                <a:gd name="T8" fmla="*/ 10 w 14"/>
                                <a:gd name="T9" fmla="*/ 0 h 12"/>
                                <a:gd name="T10" fmla="*/ 5 w 14"/>
                                <a:gd name="T11" fmla="*/ 0 h 12"/>
                                <a:gd name="T12" fmla="*/ 0 w 14"/>
                                <a:gd name="T13" fmla="*/ 4 h 12"/>
                                <a:gd name="T14" fmla="*/ 0 w 14"/>
                                <a:gd name="T15" fmla="*/ 8 h 12"/>
                                <a:gd name="T16" fmla="*/ 5 w 14"/>
                                <a:gd name="T17" fmla="*/ 12 h 12"/>
                                <a:gd name="T18" fmla="*/ 10 w 14"/>
                                <a:gd name="T19" fmla="*/ 12 h 12"/>
                                <a:gd name="T20" fmla="*/ 14 w 14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4" h="12">
                                  <a:moveTo>
                                    <a:pt x="14" y="12"/>
                                  </a:moveTo>
                                  <a:lnTo>
                                    <a:pt x="14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Freeform 639"/>
                          <wps:cNvSpPr>
                            <a:spLocks/>
                          </wps:cNvSpPr>
                          <wps:spPr bwMode="auto">
                            <a:xfrm>
                              <a:off x="3622" y="2582"/>
                              <a:ext cx="14" cy="12"/>
                            </a:xfrm>
                            <a:custGeom>
                              <a:avLst/>
                              <a:gdLst>
                                <a:gd name="T0" fmla="*/ 14 w 14"/>
                                <a:gd name="T1" fmla="*/ 12 h 12"/>
                                <a:gd name="T2" fmla="*/ 14 w 14"/>
                                <a:gd name="T3" fmla="*/ 4 h 12"/>
                                <a:gd name="T4" fmla="*/ 14 w 14"/>
                                <a:gd name="T5" fmla="*/ 4 h 12"/>
                                <a:gd name="T6" fmla="*/ 10 w 14"/>
                                <a:gd name="T7" fmla="*/ 0 h 12"/>
                                <a:gd name="T8" fmla="*/ 10 w 14"/>
                                <a:gd name="T9" fmla="*/ 0 h 12"/>
                                <a:gd name="T10" fmla="*/ 5 w 14"/>
                                <a:gd name="T11" fmla="*/ 0 h 12"/>
                                <a:gd name="T12" fmla="*/ 0 w 14"/>
                                <a:gd name="T13" fmla="*/ 4 h 12"/>
                                <a:gd name="T14" fmla="*/ 0 w 14"/>
                                <a:gd name="T15" fmla="*/ 8 h 12"/>
                                <a:gd name="T16" fmla="*/ 5 w 14"/>
                                <a:gd name="T17" fmla="*/ 12 h 12"/>
                                <a:gd name="T18" fmla="*/ 10 w 14"/>
                                <a:gd name="T19" fmla="*/ 12 h 12"/>
                                <a:gd name="T20" fmla="*/ 14 w 14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4" h="12">
                                  <a:moveTo>
                                    <a:pt x="14" y="12"/>
                                  </a:moveTo>
                                  <a:lnTo>
                                    <a:pt x="14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640"/>
                        <wpg:cNvGrpSpPr>
                          <a:grpSpLocks/>
                        </wpg:cNvGrpSpPr>
                        <wpg:grpSpPr bwMode="auto">
                          <a:xfrm>
                            <a:off x="3554" y="2244"/>
                            <a:ext cx="102" cy="346"/>
                            <a:chOff x="3554" y="2244"/>
                            <a:chExt cx="102" cy="346"/>
                          </a:xfrm>
                        </wpg:grpSpPr>
                        <wps:wsp>
                          <wps:cNvPr id="291" name="Freeform 641"/>
                          <wps:cNvSpPr>
                            <a:spLocks/>
                          </wps:cNvSpPr>
                          <wps:spPr bwMode="auto">
                            <a:xfrm>
                              <a:off x="3598" y="2578"/>
                              <a:ext cx="14" cy="12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12 h 12"/>
                                <a:gd name="T2" fmla="*/ 5 w 14"/>
                                <a:gd name="T3" fmla="*/ 12 h 12"/>
                                <a:gd name="T4" fmla="*/ 5 w 14"/>
                                <a:gd name="T5" fmla="*/ 12 h 12"/>
                                <a:gd name="T6" fmla="*/ 9 w 14"/>
                                <a:gd name="T7" fmla="*/ 8 h 12"/>
                                <a:gd name="T8" fmla="*/ 14 w 14"/>
                                <a:gd name="T9" fmla="*/ 8 h 12"/>
                                <a:gd name="T10" fmla="*/ 14 w 14"/>
                                <a:gd name="T11" fmla="*/ 4 h 12"/>
                                <a:gd name="T12" fmla="*/ 9 w 14"/>
                                <a:gd name="T13" fmla="*/ 0 h 12"/>
                                <a:gd name="T14" fmla="*/ 5 w 14"/>
                                <a:gd name="T15" fmla="*/ 0 h 12"/>
                                <a:gd name="T16" fmla="*/ 0 w 14"/>
                                <a:gd name="T17" fmla="*/ 4 h 12"/>
                                <a:gd name="T18" fmla="*/ 0 w 14"/>
                                <a:gd name="T19" fmla="*/ 8 h 12"/>
                                <a:gd name="T20" fmla="*/ 0 w 14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4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Freeform 642"/>
                          <wps:cNvSpPr>
                            <a:spLocks/>
                          </wps:cNvSpPr>
                          <wps:spPr bwMode="auto">
                            <a:xfrm>
                              <a:off x="3598" y="2554"/>
                              <a:ext cx="14" cy="12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12 h 12"/>
                                <a:gd name="T2" fmla="*/ 5 w 14"/>
                                <a:gd name="T3" fmla="*/ 12 h 12"/>
                                <a:gd name="T4" fmla="*/ 5 w 14"/>
                                <a:gd name="T5" fmla="*/ 12 h 12"/>
                                <a:gd name="T6" fmla="*/ 9 w 14"/>
                                <a:gd name="T7" fmla="*/ 8 h 12"/>
                                <a:gd name="T8" fmla="*/ 14 w 14"/>
                                <a:gd name="T9" fmla="*/ 8 h 12"/>
                                <a:gd name="T10" fmla="*/ 14 w 14"/>
                                <a:gd name="T11" fmla="*/ 4 h 12"/>
                                <a:gd name="T12" fmla="*/ 9 w 14"/>
                                <a:gd name="T13" fmla="*/ 0 h 12"/>
                                <a:gd name="T14" fmla="*/ 5 w 14"/>
                                <a:gd name="T15" fmla="*/ 0 h 12"/>
                                <a:gd name="T16" fmla="*/ 0 w 14"/>
                                <a:gd name="T17" fmla="*/ 4 h 12"/>
                                <a:gd name="T18" fmla="*/ 0 w 14"/>
                                <a:gd name="T19" fmla="*/ 8 h 12"/>
                                <a:gd name="T20" fmla="*/ 0 w 14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4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Freeform 643"/>
                          <wps:cNvSpPr>
                            <a:spLocks/>
                          </wps:cNvSpPr>
                          <wps:spPr bwMode="auto">
                            <a:xfrm>
                              <a:off x="3598" y="2530"/>
                              <a:ext cx="14" cy="12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12 h 12"/>
                                <a:gd name="T2" fmla="*/ 5 w 14"/>
                                <a:gd name="T3" fmla="*/ 12 h 12"/>
                                <a:gd name="T4" fmla="*/ 5 w 14"/>
                                <a:gd name="T5" fmla="*/ 12 h 12"/>
                                <a:gd name="T6" fmla="*/ 9 w 14"/>
                                <a:gd name="T7" fmla="*/ 8 h 12"/>
                                <a:gd name="T8" fmla="*/ 14 w 14"/>
                                <a:gd name="T9" fmla="*/ 8 h 12"/>
                                <a:gd name="T10" fmla="*/ 14 w 14"/>
                                <a:gd name="T11" fmla="*/ 4 h 12"/>
                                <a:gd name="T12" fmla="*/ 9 w 14"/>
                                <a:gd name="T13" fmla="*/ 0 h 12"/>
                                <a:gd name="T14" fmla="*/ 5 w 14"/>
                                <a:gd name="T15" fmla="*/ 0 h 12"/>
                                <a:gd name="T16" fmla="*/ 0 w 14"/>
                                <a:gd name="T17" fmla="*/ 4 h 12"/>
                                <a:gd name="T18" fmla="*/ 0 w 14"/>
                                <a:gd name="T19" fmla="*/ 8 h 12"/>
                                <a:gd name="T20" fmla="*/ 0 w 14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4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Freeform 644"/>
                          <wps:cNvSpPr>
                            <a:spLocks/>
                          </wps:cNvSpPr>
                          <wps:spPr bwMode="auto">
                            <a:xfrm>
                              <a:off x="3598" y="2506"/>
                              <a:ext cx="14" cy="12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12 h 12"/>
                                <a:gd name="T2" fmla="*/ 5 w 14"/>
                                <a:gd name="T3" fmla="*/ 12 h 12"/>
                                <a:gd name="T4" fmla="*/ 5 w 14"/>
                                <a:gd name="T5" fmla="*/ 12 h 12"/>
                                <a:gd name="T6" fmla="*/ 9 w 14"/>
                                <a:gd name="T7" fmla="*/ 8 h 12"/>
                                <a:gd name="T8" fmla="*/ 14 w 14"/>
                                <a:gd name="T9" fmla="*/ 8 h 12"/>
                                <a:gd name="T10" fmla="*/ 14 w 14"/>
                                <a:gd name="T11" fmla="*/ 4 h 12"/>
                                <a:gd name="T12" fmla="*/ 9 w 14"/>
                                <a:gd name="T13" fmla="*/ 0 h 12"/>
                                <a:gd name="T14" fmla="*/ 5 w 14"/>
                                <a:gd name="T15" fmla="*/ 0 h 12"/>
                                <a:gd name="T16" fmla="*/ 0 w 14"/>
                                <a:gd name="T17" fmla="*/ 4 h 12"/>
                                <a:gd name="T18" fmla="*/ 0 w 14"/>
                                <a:gd name="T19" fmla="*/ 8 h 12"/>
                                <a:gd name="T20" fmla="*/ 0 w 14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4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Freeform 645"/>
                          <wps:cNvSpPr>
                            <a:spLocks/>
                          </wps:cNvSpPr>
                          <wps:spPr bwMode="auto">
                            <a:xfrm>
                              <a:off x="3598" y="2481"/>
                              <a:ext cx="14" cy="13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13 h 13"/>
                                <a:gd name="T2" fmla="*/ 5 w 14"/>
                                <a:gd name="T3" fmla="*/ 13 h 13"/>
                                <a:gd name="T4" fmla="*/ 5 w 14"/>
                                <a:gd name="T5" fmla="*/ 13 h 13"/>
                                <a:gd name="T6" fmla="*/ 9 w 14"/>
                                <a:gd name="T7" fmla="*/ 9 h 13"/>
                                <a:gd name="T8" fmla="*/ 14 w 14"/>
                                <a:gd name="T9" fmla="*/ 9 h 13"/>
                                <a:gd name="T10" fmla="*/ 14 w 14"/>
                                <a:gd name="T11" fmla="*/ 5 h 13"/>
                                <a:gd name="T12" fmla="*/ 9 w 14"/>
                                <a:gd name="T13" fmla="*/ 0 h 13"/>
                                <a:gd name="T14" fmla="*/ 5 w 14"/>
                                <a:gd name="T15" fmla="*/ 0 h 13"/>
                                <a:gd name="T16" fmla="*/ 0 w 14"/>
                                <a:gd name="T17" fmla="*/ 5 h 13"/>
                                <a:gd name="T18" fmla="*/ 0 w 14"/>
                                <a:gd name="T19" fmla="*/ 9 h 13"/>
                                <a:gd name="T20" fmla="*/ 0 w 14"/>
                                <a:gd name="T21" fmla="*/ 13 h 13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4" h="13">
                                  <a:moveTo>
                                    <a:pt x="0" y="13"/>
                                  </a:moveTo>
                                  <a:lnTo>
                                    <a:pt x="5" y="13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Freeform 646"/>
                          <wps:cNvSpPr>
                            <a:spLocks/>
                          </wps:cNvSpPr>
                          <wps:spPr bwMode="auto">
                            <a:xfrm>
                              <a:off x="3598" y="2457"/>
                              <a:ext cx="14" cy="12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12 h 12"/>
                                <a:gd name="T2" fmla="*/ 5 w 14"/>
                                <a:gd name="T3" fmla="*/ 12 h 12"/>
                                <a:gd name="T4" fmla="*/ 5 w 14"/>
                                <a:gd name="T5" fmla="*/ 12 h 12"/>
                                <a:gd name="T6" fmla="*/ 9 w 14"/>
                                <a:gd name="T7" fmla="*/ 8 h 12"/>
                                <a:gd name="T8" fmla="*/ 14 w 14"/>
                                <a:gd name="T9" fmla="*/ 8 h 12"/>
                                <a:gd name="T10" fmla="*/ 14 w 14"/>
                                <a:gd name="T11" fmla="*/ 4 h 12"/>
                                <a:gd name="T12" fmla="*/ 9 w 14"/>
                                <a:gd name="T13" fmla="*/ 0 h 12"/>
                                <a:gd name="T14" fmla="*/ 5 w 14"/>
                                <a:gd name="T15" fmla="*/ 0 h 12"/>
                                <a:gd name="T16" fmla="*/ 0 w 14"/>
                                <a:gd name="T17" fmla="*/ 4 h 12"/>
                                <a:gd name="T18" fmla="*/ 0 w 14"/>
                                <a:gd name="T19" fmla="*/ 8 h 12"/>
                                <a:gd name="T20" fmla="*/ 0 w 14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4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Freeform 647"/>
                          <wps:cNvSpPr>
                            <a:spLocks/>
                          </wps:cNvSpPr>
                          <wps:spPr bwMode="auto">
                            <a:xfrm>
                              <a:off x="3598" y="2433"/>
                              <a:ext cx="14" cy="12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12 h 12"/>
                                <a:gd name="T2" fmla="*/ 5 w 14"/>
                                <a:gd name="T3" fmla="*/ 12 h 12"/>
                                <a:gd name="T4" fmla="*/ 5 w 14"/>
                                <a:gd name="T5" fmla="*/ 12 h 12"/>
                                <a:gd name="T6" fmla="*/ 9 w 14"/>
                                <a:gd name="T7" fmla="*/ 8 h 12"/>
                                <a:gd name="T8" fmla="*/ 14 w 14"/>
                                <a:gd name="T9" fmla="*/ 8 h 12"/>
                                <a:gd name="T10" fmla="*/ 14 w 14"/>
                                <a:gd name="T11" fmla="*/ 4 h 12"/>
                                <a:gd name="T12" fmla="*/ 9 w 14"/>
                                <a:gd name="T13" fmla="*/ 0 h 12"/>
                                <a:gd name="T14" fmla="*/ 5 w 14"/>
                                <a:gd name="T15" fmla="*/ 0 h 12"/>
                                <a:gd name="T16" fmla="*/ 0 w 14"/>
                                <a:gd name="T17" fmla="*/ 4 h 12"/>
                                <a:gd name="T18" fmla="*/ 0 w 14"/>
                                <a:gd name="T19" fmla="*/ 8 h 12"/>
                                <a:gd name="T20" fmla="*/ 0 w 14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4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Freeform 648"/>
                          <wps:cNvSpPr>
                            <a:spLocks/>
                          </wps:cNvSpPr>
                          <wps:spPr bwMode="auto">
                            <a:xfrm>
                              <a:off x="3554" y="2244"/>
                              <a:ext cx="102" cy="189"/>
                            </a:xfrm>
                            <a:custGeom>
                              <a:avLst/>
                              <a:gdLst>
                                <a:gd name="T0" fmla="*/ 102 w 102"/>
                                <a:gd name="T1" fmla="*/ 189 h 189"/>
                                <a:gd name="T2" fmla="*/ 49 w 102"/>
                                <a:gd name="T3" fmla="*/ 0 h 189"/>
                                <a:gd name="T4" fmla="*/ 0 w 102"/>
                                <a:gd name="T5" fmla="*/ 189 h 189"/>
                                <a:gd name="T6" fmla="*/ 102 w 102"/>
                                <a:gd name="T7" fmla="*/ 189 h 18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2" h="189">
                                  <a:moveTo>
                                    <a:pt x="102" y="189"/>
                                  </a:moveTo>
                                  <a:lnTo>
                                    <a:pt x="49" y="0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102" y="1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649"/>
                        <wpg:cNvGrpSpPr>
                          <a:grpSpLocks/>
                        </wpg:cNvGrpSpPr>
                        <wpg:grpSpPr bwMode="auto">
                          <a:xfrm>
                            <a:off x="7275" y="1793"/>
                            <a:ext cx="101" cy="797"/>
                            <a:chOff x="7275" y="1793"/>
                            <a:chExt cx="101" cy="797"/>
                          </a:xfrm>
                        </wpg:grpSpPr>
                        <wps:wsp>
                          <wps:cNvPr id="300" name="Freeform 650"/>
                          <wps:cNvSpPr>
                            <a:spLocks/>
                          </wps:cNvSpPr>
                          <wps:spPr bwMode="auto">
                            <a:xfrm>
                              <a:off x="7318" y="2578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Freeform 651"/>
                          <wps:cNvSpPr>
                            <a:spLocks/>
                          </wps:cNvSpPr>
                          <wps:spPr bwMode="auto">
                            <a:xfrm>
                              <a:off x="7318" y="2554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Freeform 652"/>
                          <wps:cNvSpPr>
                            <a:spLocks/>
                          </wps:cNvSpPr>
                          <wps:spPr bwMode="auto">
                            <a:xfrm>
                              <a:off x="7318" y="2530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Freeform 653"/>
                          <wps:cNvSpPr>
                            <a:spLocks/>
                          </wps:cNvSpPr>
                          <wps:spPr bwMode="auto">
                            <a:xfrm>
                              <a:off x="7318" y="2506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Freeform 654"/>
                          <wps:cNvSpPr>
                            <a:spLocks/>
                          </wps:cNvSpPr>
                          <wps:spPr bwMode="auto">
                            <a:xfrm>
                              <a:off x="7318" y="2481"/>
                              <a:ext cx="15" cy="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3 h 13"/>
                                <a:gd name="T2" fmla="*/ 5 w 15"/>
                                <a:gd name="T3" fmla="*/ 13 h 13"/>
                                <a:gd name="T4" fmla="*/ 5 w 15"/>
                                <a:gd name="T5" fmla="*/ 13 h 13"/>
                                <a:gd name="T6" fmla="*/ 10 w 15"/>
                                <a:gd name="T7" fmla="*/ 9 h 13"/>
                                <a:gd name="T8" fmla="*/ 15 w 15"/>
                                <a:gd name="T9" fmla="*/ 9 h 13"/>
                                <a:gd name="T10" fmla="*/ 15 w 15"/>
                                <a:gd name="T11" fmla="*/ 5 h 13"/>
                                <a:gd name="T12" fmla="*/ 10 w 15"/>
                                <a:gd name="T13" fmla="*/ 0 h 13"/>
                                <a:gd name="T14" fmla="*/ 5 w 15"/>
                                <a:gd name="T15" fmla="*/ 0 h 13"/>
                                <a:gd name="T16" fmla="*/ 0 w 15"/>
                                <a:gd name="T17" fmla="*/ 5 h 13"/>
                                <a:gd name="T18" fmla="*/ 0 w 15"/>
                                <a:gd name="T19" fmla="*/ 9 h 13"/>
                                <a:gd name="T20" fmla="*/ 0 w 15"/>
                                <a:gd name="T21" fmla="*/ 13 h 13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3">
                                  <a:moveTo>
                                    <a:pt x="0" y="13"/>
                                  </a:moveTo>
                                  <a:lnTo>
                                    <a:pt x="5" y="13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Freeform 655"/>
                          <wps:cNvSpPr>
                            <a:spLocks/>
                          </wps:cNvSpPr>
                          <wps:spPr bwMode="auto">
                            <a:xfrm>
                              <a:off x="7318" y="2457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Freeform 656"/>
                          <wps:cNvSpPr>
                            <a:spLocks/>
                          </wps:cNvSpPr>
                          <wps:spPr bwMode="auto">
                            <a:xfrm>
                              <a:off x="7318" y="2433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Freeform 657"/>
                          <wps:cNvSpPr>
                            <a:spLocks/>
                          </wps:cNvSpPr>
                          <wps:spPr bwMode="auto">
                            <a:xfrm>
                              <a:off x="7318" y="2409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Freeform 658"/>
                          <wps:cNvSpPr>
                            <a:spLocks/>
                          </wps:cNvSpPr>
                          <wps:spPr bwMode="auto">
                            <a:xfrm>
                              <a:off x="7318" y="2385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Freeform 659"/>
                          <wps:cNvSpPr>
                            <a:spLocks/>
                          </wps:cNvSpPr>
                          <wps:spPr bwMode="auto">
                            <a:xfrm>
                              <a:off x="7318" y="2361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Freeform 660"/>
                          <wps:cNvSpPr>
                            <a:spLocks/>
                          </wps:cNvSpPr>
                          <wps:spPr bwMode="auto">
                            <a:xfrm>
                              <a:off x="7318" y="2337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Freeform 661"/>
                          <wps:cNvSpPr>
                            <a:spLocks/>
                          </wps:cNvSpPr>
                          <wps:spPr bwMode="auto">
                            <a:xfrm>
                              <a:off x="7318" y="2312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Freeform 662"/>
                          <wps:cNvSpPr>
                            <a:spLocks/>
                          </wps:cNvSpPr>
                          <wps:spPr bwMode="auto">
                            <a:xfrm>
                              <a:off x="7318" y="2288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Freeform 663"/>
                          <wps:cNvSpPr>
                            <a:spLocks/>
                          </wps:cNvSpPr>
                          <wps:spPr bwMode="auto">
                            <a:xfrm>
                              <a:off x="7318" y="2264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Freeform 664"/>
                          <wps:cNvSpPr>
                            <a:spLocks/>
                          </wps:cNvSpPr>
                          <wps:spPr bwMode="auto">
                            <a:xfrm>
                              <a:off x="7318" y="2240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Freeform 665"/>
                          <wps:cNvSpPr>
                            <a:spLocks/>
                          </wps:cNvSpPr>
                          <wps:spPr bwMode="auto">
                            <a:xfrm>
                              <a:off x="7318" y="2216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Freeform 666"/>
                          <wps:cNvSpPr>
                            <a:spLocks/>
                          </wps:cNvSpPr>
                          <wps:spPr bwMode="auto">
                            <a:xfrm>
                              <a:off x="7318" y="2192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Freeform 667"/>
                          <wps:cNvSpPr>
                            <a:spLocks/>
                          </wps:cNvSpPr>
                          <wps:spPr bwMode="auto">
                            <a:xfrm>
                              <a:off x="7318" y="2167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Freeform 668"/>
                          <wps:cNvSpPr>
                            <a:spLocks/>
                          </wps:cNvSpPr>
                          <wps:spPr bwMode="auto">
                            <a:xfrm>
                              <a:off x="7318" y="2143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Freeform 669"/>
                          <wps:cNvSpPr>
                            <a:spLocks/>
                          </wps:cNvSpPr>
                          <wps:spPr bwMode="auto">
                            <a:xfrm>
                              <a:off x="7318" y="2119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Freeform 670"/>
                          <wps:cNvSpPr>
                            <a:spLocks/>
                          </wps:cNvSpPr>
                          <wps:spPr bwMode="auto">
                            <a:xfrm>
                              <a:off x="7318" y="2095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Freeform 671"/>
                          <wps:cNvSpPr>
                            <a:spLocks/>
                          </wps:cNvSpPr>
                          <wps:spPr bwMode="auto">
                            <a:xfrm>
                              <a:off x="7318" y="2071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Freeform 672"/>
                          <wps:cNvSpPr>
                            <a:spLocks/>
                          </wps:cNvSpPr>
                          <wps:spPr bwMode="auto">
                            <a:xfrm>
                              <a:off x="7318" y="2047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Freeform 673"/>
                          <wps:cNvSpPr>
                            <a:spLocks/>
                          </wps:cNvSpPr>
                          <wps:spPr bwMode="auto">
                            <a:xfrm>
                              <a:off x="7318" y="2022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Freeform 674"/>
                          <wps:cNvSpPr>
                            <a:spLocks/>
                          </wps:cNvSpPr>
                          <wps:spPr bwMode="auto">
                            <a:xfrm>
                              <a:off x="7318" y="1998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Freeform 675"/>
                          <wps:cNvSpPr>
                            <a:spLocks/>
                          </wps:cNvSpPr>
                          <wps:spPr bwMode="auto">
                            <a:xfrm>
                              <a:off x="7318" y="1974"/>
                              <a:ext cx="15" cy="12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2 h 12"/>
                                <a:gd name="T2" fmla="*/ 5 w 15"/>
                                <a:gd name="T3" fmla="*/ 12 h 12"/>
                                <a:gd name="T4" fmla="*/ 5 w 15"/>
                                <a:gd name="T5" fmla="*/ 12 h 12"/>
                                <a:gd name="T6" fmla="*/ 10 w 15"/>
                                <a:gd name="T7" fmla="*/ 8 h 12"/>
                                <a:gd name="T8" fmla="*/ 15 w 15"/>
                                <a:gd name="T9" fmla="*/ 8 h 12"/>
                                <a:gd name="T10" fmla="*/ 15 w 15"/>
                                <a:gd name="T11" fmla="*/ 4 h 12"/>
                                <a:gd name="T12" fmla="*/ 10 w 15"/>
                                <a:gd name="T13" fmla="*/ 0 h 12"/>
                                <a:gd name="T14" fmla="*/ 5 w 15"/>
                                <a:gd name="T15" fmla="*/ 0 h 12"/>
                                <a:gd name="T16" fmla="*/ 0 w 15"/>
                                <a:gd name="T17" fmla="*/ 4 h 12"/>
                                <a:gd name="T18" fmla="*/ 0 w 15"/>
                                <a:gd name="T19" fmla="*/ 8 h 12"/>
                                <a:gd name="T20" fmla="*/ 0 w 15"/>
                                <a:gd name="T21" fmla="*/ 12 h 1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2">
                                  <a:moveTo>
                                    <a:pt x="0" y="12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Freeform 676"/>
                          <wps:cNvSpPr>
                            <a:spLocks/>
                          </wps:cNvSpPr>
                          <wps:spPr bwMode="auto">
                            <a:xfrm>
                              <a:off x="7275" y="1793"/>
                              <a:ext cx="101" cy="189"/>
                            </a:xfrm>
                            <a:custGeom>
                              <a:avLst/>
                              <a:gdLst>
                                <a:gd name="T0" fmla="*/ 101 w 101"/>
                                <a:gd name="T1" fmla="*/ 189 h 189"/>
                                <a:gd name="T2" fmla="*/ 48 w 101"/>
                                <a:gd name="T3" fmla="*/ 0 h 189"/>
                                <a:gd name="T4" fmla="*/ 0 w 101"/>
                                <a:gd name="T5" fmla="*/ 189 h 189"/>
                                <a:gd name="T6" fmla="*/ 101 w 101"/>
                                <a:gd name="T7" fmla="*/ 189 h 18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1" h="189">
                                  <a:moveTo>
                                    <a:pt x="101" y="189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101" y="1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7" name="Rectangle 677"/>
                        <wps:cNvSpPr>
                          <a:spLocks noChangeArrowheads="1"/>
                        </wps:cNvSpPr>
                        <wps:spPr bwMode="auto">
                          <a:xfrm>
                            <a:off x="4319" y="774"/>
                            <a:ext cx="290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4401" y="770"/>
                            <a:ext cx="242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4319" y="1680"/>
                            <a:ext cx="290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680"/>
                        <wps:cNvSpPr>
                          <a:spLocks noChangeArrowheads="1"/>
                        </wps:cNvSpPr>
                        <wps:spPr bwMode="auto">
                          <a:xfrm>
                            <a:off x="4401" y="1676"/>
                            <a:ext cx="242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r>
                                <w:rPr>
                                  <w:color w:val="00000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7641" y="1229"/>
                            <a:ext cx="295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682"/>
                        <wps:cNvSpPr>
                          <a:spLocks noChangeArrowheads="1"/>
                        </wps:cNvSpPr>
                        <wps:spPr bwMode="auto">
                          <a:xfrm>
                            <a:off x="7696" y="1225"/>
                            <a:ext cx="242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r>
                                <w:rPr>
                                  <w:color w:val="00000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3" name="Rectangle 683"/>
                        <wps:cNvSpPr>
                          <a:spLocks noChangeArrowheads="1"/>
                        </wps:cNvSpPr>
                        <wps:spPr bwMode="auto">
                          <a:xfrm>
                            <a:off x="10618" y="1229"/>
                            <a:ext cx="290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684"/>
                        <wps:cNvSpPr>
                          <a:spLocks noChangeArrowheads="1"/>
                        </wps:cNvSpPr>
                        <wps:spPr bwMode="auto">
                          <a:xfrm>
                            <a:off x="10700" y="1225"/>
                            <a:ext cx="242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Default="00153160" w:rsidP="00CA49D8">
                              <w:r>
                                <w:rPr>
                                  <w:color w:val="00000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35" name="Group 685"/>
                        <wpg:cNvGrpSpPr>
                          <a:grpSpLocks/>
                        </wpg:cNvGrpSpPr>
                        <wpg:grpSpPr bwMode="auto">
                          <a:xfrm>
                            <a:off x="7149" y="959"/>
                            <a:ext cx="2826" cy="270"/>
                            <a:chOff x="7149" y="959"/>
                            <a:chExt cx="2826" cy="270"/>
                          </a:xfrm>
                        </wpg:grpSpPr>
                        <wps:wsp>
                          <wps:cNvPr id="336" name="Freeform 686"/>
                          <wps:cNvSpPr>
                            <a:spLocks/>
                          </wps:cNvSpPr>
                          <wps:spPr bwMode="auto">
                            <a:xfrm>
                              <a:off x="7231" y="959"/>
                              <a:ext cx="2744" cy="270"/>
                            </a:xfrm>
                            <a:custGeom>
                              <a:avLst/>
                              <a:gdLst>
                                <a:gd name="T0" fmla="*/ 2744 w 2744"/>
                                <a:gd name="T1" fmla="*/ 270 h 270"/>
                                <a:gd name="T2" fmla="*/ 2744 w 2744"/>
                                <a:gd name="T3" fmla="*/ 0 h 270"/>
                                <a:gd name="T4" fmla="*/ 0 w 2744"/>
                                <a:gd name="T5" fmla="*/ 0 h 270"/>
                                <a:gd name="T6" fmla="*/ 0 w 2744"/>
                                <a:gd name="T7" fmla="*/ 89 h 27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44" h="270">
                                  <a:moveTo>
                                    <a:pt x="2744" y="270"/>
                                  </a:moveTo>
                                  <a:lnTo>
                                    <a:pt x="27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Freeform 687"/>
                          <wps:cNvSpPr>
                            <a:spLocks/>
                          </wps:cNvSpPr>
                          <wps:spPr bwMode="auto">
                            <a:xfrm>
                              <a:off x="7149" y="1040"/>
                              <a:ext cx="160" cy="189"/>
                            </a:xfrm>
                            <a:custGeom>
                              <a:avLst/>
                              <a:gdLst>
                                <a:gd name="T0" fmla="*/ 0 w 160"/>
                                <a:gd name="T1" fmla="*/ 0 h 189"/>
                                <a:gd name="T2" fmla="*/ 82 w 160"/>
                                <a:gd name="T3" fmla="*/ 189 h 189"/>
                                <a:gd name="T4" fmla="*/ 160 w 160"/>
                                <a:gd name="T5" fmla="*/ 0 h 189"/>
                                <a:gd name="T6" fmla="*/ 0 w 160"/>
                                <a:gd name="T7" fmla="*/ 0 h 18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0" h="189">
                                  <a:moveTo>
                                    <a:pt x="0" y="0"/>
                                  </a:moveTo>
                                  <a:lnTo>
                                    <a:pt x="82" y="189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8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2601" y="2949"/>
                            <a:ext cx="8278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689"/>
                        <wps:cNvSpPr>
                          <a:spLocks noChangeArrowheads="1"/>
                        </wps:cNvSpPr>
                        <wps:spPr bwMode="auto">
                          <a:xfrm>
                            <a:off x="3124" y="2912"/>
                            <a:ext cx="7567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160" w:rsidRPr="00B34F66" w:rsidRDefault="00153160" w:rsidP="00963467">
                              <w:pPr>
                                <w:pStyle w:val="af0"/>
                              </w:pPr>
                              <w:r>
                                <w:t>Рис</w:t>
                              </w: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  <w:r>
                                <w:t xml:space="preserve"> - </w:t>
                              </w:r>
                              <w:r w:rsidRPr="00B34F66">
                                <w:t>Этапы создания модели</w:t>
                              </w:r>
                            </w:p>
                            <w:p w:rsidR="00153160" w:rsidRPr="00B34F66" w:rsidRDefault="00153160" w:rsidP="00CA49D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55" o:spid="_x0000_s1029" style="width:419.5pt;height:149.9pt;mso-position-horizontal-relative:char;mso-position-vertical-relative:line" coordorigin="2601,770" coordsize="8390,2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">
                <v:rect id="Rectangle 357" o:spid="_x0000_s1030" style="position:absolute;left:2601;top:774;width:2008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9oMMA&#10;AADaAAAADwAAAGRycy9kb3ducmV2LnhtbESPQWvCQBSE7wX/w/IEb3VTobakbiSKgiehWtDeHtnX&#10;3ZDs25DdmvTfd4VCj8PMfMOs1qNrxY36UHtW8DTPQBBXXtdsFHyc94+vIEJE1th6JgU/FGBdTB5W&#10;mGs/8DvdTtGIBOGQowIbY5dLGSpLDsPcd8TJ+/K9w5hkb6TucUhw18pFli2lw5rTgsWOtpaq5vTt&#10;FOy6z2P5bIIsL9FeG78Z9vZolJpNx/INRKQx/of/2get4A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v9oMMAAADaAAAADwAAAAAAAAAAAAAAAACYAgAAZHJzL2Rv&#10;d25yZXYueG1sUEsFBgAAAAAEAAQA9QAAAIgDAAAAAA==&#10;" filled="f"/>
                <v:rect id="Rectangle 358" o:spid="_x0000_s1031" style="position:absolute;left:3172;top:778;width:1050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153160" w:rsidRDefault="00153160" w:rsidP="00CA49D8">
                        <w:pPr>
                          <w:ind w:firstLine="0"/>
                        </w:pPr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Словарь</w:t>
                        </w:r>
                        <w:proofErr w:type="spellEnd"/>
                      </w:p>
                    </w:txbxContent>
                  </v:textbox>
                </v:rect>
                <v:rect id="Rectangle 359" o:spid="_x0000_s1032" style="position:absolute;left:3220;top:979;width:953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153160" w:rsidRDefault="00153160" w:rsidP="00CA49D8">
                        <w:pPr>
                          <w:ind w:firstLine="0"/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данных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60" o:spid="_x0000_s1033" style="position:absolute;left:2601;top:1680;width:2008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<v:rect id="Rectangle 361" o:spid="_x0000_s1034" style="position:absolute;left:3177;top:1684;width:1040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153160" w:rsidRDefault="00153160" w:rsidP="00CA49D8">
                        <w:pPr>
                          <w:ind w:firstLine="0"/>
                        </w:pPr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Базовые</w:t>
                        </w:r>
                        <w:proofErr w:type="spellEnd"/>
                      </w:p>
                    </w:txbxContent>
                  </v:textbox>
                </v:rect>
                <v:rect id="Rectangle 362" o:spid="_x0000_s1035" style="position:absolute;left:3220;top:1885;width:948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153160" w:rsidRDefault="00153160" w:rsidP="00CA49D8">
                        <w:pPr>
                          <w:ind w:firstLine="0"/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модули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63" o:spid="_x0000_s1036" style="position:absolute;left:6036;top:1229;width:18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nJ8EA&#10;AADbAAAADwAAAGRycy9kb3ducmV2LnhtbERP32vCMBB+H/g/hBN8m+kc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P5yfBAAAA2wAAAA8AAAAAAAAAAAAAAAAAmAIAAGRycy9kb3du&#10;cmV2LnhtbFBLBQYAAAAABAAEAPUAAACGAwAAAAA=&#10;" filled="f"/>
                <v:rect id="Rectangle 364" o:spid="_x0000_s1037" style="position:absolute;left:6381;top:1229;width:1113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153160" w:rsidRDefault="00153160" w:rsidP="00CA49D8">
                        <w:pPr>
                          <w:ind w:firstLine="0"/>
                        </w:pPr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Объекты</w:t>
                        </w:r>
                        <w:proofErr w:type="spellEnd"/>
                      </w:p>
                    </w:txbxContent>
                  </v:textbox>
                </v:rect>
                <v:rect id="Rectangle 365" o:spid="_x0000_s1038" style="position:absolute;left:6515;top:1430;width:194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153160" w:rsidRDefault="00153160" w:rsidP="00CA49D8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366" o:spid="_x0000_s1039" style="position:absolute;left:6381;top:1494;width:1132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153160" w:rsidRDefault="00153160" w:rsidP="00CA49D8">
                        <w:pPr>
                          <w:ind w:firstLine="0"/>
                        </w:pPr>
                        <w:r>
                          <w:rPr>
                            <w:color w:val="000000"/>
                          </w:rPr>
                          <w:t>(</w:t>
                        </w:r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акторы</w:t>
                        </w:r>
                        <w:proofErr w:type="spellEnd"/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67" o:spid="_x0000_s1040" style="position:absolute;left:9041;top:1229;width:1867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hJMEA&#10;AADbAAAADwAAAGRycy9kb3ducmV2LnhtbERP32vCMBB+H/g/hBN8m+mEudGZShUFn4TpQPd2NLek&#10;tLmUJrPdf78Ig73dx/fzVuvRteJGfag9K3iaZyCIK69rNgo+zvvHVxAhImtsPZOCHwqwLiYPK8y1&#10;H/idbqdoRArhkKMCG2OXSxkqSw7D3HfEifvyvcOYYG+k7nFI4a6ViyxbSoc1pwaLHW0tVc3p2ynY&#10;dZ/H8tkEWV6ivTZ+M+zt0Sg1m47lG4hIY/wX/7kPOs1/g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04STBAAAA2wAAAA8AAAAAAAAAAAAAAAAAmAIAAGRycy9kb3du&#10;cmV2LnhtbFBLBQYAAAAABAAEAPUAAACGAwAAAAA=&#10;" filled="f"/>
                <v:rect id="Rectangle 368" o:spid="_x0000_s1041" style="position:absolute;left:9261;top:1229;width:1730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153160" w:rsidRDefault="00153160" w:rsidP="00CA49D8">
                        <w:pPr>
                          <w:ind w:firstLine="0"/>
                        </w:pPr>
                        <w:r>
                          <w:rPr>
                            <w:color w:val="000000"/>
                          </w:rPr>
                          <w:t>Граф-модель</w:t>
                        </w:r>
                      </w:p>
                    </w:txbxContent>
                  </v:textbox>
                </v:rect>
                <v:rect id="Rectangle 369" o:spid="_x0000_s1042" style="position:absolute;left:9433;top:1430;width:194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153160" w:rsidRDefault="00153160" w:rsidP="00CA49D8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370" o:spid="_x0000_s1043" style="position:absolute;left:9441;top:1494;width:1195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153160" w:rsidRDefault="00153160" w:rsidP="00CA49D8">
                        <w:pPr>
                          <w:ind w:firstLine="0"/>
                        </w:pPr>
                        <w:r>
                          <w:rPr>
                            <w:color w:val="000000"/>
                          </w:rPr>
                          <w:t>(</w:t>
                        </w:r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агрегат</w:t>
                        </w:r>
                        <w:proofErr w:type="spellEnd"/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line id="Line 371" o:spid="_x0000_s1044" style="position:absolute;visibility:visible;mso-wrap-style:square" from="4604,1000" to="6897,1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372" o:spid="_x0000_s1045" style="position:absolute;visibility:visible;mso-wrap-style:square" from="4604,2018" to="6612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group id="Group 373" o:spid="_x0000_s1046" style="position:absolute;left:7899;top:1414;width:1142;height:85" coordorigin="7899,1414" coordsize="1142,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Line 374" o:spid="_x0000_s1047" style="position:absolute;visibility:visible;mso-wrap-style:square" from="7899,1455" to="8823,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shape id="Freeform 375" o:spid="_x0000_s1048" style="position:absolute;left:8813;top:1414;width:228;height:85;visibility:visible;mso-wrap-style:square;v-text-anchor:top" coordsize="228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e2RsQA&#10;AADbAAAADwAAAGRycy9kb3ducmV2LnhtbESPS4vCQBCE7wv+h6EFb+tEwV2NjiIBX4gHH4jHJtMm&#10;0UxPyMxq/PfOwsIei6r6iprMGlOKB9WusKyg141AEKdWF5wpOB0Xn0MQziNrLC2Tghc5mE1bHxOM&#10;tX3ynh4Hn4kAYRejgtz7KpbSpTkZdF1bEQfvamuDPsg6k7rGZ4CbUvaj6EsaLDgs5FhRklN6P/wY&#10;BUmyKber265ajvz34Ly6rBu6WKU67WY+BuGp8f/hv/ZaK+gP4PdL+AFy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HtkbEAAAA2wAAAA8AAAAAAAAAAAAAAAAAmAIAAGRycy9k&#10;b3ducmV2LnhtbFBLBQYAAAAABAAEAPUAAACJAwAAAAA=&#10;" path="m,85l228,41,,,,85xe" fillcolor="black" stroked="f">
                    <v:path arrowok="t" o:connecttype="custom" o:connectlocs="0,85;228,41;0,0;0,85" o:connectangles="0,0,0,0"/>
                  </v:shape>
                </v:group>
                <v:group id="Group 376" o:spid="_x0000_s1049" style="position:absolute;left:6839;top:1000;width:102;height:225" coordorigin="6839,1000" coordsize="102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Line 377" o:spid="_x0000_s1050" style="position:absolute;visibility:visible;mso-wrap-style:square" from="6893,1000" to="6894,1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shape id="Freeform 378" o:spid="_x0000_s1051" style="position:absolute;left:6839;top:1036;width:102;height:189;visibility:visible;mso-wrap-style:square;v-text-anchor:top" coordsize="102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XTL8A&#10;AADbAAAADwAAAGRycy9kb3ducmV2LnhtbERPTWsCMRC9F/wPYQRvNduFStkapVSEghfdCl6HZLrZ&#10;upksm1HXf98cCh4f73u5HkOnrjSkNrKBl3kBithG13Jj4Pi9fX4DlQTZYReZDNwpwXo1eVpi5eKN&#10;D3StpVE5hFOFBrxIX2mdrKeAaR574sz9xCGgZDg02g14y+Gh02VRLHTAlnODx54+PdlzfQkGfren&#10;nQS7r2VvT+fSL2S3eRVjZtPx4x2U0CgP8b/7yxko89j8Jf8Avf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QBdMvwAAANsAAAAPAAAAAAAAAAAAAAAAAJgCAABkcnMvZG93bnJl&#10;di54bWxQSwUGAAAAAAQABAD1AAAAhAMAAAAA&#10;" path="m,l58,189,102,,,xe" fillcolor="black" stroked="f">
                    <v:path arrowok="t" o:connecttype="custom" o:connectlocs="0,0;58,189;102,0;0,0" o:connectangles="0,0,0,0"/>
                  </v:shape>
                </v:group>
                <v:group id="Group 379" o:spid="_x0000_s1052" style="position:absolute;left:6559;top:1793;width:101;height:229" coordorigin="6559,1793" coordsize="101,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Line 380" o:spid="_x0000_s1053" style="position:absolute;flip:y;visibility:visible;mso-wrap-style:square" from="6607,1974" to="6608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  <v:shape id="Freeform 381" o:spid="_x0000_s1054" style="position:absolute;left:6559;top:1793;width:101;height:189;visibility:visible;mso-wrap-style:square;v-text-anchor:top" coordsize="101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lxsMA&#10;AADbAAAADwAAAGRycy9kb3ducmV2LnhtbESPS4vCQBCE78L+h6EFbzpxFR/ZTGSRFVwv4vPcZHqT&#10;YKYnZEaN/95ZEDwWVfUVlSxaU4kbNa60rGA4iEAQZ1aXnCs4Hlb9GQjnkTVWlknBgxws0o9OgrG2&#10;d97Rbe9zESDsYlRQeF/HUrqsIINuYGvi4P3ZxqAPssmlbvAe4KaSn1E0kQZLDgsF1rQsKLvsr0bB&#10;aU7bX8J6et785H68jKr5+rxSqtdtv79AeGr9O/xqr7WC0RD+v4Qf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lxsMAAADbAAAADwAAAAAAAAAAAAAAAACYAgAAZHJzL2Rv&#10;d25yZXYueG1sUEsFBgAAAAAEAAQA9QAAAIgDAAAAAA==&#10;" path="m101,189l53,,,189r101,xe" fillcolor="black" stroked="f">
                    <v:path arrowok="t" o:connecttype="custom" o:connectlocs="101,189;53,0;0,189;101,189" o:connectangles="0,0,0,0"/>
                  </v:shape>
                </v:group>
                <v:group id="Group 382" o:spid="_x0000_s1055" style="position:absolute;left:10037;top:1789;width:15;height:785" coordorigin="10037,1789" coordsize="15,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83" o:spid="_x0000_s1056" style="position:absolute;left:10037;top:1789;width:15;height:8;visibility:visible;mso-wrap-style:square;v-text-anchor:top" coordsize="15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TMeMQA&#10;AADbAAAADwAAAGRycy9kb3ducmV2LnhtbESPQWvCQBSE74L/YXmCN92okErqKiKKvRRstK3HR/aZ&#10;BLNvQ3abpP/eLRQ8DjPzDbPa9KYSLTWutKxgNo1AEGdWl5wruJwPkyUI55E1VpZJwS852KyHgxUm&#10;2nb8QW3qcxEg7BJUUHhfJ1K6rCCDbmpr4uDdbGPQB9nkUjfYBbip5DyKYmmw5LBQYE27grJ7+mMU&#10;xEt5feluqYzbvfv8On1X+/fjTKnxqN++gvDU+2f4v/2mFSwW8Pcl/AC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UzHjEAAAA2wAAAA8AAAAAAAAAAAAAAAAAmAIAAGRycy9k&#10;b3ducmV2LnhtbFBLBQYAAAAABAAEAPUAAACJAwAAAAA=&#10;" path="m15,4l5,,,4,,8r5,l10,4r5,xe" fillcolor="black" stroked="f">
                    <v:path arrowok="t" o:connecttype="custom" o:connectlocs="15,4;5,0;5,0;0,4;0,8;0,8;5,8;5,8;10,4;15,4" o:connectangles="0,0,0,0,0,0,0,0,0,0"/>
                  </v:shape>
                  <v:shape id="Freeform 384" o:spid="_x0000_s1057" style="position:absolute;left:10037;top:1809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gEIMUA&#10;AADbAAAADwAAAGRycy9kb3ducmV2LnhtbESPW4vCMBSE3wX/QzjCvtlUd3GlGkXEvcBeYLuir4fm&#10;2Babk5Jktf77jSD4OMzMN8x82ZlGnMj52rKCUZKCIC6srrlUsP19GU5B+ICssbFMCi7kYbno9+aY&#10;aXvmHzrloRQRwj5DBVUIbSalLyoy6BPbEkfvYJ3BEKUrpXZ4jnDTyHGaTqTBmuNChS2tKyqO+Z9R&#10;8NZxvtp/fe7bzevu49ts3KWePiv1MOhWMxCBunAP39rvWsHjE1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SAQgxQAAANsAAAAPAAAAAAAAAAAAAAAAAJgCAABkcnMv&#10;ZG93bnJldi54bWxQSwUGAAAAAAQABAD1AAAAigMAAAAA&#10;" path="m15,4l10,,5,,,4,,8r,4l5,12,10,8r5,l15,4xe" fillcolor="black" stroked="f">
                    <v:path arrowok="t" o:connecttype="custom" o:connectlocs="15,4;10,0;5,0;0,4;0,8;0,12;5,12;5,12;10,8;15,8;15,4" o:connectangles="0,0,0,0,0,0,0,0,0,0,0"/>
                  </v:shape>
                  <v:shape id="Freeform 385" o:spid="_x0000_s1058" style="position:absolute;left:10037;top:1833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Shu8UA&#10;AADbAAAADwAAAGRycy9kb3ducmV2LnhtbESPW4vCMBSE3wX/QzjCvtlUl3WlGkXEvcBeYLuir4fm&#10;2Babk5Jktf77jSD4OMzMN8x82ZlGnMj52rKCUZKCIC6srrlUsP19GU5B+ICssbFMCi7kYbno9+aY&#10;aXvmHzrloRQRwj5DBVUIbSalLyoy6BPbEkfvYJ3BEKUrpXZ4jnDTyHGaTqTBmuNChS2tKyqO+Z9R&#10;8NZxvtp/fe7bzevu49ts3KWePiv1MOhWMxCBunAP39rvWsHjE1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KG7xQAAANsAAAAPAAAAAAAAAAAAAAAAAJgCAABkcnMv&#10;ZG93bnJldi54bWxQSwUGAAAAAAQABAD1AAAAigMAAAAA&#10;" path="m15,4l10,,5,,,4,,8r,4l5,12,10,8r5,l15,4xe" fillcolor="black" stroked="f">
                    <v:path arrowok="t" o:connecttype="custom" o:connectlocs="15,4;10,0;5,0;0,4;0,8;0,12;5,12;5,12;10,8;15,8;15,4" o:connectangles="0,0,0,0,0,0,0,0,0,0,0"/>
                  </v:shape>
                  <v:shape id="Freeform 386" o:spid="_x0000_s1059" style="position:absolute;left:10037;top:1857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CjtcIA&#10;AADbAAAADwAAAGRycy9kb3ducmV2LnhtbESP3YrCMBSE7xd8h3AEbxZN/aFKNYoI/lwt6O4DHJpj&#10;W2xOShJtfXsjCHs5zMw3zGrTmVo8yPnKsoLxKAFBnFtdcaHg73c/XIDwAVljbZkUPMnDZt37WmGm&#10;bctnelxCISKEfYYKyhCaTEqfl2TQj2xDHL2rdQZDlK6Q2mEb4aaWkyRJpcGK40KJDe1Kym+Xu1Fw&#10;PvhKH9N9ujDfN+fb+eznPp0pNeh32yWIQF34D3/aJ61gmsL7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KO1wgAAANsAAAAPAAAAAAAAAAAAAAAAAJgCAABkcnMvZG93&#10;bnJldi54bWxQSwUGAAAAAAQABAD1AAAAhwMAAAAA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387" o:spid="_x0000_s1060" style="position:absolute;left:10037;top:1881;width:15;height:17;visibility:visible;mso-wrap-style:square;v-text-anchor:top" coordsize="1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gys8EA&#10;AADbAAAADwAAAGRycy9kb3ducmV2LnhtbESPQYvCMBSE7wv+h/AEL4umKlSpRhFBkL3IVvH8aJ5t&#10;sXkpSdTqr98Iwh6HmfmGWa4704g7OV9bVjAeJSCIC6trLhWcjrvhHIQPyBoby6TgSR7Wq97XEjNt&#10;H/xL9zyUIkLYZ6igCqHNpPRFRQb9yLbE0btYZzBE6UqpHT4i3DRykiSpNFhzXKiwpW1FxTW/GQWN&#10;DLZI/A7t94+7vQ5tnp7TrVKDfrdZgAjUhf/wp73XCqYzeH+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IMrPBAAAA2wAAAA8AAAAAAAAAAAAAAAAAmAIAAGRycy9kb3du&#10;cmV2LnhtbFBLBQYAAAAABAAEAPUAAACGAwAAAAA=&#10;" path="m15,4l10,,5,,,4,,9r,4l5,17r5,l15,13r,-4l15,4xe" fillcolor="black" stroked="f">
                    <v:path arrowok="t" o:connecttype="custom" o:connectlocs="15,4;10,0;5,0;0,4;0,9;0,13;5,17;10,17;15,13;15,9;15,4" o:connectangles="0,0,0,0,0,0,0,0,0,0,0"/>
                  </v:shape>
                  <v:shape id="Freeform 388" o:spid="_x0000_s1061" style="position:absolute;left:10037;top:1906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OSXMAA&#10;AADbAAAADwAAAGRycy9kb3ducmV2LnhtbERP3WrCMBS+H/gO4QjeDE1npUo1igy67WrQ6gMcmmNb&#10;bE5KEm339svFYJcf3//hNJlePMn5zrKCt1UCgri2uuNGwfVSLHcgfEDW2FsmBT/k4XScvRww13bk&#10;kp5VaEQMYZ+jgjaEIZfS1y0Z9Cs7EEfuZp3BEKFrpHY4xnDTy3WSZNJgx7GhxYHeW6rv1cMoKD98&#10;pz+zItuZ17vz43bz/Ug3Si3m03kPItAU/sV/7i+tII1j45f4A+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OSXMAAAADbAAAADwAAAAAAAAAAAAAAAACYAgAAZHJzL2Rvd25y&#10;ZXYueG1sUEsFBgAAAAAEAAQA9QAAAIU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389" o:spid="_x0000_s1062" style="position:absolute;left:10037;top:1930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83x8MA&#10;AADbAAAADwAAAGRycy9kb3ducmV2LnhtbESP3YrCMBSE74V9h3AW9kY03VW62jWKCP5cCbo+wKE5&#10;tsXmpCTR1rc3guDlMDPfMLNFZ2pxI+crywq+hwkI4tzqigsFp//1YALCB2SNtWVScCcPi/lHb4aZ&#10;ti0f6HYMhYgQ9hkqKENoMil9XpJBP7QNcfTO1hkMUbpCaodthJta/iRJKg1WHBdKbGhVUn45Xo2C&#10;w8ZXepuu04npX5xvf8f762is1Ndnt/wDEagL7/CrvdMKRlN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83x8MAAADbAAAADwAAAAAAAAAAAAAAAACYAgAAZHJzL2Rv&#10;d25yZXYueG1sUEsFBgAAAAAEAAQA9QAAAIg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390" o:spid="_x0000_s1063" style="position:absolute;left:10037;top:1954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tJ8AA&#10;AADbAAAADwAAAGRycy9kb3ducmV2LnhtbERPy4rCMBTdC/MP4Q7MRsZ0tHSkGmUQfKyEqh9waa5t&#10;sbkpSbSdvzcLweXhvJfrwbTiQc43lhX8TBIQxKXVDVcKLuft9xyED8gaW8uk4J88rFcfoyXm2vZc&#10;0OMUKhFD2OeooA6hy6X0ZU0G/cR2xJG7WmcwROgqqR32Mdy0cpokmTTYcGyosaNNTeXtdDcKip1v&#10;9D7bZnMzvjnf/6bH+yxV6utz+FuACDSEt/jlPmgFaVwfv8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PtJ8AAAADbAAAADwAAAAAAAAAAAAAAAACYAgAAZHJzL2Rvd25y&#10;ZXYueG1sUEsFBgAAAAAEAAQA9QAAAIU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391" o:spid="_x0000_s1064" style="position:absolute;left:10037;top:1978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IvMIA&#10;AADbAAAADwAAAGRycy9kb3ducmV2LnhtbESP0YrCMBRE3wX/IVzBF9FUt1SpRhFB16cF3f2AS3Nt&#10;i81NSaKtf79ZEPZxmJkzzGbXm0Y8yfnasoL5LAFBXFhdc6ng5/s4XYHwAVljY5kUvMjDbjscbDDX&#10;tuMLPa+hFBHCPkcFVQhtLqUvKjLoZ7Yljt7NOoMhSldK7bCLcNPIRZJk0mDNcaHClg4VFffrwyi4&#10;nHytP7NjtjKTu/PdMv16fKRKjUf9fg0iUB/+w+/2WStI5/D3Jf4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0i8wgAAANsAAAAPAAAAAAAAAAAAAAAAAJgCAABkcnMvZG93&#10;bnJldi54bWxQSwUGAAAAAAQABAD1AAAAhwMAAAAA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392" o:spid="_x0000_s1065" style="position:absolute;left:10037;top:2002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3Wy8QA&#10;AADbAAAADwAAAGRycy9kb3ducmV2LnhtbESPwWrDMBBE74X+g9hCLqWRmxg3uJFNCbjpKZC0H7BY&#10;W9vEWhlJsd2/jwKFHIeZecNsy9n0YiTnO8sKXpcJCOLa6o4bBT/f1csGhA/IGnvLpOCPPJTF48MW&#10;c20nPtJ4Co2IEPY5KmhDGHIpfd2SQb+0A3H0fq0zGKJ0jdQOpwg3vVwlSSYNdhwXWhxo11J9Pl2M&#10;guOn7/Q+q7KNeT47P72lh8s6VWrxNH+8gwg0h3v4v/2lFaQru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d1svEAAAA2wAAAA8AAAAAAAAAAAAAAAAAmAIAAGRycy9k&#10;b3ducmV2LnhtbFBLBQYAAAAABAAEAPUAAACJAwAAAAA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393" o:spid="_x0000_s1066" style="position:absolute;left:10037;top:2026;width:15;height:17;visibility:visible;mso-wrap-style:square;v-text-anchor:top" coordsize="1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VHzcMA&#10;AADbAAAADwAAAGRycy9kb3ducmV2LnhtbESPT2vCQBTE7wW/w/IEL0U32hIkuooIAemlNC2eH9ln&#10;Esy+DbubP/bTdwuFHoeZ+Q2zP06mFQM531hWsF4lIIhLqxuuFHx95sstCB+QNbaWScGDPBwPs6c9&#10;ZtqO/EFDESoRIewzVFCH0GVS+rImg35lO+Lo3awzGKJ0ldQOxwg3rdwkSSoNNhwXauzoXFN5L3qj&#10;oJXBlonP0T6/uf77vSvSa3pWajGfTjsQgabwH/5rX7SC1xf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VHzcMAAADbAAAADwAAAAAAAAAAAAAAAACYAgAAZHJzL2Rv&#10;d25yZXYueG1sUEsFBgAAAAAEAAQA9QAAAIgDAAAAAA==&#10;" path="m15,4l10,,5,,,4,,8r,5l5,17r5,l15,13r,-5l15,4xe" fillcolor="black" stroked="f">
                    <v:path arrowok="t" o:connecttype="custom" o:connectlocs="15,4;10,0;5,0;0,4;0,8;0,13;5,17;10,17;15,13;15,8;15,4" o:connectangles="0,0,0,0,0,0,0,0,0,0,0"/>
                  </v:shape>
                  <v:shape id="Freeform 394" o:spid="_x0000_s1067" style="position:absolute;left:10037;top:2051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rJMIA&#10;AADbAAAADwAAAGRycy9kb3ducmV2LnhtbESP3YrCMBSE74V9h3CEvRFNdy1dqUZZFvy5EtR9gENz&#10;bIvNSUmirW9vBMHLYWa+YRar3jTiRs7XlhV8TRIQxIXVNZcK/k/r8QyED8gaG8uk4E4eVsuPwQJz&#10;bTs+0O0YShEh7HNUUIXQ5lL6oiKDfmJb4uidrTMYonSl1A67CDeN/E6STBqsOS5U2NJfRcXleDUK&#10;Dhtf6222zmZmdHG++0n312mq1Oew/52DCNSHd/jV3mkFaQr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OskwgAAANsAAAAPAAAAAAAAAAAAAAAAAJgCAABkcnMvZG93&#10;bnJldi54bWxQSwUGAAAAAAQABAD1AAAAhwMAAAAA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395" o:spid="_x0000_s1068" style="position:absolute;left:10037;top:2075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Ov8MA&#10;AADbAAAADwAAAGRycy9kb3ducmV2LnhtbESP0WrCQBRE34X+w3ILvohuWmMqqauUgtUnIdoPuGRv&#10;k2D2bthdTfz7riD4OMzMGWa1GUwrruR8Y1nB2ywBQVxa3XCl4Pe0nS5B+ICssbVMCm7kYbN+Ga0w&#10;17bngq7HUIkIYZ+jgjqELpfSlzUZ9DPbEUfvzzqDIUpXSe2wj3DTyvckyaTBhuNCjR1911Sejxej&#10;oPjxjd5l22xpJmfn+4/0cJmnSo1fh69PEIGG8Aw/2nutIF3A/Uv8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ROv8MAAADbAAAADwAAAAAAAAAAAAAAAACYAgAAZHJzL2Rv&#10;d25yZXYueG1sUEsFBgAAAAAEAAQA9QAAAIg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396" o:spid="_x0000_s1069" style="position:absolute;left:10037;top:2099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QyMMA&#10;AADbAAAADwAAAGRycy9kb3ducmV2LnhtbESPzWrDMBCE74W8g9hCLqWRkxonuJFNCKTtqZCfB1is&#10;rW1irYwk//Ttq0Khx2FmvmH25Ww6MZLzrWUF61UCgriyuuVawe16et6B8AFZY2eZFHyTh7JYPOwx&#10;13biM42XUIsIYZ+jgiaEPpfSVw0Z9CvbE0fvyzqDIUpXS+1winDTyU2SZNJgy3GhwZ6ODVX3y2AU&#10;nN98q9+zU7YzT3fnp236ObykSi0f58MriEBz+A//tT+0gjSD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bQyMMAAADbAAAADwAAAAAAAAAAAAAAAACYAgAAZHJzL2Rv&#10;d25yZXYueG1sUEsFBgAAAAAEAAQA9QAAAIg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397" o:spid="_x0000_s1070" style="position:absolute;left:10037;top:2123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p1U8MA&#10;AADbAAAADwAAAGRycy9kb3ducmV2LnhtbESP3YrCMBSE74V9h3CEvRFN3S1VqlEWwZ8rQXcf4NAc&#10;22JzUpJo69ubBcHLYWa+YZbr3jTiTs7XlhVMJwkI4sLqmksFf7/b8RyED8gaG8uk4EEe1quPwRJz&#10;bTs+0f0cShEh7HNUUIXQ5lL6oiKDfmJb4uhdrDMYonSl1A67CDeN/EqSTBqsOS5U2NKmouJ6vhkF&#10;p52v9T7bZnMzujrfzdLj7TtV6nPY/yxABOrDO/xqH7SCdAb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p1U8MAAADbAAAADwAAAAAAAAAAAAAAAACYAgAAZHJzL2Rv&#10;d25yZXYueG1sUEsFBgAAAAAEAAQA9QAAAIg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398" o:spid="_x0000_s1071" style="position:absolute;left:10037;top:2147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hIcAA&#10;AADbAAAADwAAAGRycy9kb3ducmV2LnhtbERPy4rCMBTdC/MP4Q7MRsZ0tHSkGmUQfKyEqh9waa5t&#10;sbkpSbSdvzcLweXhvJfrwbTiQc43lhX8TBIQxKXVDVcKLuft9xyED8gaW8uk4J88rFcfoyXm2vZc&#10;0OMUKhFD2OeooA6hy6X0ZU0G/cR2xJG7WmcwROgqqR32Mdy0cpokmTTYcGyosaNNTeXtdDcKip1v&#10;9D7bZnMzvjnf/6bH+yxV6utz+FuACDSEt/jlPmgFaRwbv8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XhIcAAAADbAAAADwAAAAAAAAAAAAAAAACYAgAAZHJzL2Rvd25y&#10;ZXYueG1sUEsFBgAAAAAEAAQA9QAAAIU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399" o:spid="_x0000_s1072" style="position:absolute;left:10037;top:2171;width:15;height:17;visibility:visible;mso-wrap-style:square;v-text-anchor:top" coordsize="1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1wJ8EA&#10;AADbAAAADwAAAGRycy9kb3ducmV2LnhtbESPQYvCMBSE7wv+h/AEL4umihStRhFBkL3IVvH8aJ5t&#10;sXkpSdTqr98Iwh6HmfmGWa4704g7OV9bVjAeJSCIC6trLhWcjrvhDIQPyBoby6TgSR7Wq97XEjNt&#10;H/xL9zyUIkLYZ6igCqHNpPRFRQb9yLbE0btYZzBE6UqpHT4i3DRykiSpNFhzXKiwpW1FxTW/GQWN&#10;DLZI/A7t94+7vQ5tnp7TrVKDfrdZgAjUhf/wp73XCqZzeH+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dcCfBAAAA2wAAAA8AAAAAAAAAAAAAAAAAmAIAAGRycy9kb3du&#10;cmV2LnhtbFBLBQYAAAAABAAEAPUAAACGAwAAAAA=&#10;" path="m15,4l10,,5,,,4,,8r,4l5,17r5,l15,12r,-4l15,4xe" fillcolor="black" stroked="f">
                    <v:path arrowok="t" o:connecttype="custom" o:connectlocs="15,4;10,0;5,0;0,4;0,8;0,12;5,17;10,17;15,12;15,8;15,4" o:connectangles="0,0,0,0,0,0,0,0,0,0,0"/>
                  </v:shape>
                  <v:shape id="Freeform 400" o:spid="_x0000_s1073" style="position:absolute;left:10037;top:2196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p7+r8A&#10;AADbAAAADwAAAGRycy9kb3ducmV2LnhtbERPy4rCMBTdD/gP4QpuBk11tEo1yjDg6Erw8QGX5toW&#10;m5uSRFv/3iwEl4fzXm06U4sHOV9ZVjAeJSCIc6srLhRcztvhAoQPyBpry6TgSR42697XCjNtWz7S&#10;4xQKEUPYZ6igDKHJpPR5SQb9yDbEkbtaZzBE6AqpHbYx3NRykiSpNFhxbCixob+S8tvpbhQc/32l&#10;d+k2XZjvm/PtfHq4/0yVGvS73yWIQF34iN/uvVYwi+vjl/g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Gnv6vwAAANsAAAAPAAAAAAAAAAAAAAAAAJgCAABkcnMvZG93bnJl&#10;di54bWxQSwUGAAAAAAQABAD1AAAAhAMAAAAA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01" o:spid="_x0000_s1074" style="position:absolute;left:10037;top:2220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beYcMA&#10;AADbAAAADwAAAGRycy9kb3ducmV2LnhtbESP3YrCMBSE7xd8h3CEvVk09a8r1SgiqHsl+PMAh+Zs&#10;W2xOShJt9+2NIOzlMDPfMMt1Z2rxIOcrywpGwwQEcW51xYWC62U3mIPwAVljbZkU/JGH9ar3scRM&#10;25ZP9DiHQkQI+wwVlCE0mZQ+L8mgH9qGOHq/1hkMUbpCaodthJtajpMklQYrjgslNrQtKb+d70bB&#10;ae8rfUh36dx83Zxvv6fH+2Sq1Ge/2yxABOrCf/jd/tEKZiN4fYk/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beYcMAAADbAAAADwAAAAAAAAAAAAAAAACYAgAAZHJzL2Rv&#10;d25yZXYueG1sUEsFBgAAAAAEAAQA9QAAAIg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02" o:spid="_x0000_s1075" style="position:absolute;left:10037;top:2244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RAFsMA&#10;AADbAAAADwAAAGRycy9kb3ducmV2LnhtbESP3YrCMBSE7xd8h3AEb5Y19a8r1SgiqHslqPsAh+Zs&#10;W2xOShJtfXsjCHs5zMw3zHLdmVrcyfnKsoLRMAFBnFtdcaHg97L7moPwAVljbZkUPMjDetX7WGKm&#10;bcsnup9DISKEfYYKyhCaTEqfl2TQD21DHL0/6wyGKF0htcM2wk0tx0mSSoMVx4USG9qWlF/PN6Pg&#10;tPeVPqS7dG4+r86339PjbTJVatDvNgsQgbrwH363f7SC2Rhe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RAFsMAAADbAAAADwAAAAAAAAAAAAAAAACYAgAAZHJzL2Rv&#10;d25yZXYueG1sUEsFBgAAAAAEAAQA9QAAAIg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03" o:spid="_x0000_s1076" style="position:absolute;left:10037;top:2268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jljcMA&#10;AADbAAAADwAAAGRycy9kb3ducmV2LnhtbESP3YrCMBSE74V9h3AW9kY03dWt0jWKCP5cCbo+wKE5&#10;tsXmpCTR1rc3guDlMDPfMLNFZ2pxI+crywq+hwkI4tzqigsFp//1YArCB2SNtWVScCcPi/lHb4aZ&#10;ti0f6HYMhYgQ9hkqKENoMil9XpJBP7QNcfTO1hkMUbpCaodthJta/iRJKg1WHBdKbGhVUn45Xo2C&#10;w8ZXepuu06npX5xvJ+P9dTRW6uuzW/6BCNSFd/jV3mkFvyN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jljcMAAADbAAAADwAAAAAAAAAAAAAAAACYAgAAZHJzL2Rv&#10;d25yZXYueG1sUEsFBgAAAAAEAAQA9QAAAIg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04" o:spid="_x0000_s1077" style="position:absolute;left:10037;top:2292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9+cMA&#10;AADbAAAADwAAAGRycy9kb3ducmV2LnhtbESP0WrCQBRE34X+w3ILvohuWmMqqauUgtUnIdoPuGRv&#10;k2D2bthdTfz7riD4OMzMGWa1GUwrruR8Y1nB2ywBQVxa3XCl4Pe0nS5B+ICssbVMCm7kYbN+Ga0w&#10;17bngq7HUIkIYZ+jgjqELpfSlzUZ9DPbEUfvzzqDIUpXSe2wj3DTyvckyaTBhuNCjR1911Sejxej&#10;oPjxjd5l22xpJmfn+4/0cJmnSo1fh69PEIGG8Aw/2nutYJHC/Uv8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F9+cMAAADbAAAADwAAAAAAAAAAAAAAAACYAgAAZHJzL2Rv&#10;d25yZXYueG1sUEsFBgAAAAAEAAQA9QAAAIg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05" o:spid="_x0000_s1078" style="position:absolute;left:10037;top:2316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3YYsIA&#10;AADbAAAADwAAAGRycy9kb3ducmV2LnhtbESP0YrCMBRE34X9h3AXfJE1ddUq1Siy4OqToOsHXJpr&#10;W2xuShJt/fuNIPg4zMwZZrnuTC3u5HxlWcFomIAgzq2uuFBw/tt+zUH4gKyxtkwKHuRhvfroLTHT&#10;tuUj3U+hEBHCPkMFZQhNJqXPSzLoh7Yhjt7FOoMhSldI7bCNcFPL7yRJpcGK40KJDf2UlF9PN6Pg&#10;+OsrvUu36dwMrs63s8nhNp4o1f/sNgsQgbrwDr/ae61gOoX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dhiwgAAANsAAAAPAAAAAAAAAAAAAAAAAJgCAABkcnMvZG93&#10;bnJldi54bWxQSwUGAAAAAAQABAD1AAAAhwMAAAAA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06" o:spid="_x0000_s1079" style="position:absolute;left:10037;top:2341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9GFcMA&#10;AADbAAAADwAAAGRycy9kb3ducmV2LnhtbESP3YrCMBSE7xd8h3AEbxZN/dkq1Sgi6O7Vgj8PcGiO&#10;bbE5KUm09e2NsLCXw8x8w6w2nanFg5yvLCsYjxIQxLnVFRcKLuf9cAHCB2SNtWVS8CQPm3XvY4WZ&#10;ti0f6XEKhYgQ9hkqKENoMil9XpJBP7INcfSu1hkMUbpCaodthJtaTpIklQYrjgslNrQrKb+d7kbB&#10;8eAr/Z3u04X5vDnfzme/9+lMqUG/2y5BBOrCf/iv/aMVfKXw/h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9GFcMAAADbAAAADwAAAAAAAAAAAAAAAACYAgAAZHJzL2Rv&#10;d25yZXYueG1sUEsFBgAAAAAEAAQA9QAAAIg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07" o:spid="_x0000_s1080" style="position:absolute;left:10037;top:2365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jjsQA&#10;AADbAAAADwAAAGRycy9kb3ducmV2LnhtbESPwWrDMBBE74X8g9hALyWR06ZOcC2HUHDaUyBpPmCx&#10;traJtTKSYrt/HxUKPQ4z84bJd5PpxEDOt5YVrJYJCOLK6pZrBZevcrEF4QOyxs4yKfghD7ti9pBj&#10;pu3IJxrOoRYRwj5DBU0IfSalrxoy6Je2J47et3UGQ5SultrhGOGmk89JkkqDLceFBnt6b6i6nm9G&#10;wengW/2RlunWPF2dHzfr4+1lrdTjfNq/gQg0hf/wX/tTK3jdwO+X+AN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447EAAAA2wAAAA8AAAAAAAAAAAAAAAAAmAIAAGRycy9k&#10;b3ducmV2LnhtbFBLBQYAAAAABAAEAPUAAACJAwAAAAA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08" o:spid="_x0000_s1081" style="position:absolute;left:10037;top:2389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x3/L8A&#10;AADbAAAADwAAAGRycy9kb3ducmV2LnhtbERPy4rCMBTdD/gP4QpuBk11tEo1yjDg6Erw8QGX5toW&#10;m5uSRFv/3iwEl4fzXm06U4sHOV9ZVjAeJSCIc6srLhRcztvhAoQPyBpry6TgSR42697XCjNtWz7S&#10;4xQKEUPYZ6igDKHJpPR5SQb9yDbEkbtaZzBE6AqpHbYx3NRykiSpNFhxbCixob+S8tvpbhQc/32l&#10;d+k2XZjvm/PtfHq4/0yVGvS73yWIQF34iN/uvVYwi2Pjl/g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bHf8vwAAANsAAAAPAAAAAAAAAAAAAAAAAJgCAABkcnMvZG93bnJl&#10;di54bWxQSwUGAAAAAAQABAD1AAAAhAMAAAAA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09" o:spid="_x0000_s1082" style="position:absolute;left:10037;top:2413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SZ8QA&#10;AADbAAAADwAAAGRycy9kb3ducmV2LnhtbESP0WrCQBRE3wX/YblCX4purDZqdJVSsPWpEPUDLtlr&#10;EszeDburiX/fLRR8HGbmDLPZ9aYRd3K+tqxgOklAEBdW11wqOJ/24yUIH5A1NpZJwYM87LbDwQYz&#10;bTvO6X4MpYgQ9hkqqEJoMyl9UZFBP7EtcfQu1hkMUbpSaoddhJtGviVJKg3WHBcqbOmzouJ6vBkF&#10;+Zev9Xe6T5fm9ep8t5j/3GZzpV5G/ccaRKA+PMP/7YNW8L6Cvy/x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g0mfEAAAA2wAAAA8AAAAAAAAAAAAAAAAAmAIAAGRycy9k&#10;b3ducmV2LnhtbFBLBQYAAAAABAAEAPUAAACJAwAAAAA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10" o:spid="_x0000_s1083" style="position:absolute;left:10037;top:2437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xR8EA&#10;AADbAAAADwAAAGRycy9kb3ducmV2LnhtbERP3WqDMBS+L+wdwhnspqyxq7jiTEsZ2O5qoNsDHMyZ&#10;iuZEkrS6t28uBrv8+P6L42JGcSPne8sKtpsEBHFjdc+tgu+v8nkPwgdkjaNlUvBLHo6Hh1WBubYz&#10;V3SrQytiCPscFXQhTLmUvunIoN/YiThyP9YZDBG6VmqHcww3o3xJkkwa7Dk2dDjRe0fNUF+Ngurs&#10;e33Jymxv1oPz82v6ed2lSj09Lqc3EIGW8C/+c39oBVlcH7/EHyAP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2sUfBAAAA2wAAAA8AAAAAAAAAAAAAAAAAmAIAAGRycy9kb3du&#10;cmV2LnhtbFBLBQYAAAAABAAEAPUAAACGAwAAAAA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11" o:spid="_x0000_s1084" style="position:absolute;left:10037;top:2461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oU3MIA&#10;AADbAAAADwAAAGRycy9kb3ducmV2LnhtbESP0YrCMBRE34X9h3AX9kU0dZUq1SgiuPok1N0PuDTX&#10;ttjclCTa7t8bQfBxmJkzzGrTm0bcyfnasoLJOAFBXFhdc6ng73c/WoDwAVljY5kU/JOHzfpjsMJM&#10;245zup9DKSKEfYYKqhDaTEpfVGTQj21LHL2LdQZDlK6U2mEX4aaR30mSSoM1x4UKW9pVVFzPN6Mg&#10;//G1PqT7dGGGV+e7+ex0m86U+vrst0sQgfrwDr/aR60gncDz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hTcwgAAANsAAAAPAAAAAAAAAAAAAAAAAJgCAABkcnMvZG93&#10;bnJldi54bWxQSwUGAAAAAAQABAD1AAAAhwMAAAAA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12" o:spid="_x0000_s1085" style="position:absolute;left:10037;top:2486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iKq8IA&#10;AADbAAAADwAAAGRycy9kb3ducmV2LnhtbESP0YrCMBRE34X9h3AXfJE1XZWuVKMsgqtPQtUPuDTX&#10;ttjclCTa7t8bQfBxmJkzzHLdm0bcyfnasoLvcQKCuLC65lLB+bT9moPwAVljY5kU/JOH9epjsMRM&#10;245zuh9DKSKEfYYKqhDaTEpfVGTQj21LHL2LdQZDlK6U2mEX4aaRkyRJpcGa40KFLW0qKq7Hm1GQ&#10;//la79JtOjejq/Pdz+xwm86UGn72vwsQgfrwDr/ae60gncD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6IqrwgAAANsAAAAPAAAAAAAAAAAAAAAAAJgCAABkcnMvZG93&#10;bnJldi54bWxQSwUGAAAAAAQABAD1AAAAhwMAAAAA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13" o:spid="_x0000_s1086" style="position:absolute;left:10037;top:2510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QvMMIA&#10;AADbAAAADwAAAGRycy9kb3ducmV2LnhtbESP3YrCMBSE7xd8h3AEbxZN/aFKNYoI/lwt6O4DHJpj&#10;W2xOShJtfXsjCHs5zMw3zGrTmVo8yPnKsoLxKAFBnFtdcaHg73c/XIDwAVljbZkUPMnDZt37WmGm&#10;bctnelxCISKEfYYKyhCaTEqfl2TQj2xDHL2rdQZDlK6Q2mEb4aaWkyRJpcGK40KJDe1Kym+Xu1Fw&#10;PvhKH9N9ujDfN+fb+eznPp0pNeh32yWIQF34D3/aJ60gncL7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C8wwgAAANsAAAAPAAAAAAAAAAAAAAAAAJgCAABkcnMvZG93&#10;bnJldi54bWxQSwUGAAAAAAQABAD1AAAAhwMAAAAA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14" o:spid="_x0000_s1087" style="position:absolute;left:10037;top:2534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23RMMA&#10;AADbAAAADwAAAGRycy9kb3ducmV2LnhtbESPzWrDMBCE74W8g9hCLqWRkxonuJFNCKTtqZCfB1is&#10;rW1irYwk//Ttq0Khx2FmvmH25Ww6MZLzrWUF61UCgriyuuVawe16et6B8AFZY2eZFHyTh7JYPOwx&#10;13biM42XUIsIYZ+jgiaEPpfSVw0Z9CvbE0fvyzqDIUpXS+1winDTyU2SZNJgy3GhwZ6ODVX3y2AU&#10;nN98q9+zU7YzT3fnp236ObykSi0f58MriEBz+A//tT+0giyF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23RMMAAADbAAAADwAAAAAAAAAAAAAAAACYAgAAZHJzL2Rv&#10;d25yZXYueG1sUEsFBgAAAAAEAAQA9QAAAIg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  <v:shape id="Freeform 415" o:spid="_x0000_s1088" style="position:absolute;left:10037;top:2558;width:15;height:16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S38MA&#10;AADbAAAADwAAAGRycy9kb3ducmV2LnhtbESP3YrCMBSE7xd8h3AEbxZN/dkq1Sgi6O7Vgj8PcGiO&#10;bbE5KUm09e2NsLCXw8x8w6w2nanFg5yvLCsYjxIQxLnVFRcKLuf9cAHCB2SNtWVS8CQPm3XvY4WZ&#10;ti0f6XEKhYgQ9hkqKENoMil9XpJBP7INcfSu1hkMUbpCaodthJtaTpIklQYrjgslNrQrKb+d7kbB&#10;8eAr/Z3u04X5vDnfzme/9+lMqUG/2y5BBOrCf/iv/aMVpF/w/h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ES38MAAADbAAAADwAAAAAAAAAAAAAAAACYAgAAZHJzL2Rv&#10;d25yZXYueG1sUEsFBgAAAAAEAAQA9QAAAIgDAAAAAA==&#10;" path="m15,4l10,,5,,,4,,8r,4l5,16r5,l15,12r,-4l15,4xe" fillcolor="black" stroked="f">
                    <v:path arrowok="t" o:connecttype="custom" o:connectlocs="15,4;10,0;5,0;0,4;0,8;0,12;5,16;10,16;15,12;15,8;15,4" o:connectangles="0,0,0,0,0,0,0,0,0,0,0"/>
                  </v:shape>
                </v:group>
                <v:group id="Group 416" o:spid="_x0000_s1089" style="position:absolute;left:3622;top:2582;width:6430;height:12" coordorigin="3622,2582" coordsize="6430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Group 417" o:spid="_x0000_s1090" style="position:absolute;left:4261;top:2582;width:5791;height:12" coordorigin="4261,2582" coordsize="5791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shape id="Freeform 418" o:spid="_x0000_s1091" style="position:absolute;left:10037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hOMIA&#10;AADbAAAADwAAAGRycy9kb3ducmV2LnhtbERPz2vCMBS+D/wfwhO8zVQPnVSjiNRtMDdYHfP6aN7a&#10;sualJLGt//1yEHb8+H5vdqNpRU/ON5YVLOYJCOLS6oYrBV/n4+MKhA/IGlvLpOBGHnbbycMGM20H&#10;/qS+CJWIIewzVFCH0GVS+rImg35uO+LI/VhnMEToKqkdDjHctHKZJKk02HBsqLGjQ03lb3E1Cl5G&#10;LvaX99Oly5+/3z5M7m7N6kmp2XTcr0EEGsO/+O5+1QrSODZ+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iE4wgAAANsAAAAPAAAAAAAAAAAAAAAAAJgCAABkcnMvZG93&#10;bnJldi54bWxQSwUGAAAAAAQABAD1AAAAhw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19" o:spid="_x0000_s1092" style="position:absolute;left:10008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Eo8UA&#10;AADbAAAADwAAAGRycy9kb3ducmV2LnhtbESPT2sCMRTE74LfITzBW822B6urUUSsLfgH3Ba9Pjav&#10;u4ublyVJdf32Rih4HGbmN8x03ppaXMj5yrKC10ECgji3uuJCwc/3x8sIhA/IGmvLpOBGHuazbmeK&#10;qbZXPtAlC4WIEPYpKihDaFIpfV6SQT+wDXH0fq0zGKJ0hdQOrxFuavmWJENpsOK4UGJDy5Lyc/Zn&#10;FHy2nC1Ou+2pWa2Pm71ZuVs1eleq32sXExCB2vAM/7e/tILhGB5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+oSjxQAAANs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20" o:spid="_x0000_s1093" style="position:absolute;left:9979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48AA&#10;AADbAAAADwAAAGRycy9kb3ducmV2LnhtbERPy4rCMBTdD8w/hDswO011MUrHKCK+wAfYEd1emmtb&#10;bG5KErX+vVkIszyc92jSmlrcyfnKsoJeNwFBnFtdcaHg+LfoDEH4gKyxtkwKnuRhMv78GGGq7YMP&#10;dM9CIWII+xQVlCE0qZQ+L8mg79qGOHIX6wyGCF0htcNHDDe17CfJjzRYcWwosaFZSfk1uxkFq5az&#10;6Xm3PTfz5WmzN3P3rIYDpb6/2ukviEBt+Be/3WutYBDXxy/xB8j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m748AAAADbAAAADwAAAAAAAAAAAAAAAACYAgAAZHJzL2Rvd25y&#10;ZXYueG1sUEsFBgAAAAAEAAQA9QAAAIU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21" o:spid="_x0000_s1094" style="position:absolute;left:9950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eeMMA&#10;AADbAAAADwAAAGRycy9kb3ducmV2LnhtbESPT4vCMBTE78J+h/CEvWnqHlapRhFx/8CqYBW9Pppn&#10;W2xeSpLV+u2NIHgcZuY3zGTWmlpcyPnKsoJBPwFBnFtdcaFgv/vqjUD4gKyxtkwKbuRhNn3rTDDV&#10;9spbumShEBHCPkUFZQhNKqXPSzLo+7Yhjt7JOoMhSldI7fAa4aaWH0nyKQ1WHBdKbGhRUn7O/o2C&#10;n5az+XG9OjbL78PfxizdrRoNlXrvtvMxiEBteIWf7V+tYDiAx5f4A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UeeMMAAADb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22" o:spid="_x0000_s1095" style="position:absolute;left:9921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eAD8UA&#10;AADbAAAADwAAAGRycy9kb3ducmV2LnhtbESPT2vCQBTE7wW/w/KE3ppNPVSJboIU+weqhUbR6yP7&#10;TILZt2F3q/Hbu0Khx2FmfsMsisF04kzOt5YVPCcpCOLK6pZrBbvt29MMhA/IGjvLpOBKHop89LDA&#10;TNsL/9C5DLWIEPYZKmhC6DMpfdWQQZ/Ynjh6R+sMhihdLbXDS4SbTk7S9EUabDkuNNjTa0PVqfw1&#10;Cj4GLpeHzfrQr973X99m5a7tbKrU43hYzkEEGsJ/+K/9qRVMJ3D/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4APxQAAANs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23" o:spid="_x0000_s1096" style="position:absolute;left:9892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llMQA&#10;AADbAAAADwAAAGRycy9kb3ducmV2LnhtbESPQWsCMRSE74X+h/AK3mpWCyqrUaRoFbSFrqLXx+a5&#10;u3TzsiRR139vBKHHYWa+YSaz1tTiQs5XlhX0ugkI4tzqigsF+93yfQTCB2SNtWVScCMPs+nrywRT&#10;ba/8S5csFCJC2KeooAyhSaX0eUkGfdc2xNE7WWcwROkKqR1eI9zUsp8kA2mw4rhQYkOfJeV/2dko&#10;WLWczY/f22Oz+DpsfszC3arRUKnOWzsfgwjUhv/ws73WCoYf8PgSf4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LJZTEAAAA2wAAAA8AAAAAAAAAAAAAAAAAmAIAAGRycy9k&#10;b3ducmV2LnhtbFBLBQYAAAAABAAEAPUAAACJAwAAAAA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24" o:spid="_x0000_s1097" style="position:absolute;left:9863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94MQA&#10;AADbAAAADwAAAGRycy9kb3ducmV2LnhtbESPQWsCMRSE74X+h/AK3mpWKSqrUaRoFbSFrqLXx+a5&#10;u3TzsiRR139vBKHHYWa+YSaz1tTiQs5XlhX0ugkI4tzqigsF+93yfQTCB2SNtWVScCMPs+nrywRT&#10;ba/8S5csFCJC2KeooAyhSaX0eUkGfdc2xNE7WWcwROkKqR1eI9zUsp8kA2mw4rhQYkOfJeV/2dko&#10;WLWczY/f22Oz+DpsfszC3arRUKnOWzsfgwjUhv/ws73WCoYf8PgSf4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iveDEAAAA2wAAAA8AAAAAAAAAAAAAAAAAmAIAAGRycy9k&#10;b3ducmV2LnhtbFBLBQYAAAAABAAEAPUAAACJAwAAAAA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25" o:spid="_x0000_s1098" style="position:absolute;left:9834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Ye8QA&#10;AADbAAAADwAAAGRycy9kb3ducmV2LnhtbESPQWsCMRSE74X+h/AK3mpWoSqrUaRoFbSFrqLXx+a5&#10;u3TzsiRR139vBKHHYWa+YSaz1tTiQs5XlhX0ugkI4tzqigsF+93yfQTCB2SNtWVScCMPs+nrywRT&#10;ba/8S5csFCJC2KeooAyhSaX0eUkGfdc2xNE7WWcwROkKqR1eI9zUsp8kA2mw4rhQYkOfJeV/2dko&#10;WLWczY/f22Oz+DpsfszC3arRUKnOWzsfgwjUhv/ws73WCoYf8PgSf4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uGHvEAAAA2wAAAA8AAAAAAAAAAAAAAAAAmAIAAGRycy9k&#10;b3ducmV2LnhtbFBLBQYAAAAABAAEAPUAAACJAwAAAAA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26" o:spid="_x0000_s1099" style="position:absolute;left:9805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yGDMUA&#10;AADbAAAADwAAAGRycy9kb3ducmV2LnhtbESPT2vCQBTE7wW/w/KE3ppNe1CJboIU+weqhUbR6yP7&#10;TILZt2F3q/Hbu0Khx2FmfsMsisF04kzOt5YVPCcpCOLK6pZrBbvt29MMhA/IGjvLpOBKHop89LDA&#10;TNsL/9C5DLWIEPYZKmhC6DMpfdWQQZ/Ynjh6R+sMhihdLbXDS4SbTr6k6UQabDkuNNjTa0PVqfw1&#10;Cj4GLpeHzfrQr973X99m5a7tbKrU43hYzkEEGsJ/+K/9qRVMJ3D/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vIYMxQAAANs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27" o:spid="_x0000_s1100" style="position:absolute;left:9776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jl8QA&#10;AADbAAAADwAAAGRycy9kb3ducmV2LnhtbESPT2vCQBTE74LfYXkFb7qpByOpq0jxH2iFpqVeH9nX&#10;JDT7NuyuGr+9WxA8DjPzG2a26EwjLuR8bVnB6ygBQVxYXXOp4PtrPZyC8AFZY2OZFNzIw2Le780w&#10;0/bKn3TJQykihH2GCqoQ2kxKX1Rk0I9sSxy9X+sMhihdKbXDa4SbRo6TZCIN1hwXKmzpvaLiLz8b&#10;BduO8+Xp43BqV5uf/dGs3K2epkoNXrrlG4hAXXiGH+2dVpCm8P8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wI5fEAAAA2wAAAA8AAAAAAAAAAAAAAAAAmAIAAGRycy9k&#10;b3ducmV2LnhtbFBLBQYAAAAABAAEAPUAAACJAwAAAAA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28" o:spid="_x0000_s1101" style="position:absolute;left:9747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+35cAA&#10;AADbAAAADwAAAGRycy9kb3ducmV2LnhtbERPy4rCMBTdD8w/hDswO011MUrHKCK+wAfYEd1emmtb&#10;bG5KErX+vVkIszyc92jSmlrcyfnKsoJeNwFBnFtdcaHg+LfoDEH4gKyxtkwKnuRhMv78GGGq7YMP&#10;dM9CIWII+xQVlCE0qZQ+L8mg79qGOHIX6wyGCF0htcNHDDe17CfJjzRYcWwosaFZSfk1uxkFq5az&#10;6Xm3PTfz5WmzN3P3rIYDpb6/2ukviEBt+Be/3WutYBDHxi/xB8j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+35cAAAADbAAAADwAAAAAAAAAAAAAAAACYAgAAZHJzL2Rvd25y&#10;ZXYueG1sUEsFBgAAAAAEAAQA9QAAAIU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29" o:spid="_x0000_s1102" style="position:absolute;left:9718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MSfsQA&#10;AADbAAAADwAAAGRycy9kb3ducmV2LnhtbESPQWsCMRSE70L/Q3gFbzWrh2pXo0jRKmgLXUWvj81z&#10;d+nmZUmirv/eCAWPw8x8w0xmranFhZyvLCvo9xIQxLnVFRcK9rvl2wiED8gaa8uk4EYeZtOXzgRT&#10;ba/8S5csFCJC2KeooAyhSaX0eUkGfc82xNE7WWcwROkKqR1eI9zUcpAk79JgxXGhxIY+S8r/srNR&#10;sGo5mx+/t8dm8XXY/JiFu1WjoVLd13Y+BhGoDc/wf3utFQw/4P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jEn7EAAAA2wAAAA8AAAAAAAAAAAAAAAAAmAIAAGRycy9k&#10;b3ducmV2LnhtbFBLBQYAAAAABAAEAPUAAACJAwAAAAA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30" o:spid="_x0000_s1103" style="position:absolute;left:9689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LxMEA&#10;AADbAAAADwAAAGRycy9kb3ducmV2LnhtbERPz2vCMBS+D/wfwht4m+k8zFKNIqJO0AnrRK+P5tkW&#10;m5eSRK3/vTkIO358vyezzjTiRs7XlhV8DhIQxIXVNZcKDn+rjxSED8gaG8uk4EEeZtPe2wQzbe/8&#10;S7c8lCKGsM9QQRVCm0npi4oM+oFtiSN3ts5giNCVUju8x3DTyGGSfEmDNceGCltaVFRc8qtR8N1x&#10;Pj/97E7tcn3c7s3SPep0pFT/vZuPQQTqwr/45d5oBWlcH7/EHyC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My8TBAAAA2wAAAA8AAAAAAAAAAAAAAAAAmAIAAGRycy9kb3du&#10;cmV2LnhtbFBLBQYAAAAABAAEAPUAAACGAwAAAAA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31" o:spid="_x0000_s1104" style="position:absolute;left:9660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uX8QA&#10;AADbAAAADwAAAGRycy9kb3ducmV2LnhtbESPQWvCQBSE74X+h+UVvOnGHmyIriLFqlAVmopeH9ln&#10;Epp9G3ZXjf/eFYQeh5n5hpnMOtOICzlfW1YwHCQgiAuray4V7H+/+ikIH5A1NpZJwY08zKavLxPM&#10;tL3yD13yUIoIYZ+hgiqENpPSFxUZ9APbEkfvZJ3BEKUrpXZ4jXDTyPckGUmDNceFClv6rKj4y89G&#10;warjfH7cbo7tYnn43pmFu9Xph1K9t24+BhGoC//hZ3utFaRD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Abl/EAAAA2wAAAA8AAAAAAAAAAAAAAAAAmAIAAGRycy9k&#10;b3ducmV2LnhtbFBLBQYAAAAABAAEAPUAAACJAwAAAAA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32" o:spid="_x0000_s1105" style="position:absolute;left:9631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wKMUA&#10;AADbAAAADwAAAGRycy9kb3ducmV2LnhtbESPQWvCQBSE74X+h+UJvelGD21I3YiIbYVawVia6yP7&#10;mgSzb8PuqvHfuwWhx2FmvmHmi8F04kzOt5YVTCcJCOLK6pZrBd+Ht3EKwgdkjZ1lUnAlD4v88WGO&#10;mbYX3tO5CLWIEPYZKmhC6DMpfdWQQT+xPXH0fq0zGKJ0tdQOLxFuOjlLkmdpsOW40GBPq4aqY3Ey&#10;Cj4GLpbl17bs1+8/nzuzdtc2fVHqaTQsX0EEGsJ/+N7eaAXpD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vAoxQAAANs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33" o:spid="_x0000_s1106" style="position:absolute;left:9602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5Vs8UA&#10;AADbAAAADwAAAGRycy9kb3ducmV2LnhtbESP3WrCQBSE7wu+w3IE7+rGCm2IriLFn0JrwSh6e8ge&#10;k2D2bNhdNb59t1Do5TAz3zDTeWcacSPna8sKRsMEBHFhdc2lgsN+9ZyC8AFZY2OZFDzIw3zWe5pi&#10;pu2dd3TLQykihH2GCqoQ2kxKX1Rk0A9tSxy9s3UGQ5SulNrhPcJNI1+S5FUarDkuVNjSe0XFJb8a&#10;BZuO88Vp+3Vql+vj57dZukedvik16HeLCYhAXfgP/7U/tIJ0DL9f4g+Q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lWzxQAAANs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34" o:spid="_x0000_s1107" style="position:absolute;left:9573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Dr8UA&#10;AADbAAAADwAAAGRycy9kb3ducmV2LnhtbESPT2vCQBTE70K/w/IKvUjdREQkzSZUaanSU9MqPT6y&#10;L39o9m3Irhq/vSsUPA4z8xsmzUfTiRMNrrWsIJ5FIIhLq1uuFfx8vz+vQDiPrLGzTAou5CDPHiYp&#10;Jtqe+YtOha9FgLBLUEHjfZ9I6cqGDLqZ7YmDV9nBoA9yqKUe8BzgppPzKFpKgy2HhQZ72jRU/hVH&#10;o2Dfz81uan8Ppfm8rKt4yW/H7YdST4/j6wsIT6O/h//bW61gtYDbl/AD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/IOvxQAAANsAAAAPAAAAAAAAAAAAAAAAAJgCAABkcnMv&#10;ZG93bnJldi54bWxQSwUGAAAAAAQABAD1AAAAigMAAAAA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435" o:spid="_x0000_s1108" style="position:absolute;left:9544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AmNMUA&#10;AADbAAAADwAAAGRycy9kb3ducmV2LnhtbESPT2vCQBTE70K/w/IKvUjdRFAkzSZUaanSU9MqPT6y&#10;L39o9m3Irhq/vSsUPA4z8xsmzUfTiRMNrrWsIJ5FIIhLq1uuFfx8vz+vQDiPrLGzTAou5CDPHiYp&#10;Jtqe+YtOha9FgLBLUEHjfZ9I6cqGDLqZ7YmDV9nBoA9yqKUe8BzgppPzKFpKgy2HhQZ72jRU/hVH&#10;o2Dfz81uan8Ppfm8rKt4yW/H7YdST4/j6wsIT6O/h//bW61gtYDbl/AD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sCY0xQAAANsAAAAPAAAAAAAAAAAAAAAAAJgCAABkcnMv&#10;ZG93bnJldi54bWxQSwUGAAAAAAQABAD1AAAAigMAAAAA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436" o:spid="_x0000_s1109" style="position:absolute;left:9515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K4Q8IA&#10;AADbAAAADwAAAGRycy9kb3ducmV2LnhtbESPzarCMBSE94LvEI7gRjTVRZFqFJV7UXF1/cPloTm2&#10;xeakNFHr2xvhgsthZr5hpvPGlOJBtSssKxgOIhDEqdUFZwqOh9/+GITzyBpLy6TgRQ7ms3Zriom2&#10;T/6jx95nIkDYJagg975KpHRpTgbdwFbEwbva2qAPss6krvEZ4KaUoyiKpcGCw0KOFa1ySm/7u1Fw&#10;qkZm27OXc2p2r+V1GPPPfbNWqttpFhMQnhr/Df+3N1rBOIbPl/AD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rhDwgAAANsAAAAPAAAAAAAAAAAAAAAAAJgCAABkcnMvZG93&#10;bnJldi54bWxQSwUGAAAAAAQABAD1AAAAhwMAAAAA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437" o:spid="_x0000_s1110" style="position:absolute;left:9486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4d2MIA&#10;AADbAAAADwAAAGRycy9kb3ducmV2LnhtbESPzarCMBSE94LvEI7gRjTVhVeqUVQUvbjyF5eH5tgW&#10;m5PSRK1vfyNccDnMzDfMZFabQjypcrllBf1eBII4sTrnVMHpuO6OQDiPrLGwTAre5GA2bTYmGGv7&#10;4j09Dz4VAcIuRgWZ92UspUsyMuh6tiQO3s1WBn2QVSp1ha8AN4UcRNFQGsw5LGRY0jKj5H54GAXn&#10;cmB+O/Z6Sczuvbj1h7x6bDdKtVv1fAzCU+2/4f/2VisY/cDnS/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Lh3YwgAAANsAAAAPAAAAAAAAAAAAAAAAAJgCAABkcnMvZG93&#10;bnJldi54bWxQSwUGAAAAAAQABAD1AAAAhwMAAAAA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438" o:spid="_x0000_s1111" style="position:absolute;left:9457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Jqr0A&#10;AADbAAAADwAAAGRycy9kb3ducmV2LnhtbERPuwrCMBTdBf8hXMFFNNVBpBpFRVFx8onjpbm2xeam&#10;NFHr35tBcDyc92RWm0K8qHK5ZQX9XgSCOLE651TB+bTujkA4j6yxsEwKPuRgNm02Jhhr++YDvY4+&#10;FSGEXYwKMu/LWEqXZGTQ9WxJHLi7rQz6AKtU6grfIdwUchBFQ2kw59CQYUnLjJLH8WkUXMqB2XXs&#10;7ZqY/Wdx7w959dxulGq36vkYhKfa/8U/91YrGIWx4Uv4AXL6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7GJqr0AAADbAAAADwAAAAAAAAAAAAAAAACYAgAAZHJzL2Rvd25yZXYu&#10;eG1sUEsFBgAAAAAEAAQA9QAAAIIDAAAAAA=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439" o:spid="_x0000_s1112" style="position:absolute;left:9428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0sMcIA&#10;AADbAAAADwAAAGRycy9kb3ducmV2LnhtbESPzarCMBSE94LvEI7g5qKpLkSrUVQUvbjyF5eH5tgW&#10;m5PSRK1vfyNccDnMzDfMZFabQjypcrllBb1uBII4sTrnVMHpuO4MQTiPrLGwTAre5GA2bTYmGGv7&#10;4j09Dz4VAcIuRgWZ92UspUsyMui6tiQO3s1WBn2QVSp1ha8AN4XsR9FAGsw5LGRY0jKj5H54GAXn&#10;sm9+f+z1kpjde3HrDXj12G6Uarfq+RiEp9p/w//trVYwHMHnS/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/SwxwgAAANsAAAAPAAAAAAAAAAAAAAAAAJgCAABkcnMvZG93&#10;bnJldi54bWxQSwUGAAAAAAQABAD1AAAAhwMAAAAA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440" o:spid="_x0000_s1113" style="position:absolute;left:9399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4TccMA&#10;AADbAAAADwAAAGRycy9kb3ducmV2LnhtbERPTWvCQBC9C/0PyxR6KbrRg7RpNqEtSiM9mar0OGTH&#10;JDQ7G7IbE/+9eyh4fLzvJJtMKy7Uu8ayguUiAkFcWt1wpeDws52/gHAeWWNrmRRcyUGWPswSjLUd&#10;eU+XwlcihLCLUUHtfRdL6cqaDLqF7YgDd7a9QR9gX0nd4xjCTStXUbSWBhsODTV29FlT+VcMRsGx&#10;W5nds/09leb7+nFernkz5F9KPT1O728gPE3+Lv5351rBa1gfvoQfI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4TccMAAADbAAAADwAAAAAAAAAAAAAAAACYAgAAZHJzL2Rv&#10;d25yZXYueG1sUEsFBgAAAAAEAAQA9QAAAIgDAAAAAA=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441" o:spid="_x0000_s1114" style="position:absolute;left:9370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K26sMA&#10;AADbAAAADwAAAGRycy9kb3ducmV2LnhtbESPT4vCMBTE7wt+h/AEL6JpPchajaKi6LIn/+Lx0Tzb&#10;YvNSmqj125sFYY/DzPyGmcwaU4oH1a6wrCDuRyCIU6sLzhQcD+veNwjnkTWWlknBixzMpq2vCSba&#10;PnlHj73PRICwS1BB7n2VSOnSnAy6vq2Ig3e1tUEfZJ1JXeMzwE0pB1E0lAYLDgs5VrTMKb3t70bB&#10;qRqYn669nFPz+1pc4yGv7tuNUp12Mx+D8NT4//CnvdUKRjH8fQk/QE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K26sMAAADbAAAADwAAAAAAAAAAAAAAAACYAgAAZHJzL2Rv&#10;d25yZXYueG1sUEsFBgAAAAAEAAQA9QAAAIgDAAAAAA=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442" o:spid="_x0000_s1115" style="position:absolute;left:9341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AoncMA&#10;AADbAAAADwAAAGRycy9kb3ducmV2LnhtbESPT4vCMBTE7wt+h/AEL6KpPchajaKi6LIn/+Lx0Tzb&#10;YvNSmqj125sFYY/DzPyGmcwaU4oH1a6wrGDQj0AQp1YXnCk4Hta9bxDOI2ssLZOCFzmYTVtfE0y0&#10;ffKOHnufiQBhl6CC3PsqkdKlORl0fVsRB+9qa4M+yDqTusZngJtSxlE0lAYLDgs5VrTMKb3t70bB&#10;qYrNT9dezqn5fS2ugyGv7tuNUp12Mx+D8NT4//CnvdUKRjH8fQk/QE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AoncMAAADbAAAADwAAAAAAAAAAAAAAAACYAgAAZHJzL2Rv&#10;d25yZXYueG1sUEsFBgAAAAAEAAQA9QAAAIgDAAAAAA=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443" o:spid="_x0000_s1116" style="position:absolute;left:9312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yNBsUA&#10;AADbAAAADwAAAGRycy9kb3ducmV2LnhtbESPQWvCQBSE74L/YXmCl2I2WpA2zSptUVQ8NbWlx0f2&#10;mYRm34bsmsR/3xUKHoeZ+YZJ14OpRUetqywrmEcxCOLc6ooLBafP7ewJhPPIGmvLpOBKDtar8SjF&#10;RNueP6jLfCEChF2CCkrvm0RKl5dk0EW2IQ7e2bYGfZBtIXWLfYCbWi7ieCkNVhwWSmzovaT8N7sY&#10;BV/Nwhwe7M93bo7Xt/N8yZvLfqfUdDK8voDwNPh7+L+91wqeH+H2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zI0GxQAAANsAAAAPAAAAAAAAAAAAAAAAAJgCAABkcnMv&#10;ZG93bnJldi54bWxQSwUGAAAAAAQABAD1AAAAigMAAAAA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444" o:spid="_x0000_s1117" style="position:absolute;left:9283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UVcsUA&#10;AADbAAAADwAAAGRycy9kb3ducmV2LnhtbESPQWvCQBSE74L/YXmCl2I2SpE2zSptUVQ8NbWlx0f2&#10;mYRm34bsmsR/3xUKHoeZ+YZJ14OpRUetqywrmEcxCOLc6ooLBafP7ewJhPPIGmvLpOBKDtar8SjF&#10;RNueP6jLfCEChF2CCkrvm0RKl5dk0EW2IQ7e2bYGfZBtIXWLfYCbWi7ieCkNVhwWSmzovaT8N7sY&#10;BV/Nwhwe7M93bo7Xt/N8yZvLfqfUdDK8voDwNPh7+L+91wqeH+H2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JRVyxQAAANsAAAAPAAAAAAAAAAAAAAAAAJgCAABkcnMv&#10;ZG93bnJldi54bWxQSwUGAAAAAAQABAD1AAAAigMAAAAA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445" o:spid="_x0000_s1118" style="position:absolute;left:9254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mw6cUA&#10;AADbAAAADwAAAGRycy9kb3ducmV2LnhtbESPQWvCQBSE74L/YXmCl2I2CpU2zSptUVQ8NbWlx0f2&#10;mYRm34bsmsR/3xUKHoeZ+YZJ14OpRUetqywrmEcxCOLc6ooLBafP7ewJhPPIGmvLpOBKDtar8SjF&#10;RNueP6jLfCEChF2CCkrvm0RKl5dk0EW2IQ7e2bYGfZBtIXWLfYCbWi7ieCkNVhwWSmzovaT8N7sY&#10;BV/Nwhwe7M93bo7Xt/N8yZvLfqfUdDK8voDwNPh7+L+91wqeH+H2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abDpxQAAANsAAAAPAAAAAAAAAAAAAAAAAJgCAABkcnMv&#10;ZG93bnJldi54bWxQSwUGAAAAAAQABAD1AAAAigMAAAAA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446" o:spid="_x0000_s1119" style="position:absolute;left:9225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unsQA&#10;AADbAAAADwAAAGRycy9kb3ducmV2LnhtbESPT4vCMBTE7wt+h/AEL4umeihrNYqKssqerH/w+Gie&#10;bbF5KU3U+u03wsIeh5n5DTOdt6YSD2pcaVnBcBCBIM6sLjlXcDxs+l8gnEfWWFkmBS9yMJ91PqaY&#10;aPvkPT1Sn4sAYZeggsL7OpHSZQUZdANbEwfvahuDPsgml7rBZ4CbSo6iKJYGSw4LBda0Kii7pXej&#10;4FSPzO7TXs6Z+Xktr8OY1/ftt1K9bruYgPDU+v/wX3urFYxjeH8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7Lp7EAAAA2wAAAA8AAAAAAAAAAAAAAAAAmAIAAGRycy9k&#10;b3ducmV2LnhtbFBLBQYAAAAABAAEAPUAAACJ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447" o:spid="_x0000_s1120" style="position:absolute;left:9196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eLBcMA&#10;AADbAAAADwAAAGRycy9kb3ducmV2LnhtbESPS4vCQBCE7wv+h6GFvYhO9OAjOorKLqt48onHJtMm&#10;wUxPyIwa/70jCHssquorajKrTSHuVLncsoJuJwJBnFidc6rgsP9tD0E4j6yxsEwKnuRgNm18TTDW&#10;9sFbuu98KgKEXYwKMu/LWEqXZGTQdWxJHLyLrQz6IKtU6gofAW4K2YuivjSYc1jIsKRlRsl1dzMK&#10;jmXPrFv2fErM5rm4dPv8c1v9KfXdrOdjEJ5q/x/+tFdawWgA7y/h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eLBcMAAADbAAAADwAAAAAAAAAAAAAAAACYAgAAZHJzL2Rv&#10;d25yZXYueG1sUEsFBgAAAAAEAAQA9QAAAIgDAAAAAA=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448" o:spid="_x0000_s1121" style="position:absolute;left:9167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fd8MA&#10;AADbAAAADwAAAGRycy9kb3ducmV2LnhtbERPTWvCQBC9C/0PyxR6KbrRg7RpNqEtSiM9mar0OGTH&#10;JDQ7G7IbE/+9eyh4fLzvJJtMKy7Uu8ayguUiAkFcWt1wpeDws52/gHAeWWNrmRRcyUGWPswSjLUd&#10;eU+XwlcihLCLUUHtfRdL6cqaDLqF7YgDd7a9QR9gX0nd4xjCTStXUbSWBhsODTV29FlT+VcMRsGx&#10;W5nds/09leb7+nFernkz5F9KPT1O728gPE3+Lv5351rBaxgbvoQfI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gfd8MAAADbAAAADwAAAAAAAAAAAAAAAACYAgAAZHJzL2Rv&#10;d25yZXYueG1sUEsFBgAAAAAEAAQA9QAAAIgDAAAAAA=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449" o:spid="_x0000_s1122" style="position:absolute;left:9138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S67MIA&#10;AADbAAAADwAAAGRycy9kb3ducmV2LnhtbESPzarCMBSE94LvEI7gRjTVhVyrUVQUvbjyF5eH5tgW&#10;m5PSRK1vfyNccDnMzDfMZFabQjypcrllBf1eBII4sTrnVMHpuO7+gHAeWWNhmRS8ycFs2mxMMNb2&#10;xXt6HnwqAoRdjAoy78tYSpdkZND1bEkcvJutDPogq1TqCl8Bbgo5iKKhNJhzWMiwpGVGyf3wMArO&#10;5cD8duz1kpjde3HrD3n12G6Uarfq+RiEp9p/w//trVYwGsHnS/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LrswgAAANsAAAAPAAAAAAAAAAAAAAAAAJgCAABkcnMvZG93&#10;bnJldi54bWxQSwUGAAAAAAQABAD1AAAAhwMAAAAA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450" o:spid="_x0000_s1123" style="position:absolute;left:9108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PmsUA&#10;AADcAAAADwAAAGRycy9kb3ducmV2LnhtbESPQWvCQBCF74X+h2UK3nRTD1VSVxGxttAqGEu9Dtlp&#10;EszOht1V4793DoXeZnhv3vtmtuhdqy4UYuPZwPMoA0VcettwZeD78DacgooJ2WLrmQzcKMJi/vgw&#10;w9z6K+/pUqRKSQjHHA3UKXW51rGsyWEc+Y5YtF8fHCZZQ6VtwKuEu1aPs+xFO2xYGmrsaFVTeSrO&#10;zsB7z8XyuP06duvNz+fOrcOtmU6MGTz1y1dQifr0b/67/rCCnwm+PCMT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c+a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51" o:spid="_x0000_s1124" style="position:absolute;left:9079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qAcIA&#10;AADcAAAADwAAAGRycy9kb3ducmV2LnhtbERPTWvCQBC9C/6HZYTemo0eqkRXEdG2oBWail6H7JgE&#10;s7Nhd6vx37uFgrd5vM+ZLTrTiCs5X1tWMExSEMSF1TWXCg4/m9cJCB+QNTaWScGdPCzm/d4MM21v&#10;/E3XPJQihrDPUEEVQptJ6YuKDPrEtsSRO1tnMEToSqkd3mK4aeQoTd+kwZpjQ4UtrSoqLvmvUfDR&#10;cb48fe1O7fr9uN2btbvXk7FSL4NuOQURqAtP8b/7U8f56RD+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zWoBwgAAANwAAAAPAAAAAAAAAAAAAAAAAJgCAABkcnMvZG93&#10;bnJldi54bWxQSwUGAAAAAAQABAD1AAAAhw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52" o:spid="_x0000_s1125" style="position:absolute;left:9050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/0dsMA&#10;AADcAAAADwAAAGRycy9kb3ducmV2LnhtbERPTWvCQBC9C/0PyxR6M5t6qJK6CVKsCrZC06LXITsm&#10;odnZsLtq/PfdguBtHu9z5sVgOnEm51vLCp6TFARxZXXLtYKf7/fxDIQPyBo7y6TgSh6K/GE0x0zb&#10;C3/RuQy1iCHsM1TQhNBnUvqqIYM+sT1x5I7WGQwRulpqh5cYbjo5SdMXabDl2NBgT28NVb/lyShY&#10;D1wuDp8fh3652m93Zumu7Wyq1NPjsHgFEWgId/HNvdFxfjqB/2fiB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/0ds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53" o:spid="_x0000_s1126" style="position:absolute;left:9021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NR7cMA&#10;AADcAAAADwAAAGRycy9kb3ducmV2LnhtbERP32vCMBB+H+x/CCfsbaY6mFJNRUTdYDqwyvp6NLe2&#10;rLmUJNP63y+CsLf7+H7efNGbVpzJ+caygtEwAUFcWt1wpeB03DxPQfiArLG1TAqu5GGRPT7MMdX2&#10;wgc656ESMYR9igrqELpUSl/WZNAPbUccuW/rDIYIXSW1w0sMN60cJ8mrNNhwbKixo1VN5U/+axS8&#10;9Zwvi/2u6Nbbr49Ps3bXZjpR6mnQL2cgAvXhX3x3v+s4P3mB2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NR7c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54" o:spid="_x0000_s1127" style="position:absolute;left:8992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JmcMA&#10;AADcAAAADwAAAGRycy9kb3ducmV2LnhtbERP32vCMBB+H+x/CCfsbabKmFJNRUTdYDqwyvp6NLe2&#10;rLmUJNP63y+CsLf7+H7efNGbVpzJ+caygtEwAUFcWt1wpeB03DxPQfiArLG1TAqu5GGRPT7MMdX2&#10;wgc656ESMYR9igrqELpUSl/WZNAPbUccuW/rDIYIXSW1w0sMN60cJ8mrNNhwbKixo1VN5U/+axS8&#10;9Zwvi/2u6Nbbr49Ps3bXZjpR6mnQL2cgAvXhX3x3v+s4P3mB2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rJmc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55" o:spid="_x0000_s1128" style="position:absolute;left:8963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sAsMA&#10;AADcAAAADwAAAGRycy9kb3ducmV2LnhtbERP32vCMBB+H+x/CCfsbaYKm1JNRUTdYDqwyvp6NLe2&#10;rLmUJNP63y+CsLf7+H7efNGbVpzJ+caygtEwAUFcWt1wpeB03DxPQfiArLG1TAqu5GGRPT7MMdX2&#10;wgc656ESMYR9igrqELpUSl/WZNAPbUccuW/rDIYIXSW1w0sMN60cJ8mrNNhwbKixo1VN5U/+axS8&#10;9Zwvi/2u6Nbbr49Ps3bXZjpR6mnQL2cgAvXhX3x3v+s4P3mB2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ZsAs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56" o:spid="_x0000_s1129" style="position:absolute;left:8934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TydcMA&#10;AADcAAAADwAAAGRycy9kb3ducmV2LnhtbERPTWvCQBC9F/wPyxR6azb1YCW6CSJqC7VCU9HrkB2T&#10;YHY27G41/nu3UOhtHu9z5sVgOnEh51vLCl6SFARxZXXLtYL99/p5CsIHZI2dZVJwIw9FPnqYY6bt&#10;lb/oUoZaxBD2GSpoQugzKX3VkEGf2J44cifrDIYIXS21w2sMN50cp+lEGmw5NjTY07Kh6lz+GAVv&#10;A5eL4+f22K82h4+dWblbO31V6ulxWMxABBrCv/jP/a7j/HQCv8/EC2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Tydc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57" o:spid="_x0000_s1130" style="position:absolute;left:8905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X7sIA&#10;AADcAAAADwAAAGRycy9kb3ducmV2LnhtbERPTYvCMBC9C/6HMAveNN09rFKNIqK7gquwXdHr0Ixt&#10;sZmUJGr99xtB8DaP9zmTWWtqcSXnK8sK3gcJCOLc6ooLBfu/VX8EwgdkjbVlUnAnD7NptzPBVNsb&#10;/9I1C4WIIexTVFCG0KRS+rwkg35gG+LInawzGCJ0hdQObzHc1PIjST6lwYpjQ4kNLUrKz9nFKPhu&#10;OZsftz/HZvl12OzM0t2r0VCp3ls7H4MI1IaX+Ole6zg/GcLjmXiBn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aFfuwgAAANwAAAAPAAAAAAAAAAAAAAAAAJgCAABkcnMvZG93&#10;bnJldi54bWxQSwUGAAAAAAQABAD1AAAAhw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58" o:spid="_x0000_s1131" style="position:absolute;left:8876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fDnMUA&#10;AADcAAAADwAAAGRycy9kb3ducmV2LnhtbESPQWvCQBCF74X+h2UK3nRTD1VSVxGxttAqGEu9Dtlp&#10;EszOht1V4793DoXeZnhv3vtmtuhdqy4UYuPZwPMoA0VcettwZeD78DacgooJ2WLrmQzcKMJi/vgw&#10;w9z6K+/pUqRKSQjHHA3UKXW51rGsyWEc+Y5YtF8fHCZZQ6VtwKuEu1aPs+xFO2xYGmrsaFVTeSrO&#10;zsB7z8XyuP06duvNz+fOrcOtmU6MGTz1y1dQifr0b/67/rCCnwmtPCMT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98Oc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59" o:spid="_x0000_s1132" style="position:absolute;left:8847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tmB8MA&#10;AADcAAAADwAAAGRycy9kb3ducmV2LnhtbERPTWvCQBC9F/oflhF6040eWhvdiIjaQrVglOY6ZKdJ&#10;aHY27G41/vuuIPQ2j/c580VvWnEm5xvLCsajBARxaXXDlYLTcTOcgvABWWNrmRRcycMie3yYY6rt&#10;hQ90zkMlYgj7FBXUIXSplL6syaAf2Y44ct/WGQwRukpqh5cYblo5SZJnabDh2FBjR6uayp/81yh4&#10;6zlfFvtd0a23Xx+fZu2uzfRFqadBv5yBCNSHf/Hd/a7j/OQVbs/EC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tmB8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60" o:spid="_x0000_s1133" style="position:absolute;left:8818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hZR8YA&#10;AADcAAAADwAAAGRycy9kb3ducmV2LnhtbESPQWvCQBCF7wX/wzJCb3VjD61EVxHRtlBbaBS9Dtkx&#10;CWZnw+5W47/vHITeZnhv3vtmtuhdqy4UYuPZwHiUgSIuvW24MrDfbZ4moGJCtth6JgM3irCYDx5m&#10;mFt/5R+6FKlSEsIxRwN1Sl2udSxrchhHviMW7eSDwyRrqLQNeJVw1+rnLHvRDhuWhho7WtVUnotf&#10;Z+C952J5/Noeu/Xb4fPbrcOtmbwa8zjsl1NQifr0b75ff1jBHwu+PCMT6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hZR8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61" o:spid="_x0000_s1134" style="position:absolute;left:8789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T83MIA&#10;AADcAAAADwAAAGRycy9kb3ducmV2LnhtbERPS2vCQBC+C/6HZYTedBMPraSuIuIL2grGUq9DdpoE&#10;s7Nhd9X477sFwdt8fM+ZzjvTiCs5X1tWkI4SEMSF1TWXCr6P6+EEhA/IGhvLpOBOHuazfm+KmbY3&#10;PtA1D6WIIewzVFCF0GZS+qIig35kW+LI/VpnMEToSqkd3mK4aeQ4SV6lwZpjQ4UtLSsqzvnFKNh2&#10;nC9OX5+ndrX5+diblbvXkzelXgbd4h1EoC48xQ/3Tsf5aQr/z8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PzcwgAAANwAAAAPAAAAAAAAAAAAAAAAAJgCAABkcnMvZG93&#10;bnJldi54bWxQSwUGAAAAAAQABAD1AAAAhw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62" o:spid="_x0000_s1135" style="position:absolute;left:8760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iq8MA&#10;AADcAAAADwAAAGRycy9kb3ducmV2LnhtbERPTWvCQBC9F/wPyxS86cYcrKSuIiW2QqtgKnodstMk&#10;NDsbdleN/74rCL3N433OfNmbVlzI+caygsk4AUFcWt1wpeDwvR7NQPiArLG1TApu5GG5GDzNMdP2&#10;ynu6FKESMYR9hgrqELpMSl/WZNCPbUccuR/rDIYIXSW1w2sMN61Mk2QqDTYcG2rs6K2m8rc4GwUf&#10;PRer0/br1OXvx8+dyd2tmb0oNXzuV68gAvXhX/xwb3ScP0nh/k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Ziq8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63" o:spid="_x0000_s1136" style="position:absolute;left:8731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HMMQA&#10;AADcAAAADwAAAGRycy9kb3ducmV2LnhtbERP22rCQBB9F/oPywh9040ttBLdiBQvBdtCo5jXITsm&#10;odnZsLtq/Hu3UOjbHM515ovetOJCzjeWFUzGCQji0uqGKwWH/Xo0BeEDssbWMim4kYdF9jCYY6rt&#10;lb/pkodKxBD2KSqoQ+hSKX1Zk0E/th1x5E7WGQwRukpqh9cYblr5lCQv0mDDsaHGjt5qKn/ys1Gw&#10;7TlfFp8fRbfaHHdfZuVuzfRVqcdhv5yBCNSHf/Gf+13H+ZNn+H0mXi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KxzDEAAAA3AAAAA8AAAAAAAAAAAAAAAAAmAIAAGRycy9k&#10;b3ducmV2LnhtbFBLBQYAAAAABAAEAPUAAACJAwAAAAA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64" o:spid="_x0000_s1137" style="position:absolute;left:8702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NfRMQA&#10;AADcAAAADwAAAGRycy9kb3ducmV2LnhtbERP22rCQBB9F/oPywh9042ltBLdiBQvBdtCo5jXITsm&#10;odnZsLtq/Hu3UOjbHM515ovetOJCzjeWFUzGCQji0uqGKwWH/Xo0BeEDssbWMim4kYdF9jCYY6rt&#10;lb/pkodKxBD2KSqoQ+hSKX1Zk0E/th1x5E7WGQwRukpqh9cYblr5lCQv0mDDsaHGjt5qKn/ys1Gw&#10;7TlfFp8fRbfaHHdfZuVuzfRVqcdhv5yBCNSHf/Gf+13H+ZNn+H0mXi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jX0TEAAAA3AAAAA8AAAAAAAAAAAAAAAAAmAIAAGRycy9k&#10;b3ducmV2LnhtbFBLBQYAAAAABAAEAPUAAACJAwAAAAA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65" o:spid="_x0000_s1138" style="position:absolute;left:8673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/638QA&#10;AADcAAAADwAAAGRycy9kb3ducmV2LnhtbERP22rCQBB9F/oPywh9042FthLdiBQvBdtCo5jXITsm&#10;odnZsLtq/Hu3UOjbHM515ovetOJCzjeWFUzGCQji0uqGKwWH/Xo0BeEDssbWMim4kYdF9jCYY6rt&#10;lb/pkodKxBD2KSqoQ+hSKX1Zk0E/th1x5E7WGQwRukpqh9cYblr5lCQv0mDDsaHGjt5qKn/ys1Gw&#10;7TlfFp8fRbfaHHdfZuVuzfRVqcdhv5yBCNSHf/Gf+13H+ZNn+H0mXi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v+t/EAAAA3AAAAA8AAAAAAAAAAAAAAAAAmAIAAGRycy9k&#10;b3ducmV2LnhtbFBLBQYAAAAABAAEAPUAAACJAwAAAAA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66" o:spid="_x0000_s1139" style="position:absolute;left:8644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1kqMIA&#10;AADcAAAADwAAAGRycy9kb3ducmV2LnhtbERPTYvCMBC9C/sfwgh709Q9qFSjiLi7gu7CVtHr0Ixt&#10;sZmUJGr992ZB8DaP9znTeWtqcSXnK8sKBv0EBHFudcWFgv3uszcG4QOyxtoyKbiTh/nsrTPFVNsb&#10;/9E1C4WIIexTVFCG0KRS+rwkg75vG+LInawzGCJ0hdQObzHc1PIjSYbSYMWxocSGliXl5+xiFHy3&#10;nC2OP9tjs/o6bH7Nyt2r8Uip9267mIAI1IaX+Ole6zh/MIT/Z+IF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/WSowgAAANwAAAAPAAAAAAAAAAAAAAAAAJgCAABkcnMvZG93&#10;bnJldi54bWxQSwUGAAAAAAQABAD1AAAAhw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67" o:spid="_x0000_s1140" style="position:absolute;left:8615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N6v8EA&#10;AADcAAAADwAAAGRycy9kb3ducmV2LnhtbERPS4vCMBC+L/gfwgheRNN6cKUaRUXRZU8+8Tg0Y1ts&#10;JqWJWv+9WRD2Nh/fcyazxpTiQbUrLCuI+xEI4tTqgjMFx8O6NwLhPLLG0jIpeJGD2bT1NcFE2yfv&#10;6LH3mQgh7BJUkHtfJVK6NCeDrm8r4sBdbW3QB1hnUtf4DOGmlIMoGkqDBYeGHCta5pTe9nej4FQN&#10;zE/XXs6p+X0trvGQV/ftRqlOu5mPQXhq/L/4497qMD/+hr9nwgVy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Der/BAAAA3AAAAA8AAAAAAAAAAAAAAAAAmAIAAGRycy9kb3du&#10;cmV2LnhtbFBLBQYAAAAABAAEAPUAAACG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468" o:spid="_x0000_s1141" style="position:absolute;left:8586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uzcUA&#10;AADcAAAADwAAAGRycy9kb3ducmV2LnhtbESPQWvCQBCF7wX/wzJCL0U38SASXUXFUktP2ioeh+yY&#10;BLOzIbtq/Pedg+BthvfmvW9mi87V6kZtqDwbSIcJKOLc24oLA3+/n4MJqBCRLdaeycCDAizmvbcZ&#10;ZtbfeUe3fSyUhHDI0EAZY5NpHfKSHIahb4hFO/vWYZS1LbRt8S7hrtajJBlrhxVLQ4kNrUvKL/ur&#10;M3BoRu77w5+Ouft5rM7pmDfX7Zcx7/1uOQUVqYsv8/N6awU/FV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O7NxQAAANwAAAAPAAAAAAAAAAAAAAAAAJgCAABkcnMv&#10;ZG93bnJldi54bWxQSwUGAAAAAAQABAD1AAAAigMAAAAA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469" o:spid="_x0000_s1142" style="position:absolute;left:8557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BLVsEA&#10;AADcAAAADwAAAGRycy9kb3ducmV2LnhtbERPS4vCMBC+L/gfwgheRNN6kLUaRUXRZU8+8Tg0Y1ts&#10;JqWJWv+9WRD2Nh/fcyazxpTiQbUrLCuI+xEI4tTqgjMFx8O69w3CeWSNpWVS8CIHs2nra4KJtk/e&#10;0WPvMxFC2CWoIPe+SqR0aU4GXd9WxIG72tqgD7DOpK7xGcJNKQdRNJQGCw4NOVa0zCm97e9Gwaka&#10;mJ+uvZxT8/taXOMhr+7bjVKddjMfg/DU+H/xx73VYX48gr9nwgVy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QS1bBAAAA3AAAAA8AAAAAAAAAAAAAAAAAmAIAAGRycy9kb3du&#10;cmV2LnhtbFBLBQYAAAAABAAEAPUAAACG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470" o:spid="_x0000_s1143" style="position:absolute;left:8528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odsUA&#10;AADcAAAADwAAAGRycy9kb3ducmV2LnhtbESPQWvCQBCF7wX/wzJCL0U35iASXUXFUktP2ioeh+yY&#10;BLOzIbtq/Pedg+BthvfmvW9mi87V6kZtqDwbGA0TUMS5txUXBv5+PwcTUCEiW6w9k4EHBVjMe28z&#10;zKy/845u+1goCeGQoYEyxibTOuQlOQxD3xCLdvatwyhrW2jb4l3CXa3TJBlrhxVLQ4kNrUvKL/ur&#10;M3BoUvf94U/H3P08VufRmDfX7Zcx7/1uOQUVqYsv8/N6awU/FX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Bih2xQAAANwAAAAPAAAAAAAAAAAAAAAAAJgCAABkcnMv&#10;ZG93bnJldi54bWxQSwUGAAAAAAQABAD1AAAAigMAAAAA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471" o:spid="_x0000_s1144" style="position:absolute;left:8499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qN7cMA&#10;AADcAAAADwAAAGRycy9kb3ducmV2LnhtbERPS2vCQBC+F/wPywheSt0kBykxG6liqdJTfZQeh+yY&#10;BLOzYXfV+O+7hYK3+fieUywG04krOd9aVpBOExDEldUt1woO+/eXVxA+IGvsLJOCO3lYlKOnAnNt&#10;b/xF112oRQxhn6OCJoQ+l9JXDRn0U9sTR+5kncEQoauldniL4aaTWZLMpMGWY0ODPa0aqs67i1Fw&#10;7DOzfbY/35X5vC9P6YzXl82HUpPx8DYHEWgID/G/e6Pj/CyFv2fiBb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qN7cMAAADcAAAADwAAAAAAAAAAAAAAAACYAgAAZHJzL2Rv&#10;d25yZXYueG1sUEsFBgAAAAAEAAQA9QAAAIgDAAAAAA=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472" o:spid="_x0000_s1145" style="position:absolute;left:8470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TmsAA&#10;AADcAAAADwAAAGRycy9kb3ducmV2LnhtbERPy6rCMBDdC/5DGMGNaGoXItUoKl6uclc+cTk0Y1ts&#10;JqWJWv/+RhDczeE8ZzpvTCkeVLvCsoLhIAJBnFpdcKbgePjpj0E4j6yxtEwKXuRgPmu3ppho++Qd&#10;PfY+EyGEXYIKcu+rREqX5mTQDWxFHLirrQ36AOtM6hqfIdyUMo6ikTRYcGjIsaJVTultfzcKTlVs&#10;tj17Oafm77W8Dke8vm9+lep2msUEhKfGf8Uf90aH+XEM72fCBXL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gTmsAAAADcAAAADwAAAAAAAAAAAAAAAACYAgAAZHJzL2Rvd25y&#10;ZXYueG1sUEsFBgAAAAAEAAQA9QAAAIUDAAAAAA=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473" o:spid="_x0000_s1146" style="position:absolute;left:8441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2AcEA&#10;AADcAAAADwAAAGRycy9kb3ducmV2LnhtbERPS4vCMBC+L/gfwgheRFO7IFKNosvKKp584nFoxrbY&#10;TEoTtf57Iwh7m4/vOZNZY0pxp9oVlhUM+hEI4tTqgjMFh/2yNwLhPLLG0jIpeJKD2bT1NcFE2wdv&#10;6b7zmQgh7BJUkHtfJVK6NCeDrm8r4sBdbG3QB1hnUtf4COGmlHEUDaXBgkNDjhX95JRedzej4FjF&#10;Zt2151NqNs/FZTDk39vqT6lOu5mPQXhq/L/4417pMD/+hvcz4QI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UtgHBAAAA3AAAAA8AAAAAAAAAAAAAAAAAmAIAAGRycy9kb3du&#10;cmV2LnhtbFBLBQYAAAAABAAEAPUAAACG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474" o:spid="_x0000_s1147" style="position:absolute;left:8412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0udcEA&#10;AADcAAAADwAAAGRycy9kb3ducmV2LnhtbERPS4vCMBC+L/gfwgheRFPLIlKNosvKKp584nFoxrbY&#10;TEoTtf57Iwh7m4/vOZNZY0pxp9oVlhUM+hEI4tTqgjMFh/2yNwLhPLLG0jIpeJKD2bT1NcFE2wdv&#10;6b7zmQgh7BJUkHtfJVK6NCeDrm8r4sBdbG3QB1hnUtf4COGmlHEUDaXBgkNDjhX95JRedzej4FjF&#10;Zt2151NqNs/FZTDk39vqT6lOu5mPQXhq/L/4417pMD/+hvcz4QI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9LnXBAAAA3AAAAA8AAAAAAAAAAAAAAAAAmAIAAGRycy9kb3du&#10;cmV2LnhtbFBLBQYAAAAABAAEAPUAAACG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475" o:spid="_x0000_s1148" style="position:absolute;left:8383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L7sEA&#10;AADcAAAADwAAAGRycy9kb3ducmV2LnhtbERPS4vCMBC+L/gfwgheRFMLK1KNosvKKp584nFoxrbY&#10;TEoTtf57Iwh7m4/vOZNZY0pxp9oVlhUM+hEI4tTqgjMFh/2yNwLhPLLG0jIpeJKD2bT1NcFE2wdv&#10;6b7zmQgh7BJUkHtfJVK6NCeDrm8r4sBdbG3QB1hnUtf4COGmlHEUDaXBgkNDjhX95JRedzej4FjF&#10;Zt2151NqNs/FZTDk39vqT6lOu5mPQXhq/L/4417pMD/+hvcz4QI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xi+7BAAAA3AAAAA8AAAAAAAAAAAAAAAAAmAIAAGRycy9kb3du&#10;cmV2LnhtbFBLBQYAAAAABAAEAPUAAACG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476" o:spid="_x0000_s1149" style="position:absolute;left:8354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VmcEA&#10;AADcAAAADwAAAGRycy9kb3ducmV2LnhtbERPS4vCMBC+L/gfwgheFk3toUg1iorLKnvyicehGdti&#10;MylN1PrvN4LgbT6+50xmranEnRpXWlYwHEQgiDOrS84VHPY//REI55E1VpZJwZMczKadrwmm2j54&#10;S/edz0UIYZeigsL7OpXSZQUZdANbEwfuYhuDPsAml7rBRwg3lYyjKJEGSw4NBda0LCi77m5GwbGO&#10;zebbnk+Z+XsuLsOEV7f1r1K9bjsfg/DU+o/47V7rMD9O4PVMuEB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jFZnBAAAA3AAAAA8AAAAAAAAAAAAAAAAAmAIAAGRycy9kb3du&#10;cmV2LnhtbFBLBQYAAAAABAAEAPUAAACG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477" o:spid="_x0000_s1150" style="position:absolute;left:8325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+wAsEA&#10;AADcAAAADwAAAGRycy9kb3ducmV2LnhtbERPS4vCMBC+L/gfwgheRFN7cKUaRUXRZU8+8Tg0Y1ts&#10;JqWJWv+9WRD2Nh/fcyazxpTiQbUrLCsY9CMQxKnVBWcKjod1bwTCeWSNpWVS8CIHs2nra4KJtk/e&#10;0WPvMxFC2CWoIPe+SqR0aU4GXd9WxIG72tqgD7DOpK7xGcJNKeMoGkqDBYeGHCta5pTe9nej4FTF&#10;5qdrL+fU/L4W18GQV/ftRqlOu5mPQXhq/L/4497qMD/+hr9nwgVy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vsALBAAAA3AAAAA8AAAAAAAAAAAAAAAAAmAIAAGRycy9kb3du&#10;cmV2LnhtbFBLBQYAAAAABAAEAPUAAACG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478" o:spid="_x0000_s1151" style="position:absolute;left:8296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AkcMUA&#10;AADcAAAADwAAAGRycy9kb3ducmV2LnhtbESPQWvCQBCF7wX/wzJCL0U35iASXUXFUktP2ioeh+yY&#10;BLOzIbtq/Pedg+BthvfmvW9mi87V6kZtqDwbGA0TUMS5txUXBv5+PwcTUCEiW6w9k4EHBVjMe28z&#10;zKy/845u+1goCeGQoYEyxibTOuQlOQxD3xCLdvatwyhrW2jb4l3CXa3TJBlrhxVLQ4kNrUvKL/ur&#10;M3BoUvf94U/H3P08VufRmDfX7Zcx7/1uOQUVqYsv8/N6awU/FV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CRwxQAAANwAAAAPAAAAAAAAAAAAAAAAAJgCAABkcnMv&#10;ZG93bnJldi54bWxQSwUGAAAAAAQABAD1AAAAigMAAAAA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479" o:spid="_x0000_s1152" style="position:absolute;left:8267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B68EA&#10;AADcAAAADwAAAGRycy9kb3ducmV2LnhtbERPS4vCMBC+L/gfwgheRFN7kLUaRUXRZU8+8Tg0Y1ts&#10;JqWJWv+9WRD2Nh/fcyazxpTiQbUrLCsY9CMQxKnVBWcKjod17xuE88gaS8uk4EUOZtPW1wQTbZ+8&#10;o8feZyKEsEtQQe59lUjp0pwMur6tiAN3tbVBH2CdSV3jM4SbUsZRNJQGCw4NOVa0zCm97e9GwamK&#10;zU/XXs6p+X0troMhr+7bjVKddjMfg/DU+H/xx73VYX48gr9nwgVy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8gevBAAAA3AAAAA8AAAAAAAAAAAAAAAAAmAIAAGRycy9kb3du&#10;cmV2LnhtbFBLBQYAAAAABAAEAPUAAACG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480" o:spid="_x0000_s1153" style="position:absolute;left:8238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++q8YA&#10;AADcAAAADwAAAGRycy9kb3ducmV2LnhtbESPQWvCQBCF74X+h2UKvZS60YJIdBNUWqr0ZGyLxyE7&#10;JsHsbMiuGv995yD0NsN78943i3xwrbpQHxrPBsajBBRx6W3DlYHv/cfrDFSIyBZbz2TgRgHy7PFh&#10;gan1V97RpYiVkhAOKRqoY+xSrUNZk8Mw8h2xaEffO4yy9pW2PV4l3LV6kiRT7bBhaaixo3VN5ak4&#10;OwM/3cRtX/zht3Rft9VxPOX38+bTmOenYTkHFWmI/+b79cYK/pvgyzMyg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++q8YAAADcAAAADwAAAAAAAAAAAAAAAACYAgAAZHJz&#10;L2Rvd25yZXYueG1sUEsFBgAAAAAEAAQA9QAAAIsDAAAAAA=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481" o:spid="_x0000_s1154" style="position:absolute;left:8209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MbMMEA&#10;AADcAAAADwAAAGRycy9kb3ducmV2LnhtbERPS4vCMBC+L/gfwgheRNO6IFKNosvKKp584nFoxrbY&#10;TEoTtf57Iwh7m4/vOZNZY0pxp9oVlhXE/QgEcWp1wZmCw37ZG4FwHlljaZkUPMnBbNr6mmCi7YO3&#10;dN/5TIQQdgkqyL2vEildmpNB17cVceAutjboA6wzqWt8hHBTykEUDaXBgkNDjhX95JRedzej4FgN&#10;zLprz6fUbJ6LSzzk39vqT6lOu5mPQXhq/L/4417pMP87hvcz4QI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TGzDBAAAA3AAAAA8AAAAAAAAAAAAAAAAAmAIAAGRycy9kb3du&#10;cmV2LnhtbFBLBQYAAAAABAAEAPUAAACG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482" o:spid="_x0000_s1155" style="position:absolute;left:8180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GFR8EA&#10;AADcAAAADwAAAGRycy9kb3ducmV2LnhtbERPS4vCMBC+L/gfwgheRFO7IFKNosvKKp584nFoxrbY&#10;TEoTtf57Iwh7m4/vOZNZY0pxp9oVlhUM+hEI4tTqgjMFh/2yNwLhPLLG0jIpeJKD2bT1NcFE2wdv&#10;6b7zmQgh7BJUkHtfJVK6NCeDrm8r4sBdbG3QB1hnUtf4COGmlHEUDaXBgkNDjhX95JRedzej4FjF&#10;Zt2151NqNs/FZTDk39vqT6lOu5mPQXhq/L/4417pMP87hvcz4QI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BhUfBAAAA3AAAAA8AAAAAAAAAAAAAAAAAmAIAAGRycy9kb3du&#10;cmV2LnhtbFBLBQYAAAAABAAEAPUAAACG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483" o:spid="_x0000_s1156" style="position:absolute;left:8151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0g3MQA&#10;AADcAAAADwAAAGRycy9kb3ducmV2LnhtbERPTWvCQBC9F/oflin0Is1GBSlpVqnS0ogn0yo9Dtkx&#10;Cc3Ohuwak3/vCkJv83ifk64G04ieOldbVjCNYhDEhdU1lwp+vj9fXkE4j6yxsUwKRnKwWj4+pJho&#10;e+E99bkvRQhhl6CCyvs2kdIVFRl0kW2JA3eynUEfYFdK3eElhJtGzuJ4IQ3WHBoqbGlTUfGXn42C&#10;Qzsz24n9PRZmN65P0wV/nLMvpZ6fhvc3EJ4G/y++uzMd5s/nc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NINzEAAAA3AAAAA8AAAAAAAAAAAAAAAAAmAIAAGRycy9k&#10;b3ducmV2LnhtbFBLBQYAAAAABAAEAPUAAACJ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484" o:spid="_x0000_s1157" style="position:absolute;left:8121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DJMMA&#10;AADcAAAADwAAAGRycy9kb3ducmV2LnhtbERP32vCMBB+H/g/hBN809Q5plSjyFA32CZYRV+P5myL&#10;zaUkmdb/fhkIe7uP7+fNFq2pxZWcrywrGA4SEMS51RUXCg77dX8CwgdkjbVlUnAnD4t552mGqbY3&#10;3tE1C4WIIexTVFCG0KRS+rwkg35gG+LIna0zGCJ0hdQObzHc1PI5SV6lwYpjQ4kNvZWUX7Ifo+C9&#10;5Wx5+v46NavN8XNrVu5eTcZK9brtcgoiUBv+xQ/3h47zRy/w90y8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YDJM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85" o:spid="_x0000_s1158" style="position:absolute;left:8092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qmv8MA&#10;AADcAAAADwAAAGRycy9kb3ducmV2LnhtbERP32vCMBB+H/g/hBN809TJplSjyFA32CZYRV+P5myL&#10;zaUkmdb/fhkIe7uP7+fNFq2pxZWcrywrGA4SEMS51RUXCg77dX8CwgdkjbVlUnAnD4t552mGqbY3&#10;3tE1C4WIIexTVFCG0KRS+rwkg35gG+LIna0zGCJ0hdQObzHc1PI5SV6lwYpjQ4kNvZWUX7Ifo+C9&#10;5Wx5+v46NavN8XNrVu5eTcZK9brtcgoiUBv+xQ/3h47zRy/w90y8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qmv8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86" o:spid="_x0000_s1159" style="position:absolute;left:8063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4yMIA&#10;AADcAAAADwAAAGRycy9kb3ducmV2LnhtbERP32vCMBB+F/Y/hBv4pqkOnFSjyNAp6Aaroq9Hc7Zl&#10;zaUkUet/b4TB3u7j+3nTeWtqcSXnK8sKBv0EBHFudcWFgsN+1RuD8AFZY22ZFNzJw3z20pliqu2N&#10;f+iahULEEPYpKihDaFIpfV6SQd+3DXHkztYZDBG6QmqHtxhuajlMkpE0WHFsKLGhj5Ly3+xiFKxb&#10;zhanr92pWX4et99m6e7V+F2p7mu7mIAI1IZ/8Z97o+P8txE8n4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SDjIwgAAANwAAAAPAAAAAAAAAAAAAAAAAJgCAABkcnMvZG93&#10;bnJldi54bWxQSwUGAAAAAAQABAD1AAAAhw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87" o:spid="_x0000_s1160" style="position:absolute;left:8034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SdU8IA&#10;AADcAAAADwAAAGRycy9kb3ducmV2LnhtbERP32vCMBB+H+x/CDfwbaY6UKlGkaFT0A1WRV+P5mzL&#10;mktJotb/3gjC3u7j+3mTWWtqcSHnK8sKet0EBHFudcWFgv1u+T4C4QOyxtoyKbiRh9n09WWCqbZX&#10;/qVLFgoRQ9inqKAMoUml9HlJBn3XNsSRO1lnMEToCqkdXmO4qWU/SQbSYMWxocSGPkvK/7KzUbBq&#10;OZsfv7fHZvF12PyYhbtVo6FSnbd2PgYRqA3/4qd7reP8jyE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J1TwgAAANwAAAAPAAAAAAAAAAAAAAAAAJgCAABkcnMvZG93&#10;bnJldi54bWxQSwUGAAAAAAQABAD1AAAAhw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88" o:spid="_x0000_s1161" style="position:absolute;left:8005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JIcYA&#10;AADcAAAADwAAAGRycy9kb3ducmV2LnhtbESPT2vCQBDF7wW/wzIFb3XTClVSV5Fi/4C2YCx6HbJj&#10;EszOht2txm/vHAq9zfDevPeb2aJ3rTpTiI1nA4+jDBRx6W3DlYGf3dvDFFRMyBZbz2TgShEW88Hd&#10;DHPrL7ylc5EqJSEcczRQp9TlWseyJodx5Dti0Y4+OEyyhkrbgBcJd61+yrJn7bBhaaixo9eaylPx&#10;6wx89FwsD1+bQ7d636+/3Spcm+nEmOF9v3wBlahP/+a/608r+GOhlWdkAj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sJIc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89" o:spid="_x0000_s1162" style="position:absolute;left:7976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susMA&#10;AADcAAAADwAAAGRycy9kb3ducmV2LnhtbERP32vCMBB+F/Y/hBv4ZtNNcFqNIsPNgW5gFX09mltb&#10;1lxKkmn97xdh4Nt9fD9vtuhMI87kfG1ZwVOSgiAurK65VHDYvw3GIHxA1thYJgVX8rCYP/RmmGl7&#10;4R2d81CKGMI+QwVVCG0mpS8qMugT2xJH7ts6gyFCV0rt8BLDTSOf03QkDdYcGyps6bWi4if/NQrW&#10;HefL0+f21K7ej5svs3LXevyiVP+xW05BBOrCXfzv/tBx/nACt2fiB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esus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90" o:spid="_x0000_s1163" style="position:absolute;left:7947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2WsYA&#10;AADcAAAADwAAAGRycy9kb3ducmV2LnhtbESPT2vCQBDF7wW/wzIFb3XTIlVSV5Fi/4C2YCx6HbJj&#10;EszOht2txm/vHAq9zfDevPeb2aJ3rTpTiI1nA4+jDBRx6W3DlYGf3dvDFFRMyBZbz2TgShEW88Hd&#10;DHPrL7ylc5EqJSEcczRQp9TlWseyJodx5Dti0Y4+OEyyhkrbgBcJd61+yrJn7bBhaaixo9eaylPx&#10;6wx89FwsD1+bQ7d636+/3Spcm+nEmOF9v3wBlahP/+a/608r+GPBl2dkAj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t2Ws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91" o:spid="_x0000_s1164" style="position:absolute;left:7918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fTwcQA&#10;AADcAAAADwAAAGRycy9kb3ducmV2LnhtbERP22rCQBB9F/oPywh9042ltBLdiBQvBdtCo5jXITsm&#10;odnZsLtq/Hu3UOjbHM515ovetOJCzjeWFUzGCQji0uqGKwWH/Xo0BeEDssbWMim4kYdF9jCYY6rt&#10;lb/pkodKxBD2KSqoQ+hSKX1Zk0E/th1x5E7WGQwRukpqh9cYblr5lCQv0mDDsaHGjt5qKn/ys1Gw&#10;7TlfFp8fRbfaHHdfZuVuzfRVqcdhv5yBCNSHf/Gf+13H+c8T+H0mXi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n08HEAAAA3AAAAA8AAAAAAAAAAAAAAAAAmAIAAGRycy9k&#10;b3ducmV2LnhtbFBLBQYAAAAABAAEAPUAAACJAwAAAAA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92" o:spid="_x0000_s1165" style="position:absolute;left:7889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VNtsMA&#10;AADcAAAADwAAAGRycy9kb3ducmV2LnhtbERP22oCMRB9F/oPYQp906xSWlmNIsVLQS10FX0dNuPu&#10;0s1kSaKuf2+Egm9zONcZT1tTiws5X1lW0O8lIIhzqysuFOx3i+4QhA/IGmvLpOBGHqaTl84YU22v&#10;/EuXLBQihrBPUUEZQpNK6fOSDPqebYgjd7LOYIjQFVI7vMZwU8tBknxIgxXHhhIb+iop/8vORsGq&#10;5Wx23G6OzXx5WP+YubtVw0+l3l7b2QhEoDY8xf/ubx3nvw/g8Uy8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VNts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93" o:spid="_x0000_s1166" style="position:absolute;left:7860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oLcMA&#10;AADcAAAADwAAAGRycy9kb3ducmV2LnhtbERP32vCMBB+H/g/hBN809Q5plSjyFA32CZYRV+P5myL&#10;zaUkmdb/fhkIe7uP7+fNFq2pxZWcrywrGA4SEMS51RUXCg77dX8CwgdkjbVlUnAnD4t552mGqbY3&#10;3tE1C4WIIexTVFCG0KRS+rwkg35gG+LIna0zGCJ0hdQObzHc1PI5SV6lwYpjQ4kNvZWUX7Ifo+C9&#10;5Wx5+v46NavN8XNrVu5eTcZK9brtcgoiUBv+xQ/3h47zX0bw90y8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noLc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94" o:spid="_x0000_s1167" style="position:absolute;left:7831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BwWcMA&#10;AADcAAAADwAAAGRycy9kb3ducmV2LnhtbERP22oCMRB9F/yHMIJvmm2RVlajiFhb8AJui74Om+nu&#10;4mayJKmuf2+Egm9zONeZzltTiws5X1lW8DJMQBDnVldcKPj5/hiMQfiArLG2TApu5GE+63ammGp7&#10;5QNdslCIGMI+RQVlCE0qpc9LMuiHtiGO3K91BkOErpDa4TWGm1q+JsmbNFhxbCixoWVJ+Tn7Mwo+&#10;W84Wp9321KzWx83erNytGr8r1e+1iwmIQG14iv/dXzrOH43g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BwWc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95" o:spid="_x0000_s1168" style="position:absolute;left:7802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zVwsMA&#10;AADcAAAADwAAAGRycy9kb3ducmV2LnhtbERP32vCMBB+H/g/hBN809ThplSjyFA32CZYRV+P5myL&#10;zaUkmdb/fhkIe7uP7+fNFq2pxZWcrywrGA4SEMS51RUXCg77dX8CwgdkjbVlUnAnD4t552mGqbY3&#10;3tE1C4WIIexTVFCG0KRS+rwkg35gG+LIna0zGCJ0hdQObzHc1PI5SV6lwYpjQ4kNvZWUX7Ifo+C9&#10;5Wx5+v46NavN8XNrVu5eTcZK9brtcgoiUBv+xQ/3h47zRy/w90y8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zVws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96" o:spid="_x0000_s1169" style="position:absolute;left:7773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5LtcIA&#10;AADcAAAADwAAAGRycy9kb3ducmV2LnhtbERP32vCMBB+F/Y/hBv4pqkynFSjyNAp6Aaroq9Hc7Zl&#10;zaUkUet/b4TB3u7j+3nTeWtqcSXnK8sKBv0EBHFudcWFgsN+1RuD8AFZY22ZFNzJw3z20pliqu2N&#10;f+iahULEEPYpKihDaFIpfV6SQd+3DXHkztYZDBG6QmqHtxhuajlMkpE0WHFsKLGhj5Ly3+xiFKxb&#10;zhanr92pWX4et99m6e7V+F2p7mu7mIAI1IZ/8Z97o+P8txE8n4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Tku1wgAAANwAAAAPAAAAAAAAAAAAAAAAAJgCAABkcnMvZG93&#10;bnJldi54bWxQSwUGAAAAAAQABAD1AAAAhw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97" o:spid="_x0000_s1170" style="position:absolute;left:7744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LuLsIA&#10;AADcAAAADwAAAGRycy9kb3ducmV2LnhtbERP32vCMBB+H+x/CDfwbabKUKlGkaFT0A1WRV+P5mzL&#10;mktJotb/3gjC3u7j+3mTWWtqcSHnK8sKet0EBHFudcWFgv1u+T4C4QOyxtoyKbiRh9n09WWCqbZX&#10;/qVLFgoRQ9inqKAMoUml9HlJBn3XNsSRO1lnMEToCqkdXmO4qWU/SQbSYMWxocSGPkvK/7KzUbBq&#10;OZsfv7fHZvF12PyYhbtVo6FSnbd2PgYRqA3/4qd7reP8jyE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Au4uwgAAANwAAAAPAAAAAAAAAAAAAAAAAJgCAABkcnMvZG93&#10;bnJldi54bWxQSwUGAAAAAAQABAD1AAAAhw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98" o:spid="_x0000_s1171" style="position:absolute;left:7715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16XMYA&#10;AADcAAAADwAAAGRycy9kb3ducmV2LnhtbESPT2vCQBDF7wW/wzIFb3XTIlVSV5Fi/4C2YCx6HbJj&#10;EszOht2txm/vHAq9zfDevPeb2aJ3rTpTiI1nA4+jDBRx6W3DlYGf3dvDFFRMyBZbz2TgShEW88Hd&#10;DHPrL7ylc5EqJSEcczRQp9TlWseyJodx5Dti0Y4+OEyyhkrbgBcJd61+yrJn7bBhaaixo9eaylPx&#10;6wx89FwsD1+bQ7d636+/3Spcm+nEmOF9v3wBlahP/+a/608r+GOhlWdkAj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16XM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499" o:spid="_x0000_s1172" style="position:absolute;left:7686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fx8MA&#10;AADcAAAADwAAAGRycy9kb3ducmV2LnhtbERP32vCMBB+F/Y/hBv4ZtMNcVqNIsPNgW5gFX09mltb&#10;1lxKkmn97xdh4Nt9fD9vtuhMI87kfG1ZwVOSgiAurK65VHDYvw3GIHxA1thYJgVX8rCYP/RmmGl7&#10;4R2d81CKGMI+QwVVCG0mpS8qMugT2xJH7ts6gyFCV0rt8BLDTSOf03QkDdYcGyps6bWi4if/NQrW&#10;HefL0+f21K7ej5svs3LXevyiVP+xW05BBOrCXfzv/tBx/nACt2fiB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Hfx8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00" o:spid="_x0000_s1173" style="position:absolute;left:7657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gh8YA&#10;AADcAAAADwAAAGRycy9kb3ducmV2LnhtbESPT2vCQBDF7wW/wzIFb3XTglVSV5Fi/4C2YCx6HbJj&#10;EszOht2txm/vHAq9zfDevPeb2aJ3rTpTiI1nA4+jDBRx6W3DlYGf3dvDFFRMyBZbz2TgShEW88Hd&#10;DHPrL7ylc5EqJSEcczRQp9TlWseyJodx5Dti0Y4+OEyyhkrbgBcJd61+yrJn7bBhaaixo9eaylPx&#10;6wx89FwsD1+bQ7d636+/3Spcm+nEmOF9v3wBlahP/+a/608r+GPBl2dkAj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Lgh8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01" o:spid="_x0000_s1174" style="position:absolute;left:7628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z+kMEA&#10;AADcAAAADwAAAGRycy9kb3ducmV2LnhtbERPS4vCMBC+L/gfwgheRNMKK1KNosvKKp584nFoxrbY&#10;TEoTtf57Iwh7m4/vOZNZY0pxp9oVlhXE/QgEcWp1wZmCw37ZG4FwHlljaZkUPMnBbNr6mmCi7YO3&#10;dN/5TIQQdgkqyL2vEildmpNB17cVceAutjboA6wzqWt8hHBTykEUDaXBgkNDjhX95JRedzej4FgN&#10;zLprz6fUbJ6LSzzk39vqT6lOu5mPQXhq/L/4417pMP87hvcz4QI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M/pDBAAAA3AAAAA8AAAAAAAAAAAAAAAAAmAIAAGRycy9kb3du&#10;cmV2LnhtbFBLBQYAAAAABAAEAPUAAACG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02" o:spid="_x0000_s1175" style="position:absolute;left:7599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5g58EA&#10;AADcAAAADwAAAGRycy9kb3ducmV2LnhtbERPS4vCMBC+L/gfwgheRFMLK1KNosvKKp584nFoxrbY&#10;TEoTtf57Iwh7m4/vOZNZY0pxp9oVlhUM+hEI4tTqgjMFh/2yNwLhPLLG0jIpeJKD2bT1NcFE2wdv&#10;6b7zmQgh7BJUkHtfJVK6NCeDrm8r4sBdbG3QB1hnUtf4COGmlHEUDaXBgkNDjhX95JRedzej4FjF&#10;Zt2151NqNs/FZTDk39vqT6lOu5mPQXhq/L/4417pMP87hvcz4QI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eYOfBAAAA3AAAAA8AAAAAAAAAAAAAAAAAmAIAAGRycy9kb3du&#10;cmV2LnhtbFBLBQYAAAAABAAEAPUAAACG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03" o:spid="_x0000_s1176" style="position:absolute;left:7570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LFfMQA&#10;AADcAAAADwAAAGRycy9kb3ducmV2LnhtbERPTWvCQBC9C/6HZQQvYjZaKiXNKm1RVDw1taXHITsm&#10;odnZkF2T+O+7QqG3ebzPSTeDqUVHrassK1hEMQji3OqKCwXnj938CYTzyBpry6TgRg426/EoxUTb&#10;nt+py3whQgi7BBWU3jeJlC4vyaCLbEMcuIttDfoA20LqFvsQbmq5jOOVNFhxaCixobeS8p/sahR8&#10;NktznNnvr9ycbq+XxYq318NeqelkeHkG4Wnw/+I/90GH+Y8PcH8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xXzEAAAA3AAAAA8AAAAAAAAAAAAAAAAAmAIAAGRycy9k&#10;b3ducmV2LnhtbFBLBQYAAAAABAAEAPUAAACJ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04" o:spid="_x0000_s1177" style="position:absolute;left:7541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tdCMQA&#10;AADcAAAADwAAAGRycy9kb3ducmV2LnhtbERPTWvCQBC9C/6HZQQvYjZKKyXNKm1RVDw1taXHITsm&#10;odnZkF2T+O+7QqG3ebzPSTeDqUVHrassK1hEMQji3OqKCwXnj938CYTzyBpry6TgRg426/EoxUTb&#10;nt+py3whQgi7BBWU3jeJlC4vyaCLbEMcuIttDfoA20LqFvsQbmq5jOOVNFhxaCixobeS8p/sahR8&#10;NktznNnvr9ycbq+XxYq318NeqelkeHkG4Wnw/+I/90GH+Y8PcH8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7XQjEAAAA3AAAAA8AAAAAAAAAAAAAAAAAmAIAAGRycy9k&#10;b3ducmV2LnhtbFBLBQYAAAAABAAEAPUAAACJ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05" o:spid="_x0000_s1178" style="position:absolute;left:7512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f4k8QA&#10;AADcAAAADwAAAGRycy9kb3ducmV2LnhtbERPTWvCQBC9F/oflin0Is1GQSlpVqnS0ogn0yo9Dtkx&#10;Cc3Ohuwak3/vCkJv83ifk64G04ieOldbVjCNYhDEhdU1lwp+vj9fXkE4j6yxsUwKRnKwWj4+pJho&#10;e+E99bkvRQhhl6CCyvs2kdIVFRl0kW2JA3eynUEfYFdK3eElhJtGzuJ4IQ3WHBoqbGlTUfGXn42C&#10;Qzsz24n9PRZmN65P0wV/nLMvpZ6fhvc3EJ4G/y++uzMd5s/nc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3+JPEAAAA3AAAAA8AAAAAAAAAAAAAAAAAmAIAAGRycy9k&#10;b3ducmV2LnhtbFBLBQYAAAAABAAEAPUAAACJ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06" o:spid="_x0000_s1179" style="position:absolute;left:7483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m5MQA&#10;AADcAAAADwAAAGRycy9kb3ducmV2LnhtbERPTWvCQBC9F/oflin0UnSTgEHSrNKWFpWejFo8Dtkx&#10;CWZnQ3aj8d+7hUJv83ifky9H04oL9a6xrCCeRiCIS6sbrhTsd1+TOQjnkTW2lknBjRwsF48POWba&#10;XnlLl8JXIoSwy1BB7X2XSenKmgy6qe2IA3eyvUEfYF9J3eM1hJtWJlGUSoMNh4YaO/qoqTwXg1Fw&#10;6BKzebHHn9J8395Pccqfw3ql1PPT+PYKwtPo/8V/7rUO82cp/D4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lZuTEAAAA3AAAAA8AAAAAAAAAAAAAAAAAmAIAAGRycy9k&#10;b3ducmV2LnhtbFBLBQYAAAAABAAEAPUAAACJ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07" o:spid="_x0000_s1180" style="position:absolute;left:7454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Df8QA&#10;AADcAAAADwAAAGRycy9kb3ducmV2LnhtbERPTWvCQBC9C/6HZQQvxWwUakuaVdqiqHhqakuPQ3ZM&#10;QrOzIbsm8d93hYK3ebzPSdeDqUVHrassK5hHMQji3OqKCwWnz+3sGYTzyBpry6TgSg7Wq/EoxUTb&#10;nj+oy3whQgi7BBWU3jeJlC4vyaCLbEMcuLNtDfoA20LqFvsQbmq5iOOlNFhxaCixofeS8t/sYhR8&#10;NQtzeLA/37k5Xt/O8yVvLvudUtPJ8PoCwtPg7+J/916H+Y9PcHs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pw3/EAAAA3AAAAA8AAAAAAAAAAAAAAAAAmAIAAGRycy9k&#10;b3ducmV2LnhtbFBLBQYAAAAABAAEAPUAAACJ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08" o:spid="_x0000_s1181" style="position:absolute;left:7425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XDcYA&#10;AADcAAAADwAAAGRycy9kb3ducmV2LnhtbESPQWvCQBCF74X+h2UKvZS6UahIdBNUWqr0ZGyLxyE7&#10;JsHsbMiuGv995yD0NsN78943i3xwrbpQHxrPBsajBBRx6W3DlYHv/cfrDFSIyBZbz2TgRgHy7PFh&#10;gan1V97RpYiVkhAOKRqoY+xSrUNZk8Mw8h2xaEffO4yy9pW2PV4l3LV6kiRT7bBhaaixo3VN5ak4&#10;OwM/3cRtX/zht3Rft9VxPOX38+bTmOenYTkHFWmI/+b79cYK/pvQyjMyg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ZXDcYAAADcAAAADwAAAAAAAAAAAAAAAACYAgAAZHJz&#10;L2Rvd25yZXYueG1sUEsFBgAAAAAEAAQA9QAAAIsDAAAAAA=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09" o:spid="_x0000_s1182" style="position:absolute;left:7396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ylsQA&#10;AADcAAAADwAAAGRycy9kb3ducmV2LnhtbERPTWvCQBC9C/6HZQQvxWwUKm2aVdqiqHhqakuPQ3ZM&#10;QrOzIbsm8d93hYK3ebzPSdeDqUVHrassK5hHMQji3OqKCwWnz+3sCYTzyBpry6TgSg7Wq/EoxUTb&#10;nj+oy3whQgi7BBWU3jeJlC4vyaCLbEMcuLNtDfoA20LqFvsQbmq5iOOlNFhxaCixofeS8t/sYhR8&#10;NQtzeLA/37k5Xt/O8yVvLvudUtPJ8PoCwtPg7+J/916H+Y/PcHs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68pbEAAAA3AAAAA8AAAAAAAAAAAAAAAAAmAIAAGRycy9k&#10;b3ducmV2LnhtbFBLBQYAAAAABAAEAPUAAACJ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10" o:spid="_x0000_s1183" style="position:absolute;left:7367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RtsYA&#10;AADcAAAADwAAAGRycy9kb3ducmV2LnhtbESPT2vCQBDF70K/wzKFXkQ3egiSuhFbWmrpybQVj0N2&#10;8odmZ0N21fjtOwfB2wzvzXu/WW9G16kzDaH1bGAxT0ARl962XBv4+X6frUCFiGyx80wGrhRgkz9M&#10;1phZf+E9nYtYKwnhkKGBJsY+0zqUDTkMc98Ti1b5wWGUdai1HfAi4a7TyyRJtcOWpaHBnl4bKv+K&#10;kzPw2y/d59QfD6X7ur5Ui5TfTrsPY54ex+0zqEhjvJtv1zsr+KngyzMyg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yRtsYAAADcAAAADwAAAAAAAAAAAAAAAACYAgAAZHJz&#10;L2Rvd25yZXYueG1sUEsFBgAAAAAEAAQA9QAAAIsDAAAAAA=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11" o:spid="_x0000_s1184" style="position:absolute;left:7338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0LcEA&#10;AADcAAAADwAAAGRycy9kb3ducmV2LnhtbERPS4vCMBC+L/gfwgheFk3roUg1iorLKnvyicehGdti&#10;MylN1PrvN4LgbT6+50xmranEnRpXWlYQDyIQxJnVJecKDvuf/giE88gaK8uk4EkOZtPO1wRTbR+8&#10;pfvO5yKEsEtRQeF9nUrpsoIMuoGtiQN3sY1BH2CTS93gI4SbSg6jKJEGSw4NBda0LCi77m5GwbEe&#10;ms23PZ8y8/dcXOKEV7f1r1K9bjsfg/DU+o/47V7rMD+J4fVMuEB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gNC3BAAAA3AAAAA8AAAAAAAAAAAAAAAAAmAIAAGRycy9kb3du&#10;cmV2LnhtbFBLBQYAAAAABAAEAPUAAACG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12" o:spid="_x0000_s1185" style="position:absolute;left:7309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qWsEA&#10;AADcAAAADwAAAGRycy9kb3ducmV2LnhtbERPS4vCMBC+L/gfwgheFk3toUg1iorLKnvyicehGdti&#10;MylN1PrvN4LgbT6+50xmranEnRpXWlYwHEQgiDOrS84VHPY//REI55E1VpZJwZMczKadrwmm2j54&#10;S/edz0UIYZeigsL7OpXSZQUZdANbEwfuYhuDPsAml7rBRwg3lYyjKJEGSw4NBda0LCi77m5GwbGO&#10;zebbnk+Z+XsuLsOEV7f1r1K9bjsfg/DU+o/47V7rMD+J4fVMuEB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yqlrBAAAA3AAAAA8AAAAAAAAAAAAAAAAAmAIAAGRycy9kb3du&#10;cmV2LnhtbFBLBQYAAAAABAAEAPUAAACG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13" o:spid="_x0000_s1186" style="position:absolute;left:7280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4PwcQA&#10;AADcAAAADwAAAGRycy9kb3ducmV2LnhtbERPTWvCQBC9F/oflin0UnSTCEHSrNKWFpWejFo8Dtkx&#10;CWZnQ3aj8d+7hUJv83ifky9H04oL9a6xrCCeRiCIS6sbrhTsd1+TOQjnkTW2lknBjRwsF48POWba&#10;XnlLl8JXIoSwy1BB7X2XSenKmgy6qe2IA3eyvUEfYF9J3eM1hJtWJlGUSoMNh4YaO/qoqTwXg1Fw&#10;6BKzebHHn9J8395Pccqfw3ql1PPT+PYKwtPo/8V/7rUO89MZ/D4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+D8HEAAAA3AAAAA8AAAAAAAAAAAAAAAAAmAIAAGRycy9k&#10;b3ducmV2LnhtbFBLBQYAAAAABAAEAPUAAACJ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14" o:spid="_x0000_s1187" style="position:absolute;left:7251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eXtcQA&#10;AADcAAAADwAAAGRycy9kb3ducmV2LnhtbERPTWvCQBC9F/oflin0UnSTIEHSrNKWFpWejFo8Dtkx&#10;CWZnQ3aj8d+7hUJv83ifky9H04oL9a6xrCCeRiCIS6sbrhTsd1+TOQjnkTW2lknBjRwsF48POWba&#10;XnlLl8JXIoSwy1BB7X2XSenKmgy6qe2IA3eyvUEfYF9J3eM1hJtWJlGUSoMNh4YaO/qoqTwXg1Fw&#10;6BKzebHHn9J8395Pccqfw3ql1PPT+PYKwtPo/8V/7rUO89MZ/D4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Xl7XEAAAA3AAAAA8AAAAAAAAAAAAAAAAAmAIAAGRycy9k&#10;b3ducmV2LnhtbFBLBQYAAAAABAAEAPUAAACJ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15" o:spid="_x0000_s1188" style="position:absolute;left:7222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syLsQA&#10;AADcAAAADwAAAGRycy9kb3ducmV2LnhtbERPTWvCQBC9F/oflin0UnSTgEHSrNKWFpWejFo8Dtkx&#10;CWZnQ3aj8d+7hUJv83ifky9H04oL9a6xrCCeRiCIS6sbrhTsd1+TOQjnkTW2lknBjRwsF48POWba&#10;XnlLl8JXIoSwy1BB7X2XSenKmgy6qe2IA3eyvUEfYF9J3eM1hJtWJlGUSoMNh4YaO/qoqTwXg1Fw&#10;6BKzebHHn9J8395Pccqfw3ql1PPT+PYKwtPo/8V/7rUO89MZ/D4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bMi7EAAAA3AAAAA8AAAAAAAAAAAAAAAAAmAIAAGRycy9k&#10;b3ducmV2LnhtbFBLBQYAAAAABAAEAPUAAACJ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16" o:spid="_x0000_s1189" style="position:absolute;left:7193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msWcEA&#10;AADcAAAADwAAAGRycy9kb3ducmV2LnhtbERPy6rCMBDdX/AfwghuLprqolyqUVQUFVfXFy6HZmyL&#10;zaQ0UevfG0FwN4fznNGkMaW4U+0Kywr6vQgEcWp1wZmCw37Z/QPhPLLG0jIpeJKDybj1M8JE2wf/&#10;033nMxFC2CWoIPe+SqR0aU4GXc9WxIG72NqgD7DOpK7xEcJNKQdRFEuDBYeGHCua55Redzej4FgN&#10;zObXnk+p2T5nl37Mi9t6pVSn3UyHIDw1/iv+uNc6zI9jeD8TLpDj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JrFnBAAAA3AAAAA8AAAAAAAAAAAAAAAAAmAIAAGRycy9kb3du&#10;cmV2LnhtbFBLBQYAAAAABAAEAPUAAACG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17" o:spid="_x0000_s1190" style="position:absolute;left:7163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yTsMA&#10;AADcAAAADwAAAGRycy9kb3ducmV2LnhtbERPS2vCQBC+F/wPywi9NZv2oBLdBCn2AdVCo+h1yI5J&#10;MDsbdrca/70rFHqbj+85i2IwnTiT861lBc9JCoK4srrlWsFu+/Y0A+EDssbOMim4kociHz0sMNP2&#10;wj90LkMtYgj7DBU0IfSZlL5qyKBPbE8cuaN1BkOErpba4SWGm06+pOlEGmw5NjTY02tD1an8NQo+&#10;Bi6Xh8360K/e91/fZuWu7Wyq1ON4WM5BBBrCv/jP/anj/MkU7s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eyTs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18" o:spid="_x0000_s1191" style="position:absolute;left:7134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mPMYA&#10;AADcAAAADwAAAGRycy9kb3ducmV2LnhtbESPT2vCQBDF74V+h2UKvdWNPaikriJi/0CtYCp6HbJj&#10;EszOht2txm/vHITeZnhv3vvNdN67Vp0pxMazgeEgA0VcettwZWD3+/4yARUTssXWMxm4UoT57PFh&#10;irn1F97SuUiVkhCOORqoU+pyrWNZk8M48B2xaEcfHCZZQ6VtwIuEu1a/ZtlIO2xYGmrsaFlTeSr+&#10;nIHPnovF4Wd96FYf+++NW4VrMxkb8/zUL95AJerTv/l+/WUFfyS08oxMo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gmPM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19" o:spid="_x0000_s1192" style="position:absolute;left:7105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SDp8MA&#10;AADcAAAADwAAAGRycy9kb3ducmV2LnhtbERPS2sCMRC+C/6HMIK3mm0PVlejiFhb8AFui16HzXR3&#10;cTNZklTXf2+Egrf5+J4znbemFhdyvrKs4HWQgCDOra64UPDz/fEyAuEDssbaMim4kYf5rNuZYqrt&#10;lQ90yUIhYgj7FBWUITSplD4vyaAf2IY4cr/WGQwRukJqh9cYbmr5liRDabDi2FBiQ8uS8nP2ZxR8&#10;tpwtTrvtqVmtj5u9WblbNXpXqt9rFxMQgdrwFP+7v3ScPxzD45l4gZ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SDp8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20" o:spid="_x0000_s1193" style="position:absolute;left:7076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858YA&#10;AADcAAAADwAAAGRycy9kb3ducmV2LnhtbESPT2vCQBDF74V+h2UKvdWNHqqkriLiP7AVTEu9Dtlp&#10;EpqdDburxm/vHAq9zfDevPeb6bx3rbpQiI1nA8NBBoq49LbhysDX5/plAiomZIutZzJwowjz2ePD&#10;FHPrr3ykS5EqJSEcczRQp9TlWseyJodx4Dti0X58cJhkDZW2Aa8S7lo9yrJX7bBhaaixo2VN5W9x&#10;dga2PReL08f7qVttvvcHtwq3ZjI25vmpX7yBStSnf/Pf9c4K/ljw5RmZ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e858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21" o:spid="_x0000_s1194" style="position:absolute;left:7047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ZfMMA&#10;AADcAAAADwAAAGRycy9kb3ducmV2LnhtbERPTWvCQBC9F/oflhF6azZ6qBJdRSS1hdZCo+h1yI5J&#10;MDsbdrcx/vuuUOhtHu9zFqvBtKIn5xvLCsZJCoK4tLrhSsFh//o8A+EDssbWMim4kYfV8vFhgZm2&#10;V/6mvgiViCHsM1RQh9BlUvqyJoM+sR1x5M7WGQwRukpqh9cYblo5SdMXabDh2FBjR5uaykvxYxS8&#10;DVysT7vPU5dvjx9fJne3ZjZV6mk0rOcgAg3hX/znftdx/nQM92fi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ZfM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22" o:spid="_x0000_s1195" style="position:absolute;left:7018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mHC8MA&#10;AADcAAAADwAAAGRycy9kb3ducmV2LnhtbERPS2vCQBC+F/wPywi9NZt6qBLdBCn2AdVCo+h1yI5J&#10;MDsbdrca/70rFHqbj+85i2IwnTiT861lBc9JCoK4srrlWsFu+/Y0A+EDssbOMim4kociHz0sMNP2&#10;wj90LkMtYgj7DBU0IfSZlL5qyKBPbE8cuaN1BkOErpba4SWGm05O0vRFGmw5NjTY02tD1an8NQo+&#10;Bi6Xh8360K/e91/fZuWu7Wyq1ON4WM5BBBrCv/jP/anj/OkE7s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mHC8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23" o:spid="_x0000_s1196" style="position:absolute;left:6989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ikMIA&#10;AADcAAAADwAAAGRycy9kb3ducmV2LnhtbERP32vCMBB+H+x/CDfwbaY6UKlGkaFT0A1WRV+P5mzL&#10;mktJotb/3gjC3u7j+3mTWWtqcSHnK8sKet0EBHFudcWFgv1u+T4C4QOyxtoyKbiRh9n09WWCqbZX&#10;/qVLFgoRQ9inqKAMoUml9HlJBn3XNsSRO1lnMEToCqkdXmO4qWU/SQbSYMWxocSGPkvK/7KzUbBq&#10;OZsfv7fHZvF12PyYhbtVo6FSnbd2PgYRqA3/4qd7reP84Qc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SKQwgAAANwAAAAPAAAAAAAAAAAAAAAAAJgCAABkcnMvZG93&#10;bnJldi54bWxQSwUGAAAAAAQABAD1AAAAhw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24" o:spid="_x0000_s1197" style="position:absolute;left:6960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y65MIA&#10;AADcAAAADwAAAGRycy9kb3ducmV2LnhtbERP32vCMBB+H+x/CDfwbabKUKlGkaFT0A1WRV+P5mzL&#10;mktJotb/3gjC3u7j+3mTWWtqcSHnK8sKet0EBHFudcWFgv1u+T4C4QOyxtoyKbiRh9n09WWCqbZX&#10;/qVLFgoRQ9inqKAMoUml9HlJBn3XNsSRO1lnMEToCqkdXmO4qWU/SQbSYMWxocSGPkvK/7KzUbBq&#10;OZsfv7fHZvF12PyYhbtVo6FSnbd2PgYRqA3/4qd7reP84Qc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LrkwgAAANwAAAAPAAAAAAAAAAAAAAAAAJgCAABkcnMvZG93&#10;bnJldi54bWxQSwUGAAAAAAQABAD1AAAAhw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25" o:spid="_x0000_s1198" style="position:absolute;left:6931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ff8IA&#10;AADcAAAADwAAAGRycy9kb3ducmV2LnhtbERP32vCMBB+H+x/CDfwbaYKU6lGkaFT0A1WRV+P5mzL&#10;mktJotb/3gjC3u7j+3mTWWtqcSHnK8sKet0EBHFudcWFgv1u+T4C4QOyxtoyKbiRh9n09WWCqbZX&#10;/qVLFgoRQ9inqKAMoUml9HlJBn3XNsSRO1lnMEToCqkdXmO4qWU/SQbSYMWxocSGPkvK/7KzUbBq&#10;OZsfv7fHZvF12PyYhbtVo6FSnbd2PgYRqA3/4qd7reP84Qc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B9/wgAAANwAAAAPAAAAAAAAAAAAAAAAAJgCAABkcnMvZG93&#10;bnJldi54bWxQSwUGAAAAAAQABAD1AAAAhw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26" o:spid="_x0000_s1199" style="position:absolute;left:6902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BCMMA&#10;AADcAAAADwAAAGRycy9kb3ducmV2LnhtbERPS2vCQBC+F/wPywi9NZv2oBLdBCn2AdVCo+h1yI5J&#10;MDsbdrca/70rFHqbj+85i2IwnTiT861lBc9JCoK4srrlWsFu+/Y0A+EDssbOMim4kociHz0sMNP2&#10;wj90LkMtYgj7DBU0IfSZlL5qyKBPbE8cuaN1BkOErpba4SWGm06+pOlEGmw5NjTY02tD1an8NQo+&#10;Bi6Xh8360K/e91/fZuWu7Wyq1ON4WM5BBBrCv/jP/anj/OkE7s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KBCM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27" o:spid="_x0000_s1200" style="position:absolute;left:6873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4kk8MA&#10;AADcAAAADwAAAGRycy9kb3ducmV2LnhtbERPS2vCQBC+F/oflhF6qxt7aCS6ERH7gFbBKOY6ZMck&#10;mJ0Nu1uN/74rFHqbj+8588VgOnEh51vLCibjBARxZXXLtYLD/u15CsIHZI2dZVJwIw+L/PFhjpm2&#10;V97RpQi1iCHsM1TQhNBnUvqqIYN+bHviyJ2sMxgidLXUDq8x3HTyJUlepcGWY0ODPa0aqs7Fj1Hw&#10;MXCxLDffZb9+P35tzdrd2mmq1NNoWM5ABBrCv/jP/anj/DSF+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4kk8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28" o:spid="_x0000_s1201" style="position:absolute;left:6844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w4cYA&#10;AADcAAAADwAAAGRycy9kb3ducmV2LnhtbESPT2vCQBDF74V+h2UKvdWNHqqkriLiP7AVTEu9Dtlp&#10;EpqdDburxm/vHAq9zfDevPeb6bx3rbpQiI1nA8NBBoq49LbhysDX5/plAiomZIutZzJwowjz2ePD&#10;FHPrr3ykS5EqJSEcczRQp9TlWseyJodx4Dti0X58cJhkDZW2Aa8S7lo9yrJX7bBhaaixo2VN5W9x&#10;dga2PReL08f7qVttvvcHtwq3ZjI25vmpX7yBStSnf/Pf9c4K/lho5RmZ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Gw4c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29" o:spid="_x0000_s1202" style="position:absolute;left:6815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0VesMA&#10;AADcAAAADwAAAGRycy9kb3ducmV2LnhtbERPTWsCMRC9C/0PYQrealYP1a5GkaJV0Ba6il6Hzbi7&#10;dDNZkqjrvzdCwds83udMZq2pxYWcrywr6PcSEMS51RUXCva75dsIhA/IGmvLpOBGHmbTl84EU22v&#10;/EuXLBQihrBPUUEZQpNK6fOSDPqebYgjd7LOYIjQFVI7vMZwU8tBkrxLgxXHhhIb+iwp/8vORsGq&#10;5Wx+/N4em8XXYfNjFu5WjYZKdV/b+RhEoDY8xf/utY7zhx/weCZe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0Ves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30" o:spid="_x0000_s1203" style="position:absolute;left:6786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LMwMYA&#10;AADcAAAADwAAAGRycy9kb3ducmV2LnhtbESPQWvCQBCF7wX/wzKF3uqmPbQhuoqItoVaoanodciO&#10;STA7G3a3Gv995yD0NsN789430/ngOnWmEFvPBp7GGSjiytuWawO7n/VjDiomZIudZzJwpQjz2ehu&#10;ioX1F/6mc5lqJSEcCzTQpNQXWseqIYdx7Hti0Y4+OEyyhlrbgBcJd51+zrIX7bBlaWiwp2VD1an8&#10;dQbeBy4Xh6/NoV+97T+3bhWubf5qzMP9sJiASjSkf/Pt+sMKfi748oxM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LMwM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31" o:spid="_x0000_s1204" style="position:absolute;left:6757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5pW8IA&#10;AADcAAAADwAAAGRycy9kb3ducmV2LnhtbERPTWvCQBC9F/oflil404092BBdRYpVoSo0Fb0O2TEJ&#10;zc6G3VXjv3cFobd5vM+ZzDrTiAs5X1tWMBwkIIgLq2suFex/v/opCB+QNTaWScGNPMymry8TzLS9&#10;8g9d8lCKGMI+QwVVCG0mpS8qMugHtiWO3Mk6gyFCV0rt8BrDTSPfk2QkDdYcGyps6bOi4i8/GwWr&#10;jvP5cbs5tovl4XtnFu5Wpx9K9d66+RhEoC78i5/utY7z0yE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mlbwgAAANwAAAAPAAAAAAAAAAAAAAAAAJgCAABkcnMvZG93&#10;bnJldi54bWxQSwUGAAAAAAQABAD1AAAAhw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32" o:spid="_x0000_s1205" style="position:absolute;left:6728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z3LMMA&#10;AADcAAAADwAAAGRycy9kb3ducmV2LnhtbERPTWvCQBC9F/oflhF6040e2pC6ERHbCrWCsTTXITtN&#10;gtnZsLtq/PduQehtHu9z5ovBdOJMzreWFUwnCQjiyuqWawXfh7dxCsIHZI2dZVJwJQ+L/PFhjpm2&#10;F97TuQi1iCHsM1TQhNBnUvqqIYN+YnviyP1aZzBE6GqpHV5iuOnkLEmepcGWY0ODPa0aqo7FySj4&#10;GLhYll/bsl+//3zuzNpd2/RFqafRsHwFEWgI/+K7e6Pj/HQG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z3LM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33" o:spid="_x0000_s1206" style="position:absolute;left:6699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BSt8MA&#10;AADcAAAADwAAAGRycy9kb3ducmV2LnhtbERP22rCQBB9L/gPywi+1Y0V2hBdRYqXQmvBKPo6ZMck&#10;mJ0Nu6vGv+8WCn2bw7nOdN6ZRtzI+dqygtEwAUFcWF1zqeCwXz2nIHxA1thYJgUP8jCf9Z6mmGl7&#10;5x3d8lCKGMI+QwVVCG0mpS8qMuiHtiWO3Nk6gyFCV0rt8B7DTSNfkuRVGqw5NlTY0ntFxSW/GgWb&#10;jvPFaft1apfr4+e3WbpHnb4pNeh3iwmIQF34F/+5P3Scn47h95l4gZ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BSt8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34" o:spid="_x0000_s1207" style="position:absolute;left:6670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Kw8MA&#10;AADcAAAADwAAAGRycy9kb3ducmV2LnhtbERP22rCQBB9L/gPywi+1Y1F2hBdRYqXQmvBKPo6ZMck&#10;mJ0Nu6vGv+8WCn2bw7nOdN6ZRtzI+dqygtEwAUFcWF1zqeCwXz2nIHxA1thYJgUP8jCf9Z6mmGl7&#10;5x3d8lCKGMI+QwVVCG0mpS8qMuiHtiWO3Nk6gyFCV0rt8B7DTSNfkuRVGqw5NlTY0ntFxSW/GgWb&#10;jvPFaft1apfr4+e3WbpHnb4pNeh3iwmIQF34F/+5P3Scn47h95l4gZ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nKw8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35" o:spid="_x0000_s1208" style="position:absolute;left:6641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U1MQA&#10;AADcAAAADwAAAGRycy9kb3ducmV2LnhtbERPS2vCQBC+C/0PyxR6kbqJoEiaTajSUqWnplV6HLKT&#10;B83Ohuyq8d+7QsHbfHzPSfPRdOJEg2stK4hnEQji0uqWawU/3+/PKxDOI2vsLJOCCznIs4dJiom2&#10;Z/6iU+FrEULYJaig8b5PpHRlQwbdzPbEgavsYNAHONRSD3gO4aaT8yhaSoMth4YGe9o0VP4VR6Ng&#10;38/Nbmp/D6X5vKyreMlvx+2HUk+P4+sLCE+jv4v/3Vsd5q8WcHsmXC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X1NTEAAAA3AAAAA8AAAAAAAAAAAAAAAAAmAIAAGRycy9k&#10;b3ducmV2LnhtbFBLBQYAAAAABAAEAPUAAACJ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36" o:spid="_x0000_s1209" style="position:absolute;left:6612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VKo8MA&#10;AADcAAAADwAAAGRycy9kb3ducmV2LnhtbERPTWvCQBC9C/6HZYReRDfmECS6ikpLU3qqVfE4ZMck&#10;mJ0N2Y0m/75bKPQ2j/c5621vavGg1lWWFSzmEQji3OqKCwWn77fZEoTzyBpry6RgIAfbzXi0xlTb&#10;J3/R4+gLEULYpaig9L5JpXR5SQbd3DbEgbvZ1qAPsC2kbvEZwk0t4yhKpMGKQ0OJDR1Kyu/Hzig4&#10;N7H5mNrrJTefw/62SPi1y96Vepn0uxUIT73/F/+5Mx3mLxP4fSZc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VKo8MAAADcAAAADwAAAAAAAAAAAAAAAACYAgAAZHJzL2Rv&#10;d25yZXYueG1sUEsFBgAAAAAEAAQA9QAAAIgDAAAAAA=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37" o:spid="_x0000_s1210" style="position:absolute;left:6583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nvOMQA&#10;AADcAAAADwAAAGRycy9kb3ducmV2LnhtbERPTWvCQBC9F/oflin0UpqNHlTSrFKlpRFPTav0OGTH&#10;JDQ7G7JrTP69Kwje5vE+J10NphE9da62rGASxSCIC6trLhX8/ny+LkA4j6yxsUwKRnKwWj4+pJho&#10;e+Zv6nNfihDCLkEFlfdtIqUrKjLoItsSB+5oO4M+wK6UusNzCDeNnMbxTBqsOTRU2NKmouI/PxkF&#10;+3Zqti/271CY3bg+Tmb8ccq+lHp+Gt7fQHga/F18c2c6zF/M4fpMuEA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J7zjEAAAA3AAAAA8AAAAAAAAAAAAAAAAAmAIAAGRycy9k&#10;b3ducmV2LnhtbFBLBQYAAAAABAAEAPUAAACJ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38" o:spid="_x0000_s1211" style="position:absolute;left:6554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Z7SsUA&#10;AADcAAAADwAAAGRycy9kb3ducmV2LnhtbESPT4vCQAzF7wt+hyGCl0WnehCpjqKyi8qe1n94DJ3Y&#10;FjuZ0hm1fntzWNhbwnt575fZonWVelATSs8GhoMEFHHmbcm5gePhuz8BFSKyxcozGXhRgMW88zHD&#10;1Pon/9JjH3MlIRxSNFDEWKdah6wgh2Hga2LRrr5xGGVtcm0bfEq4q/QoScbaYcnSUGBN64Ky2/7u&#10;DJzqkdt9+ss5cz+v1XU45q/7dmNMr9sup6AitfHf/He9tYI/EVp5Rib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FntKxQAAANwAAAAPAAAAAAAAAAAAAAAAAJgCAABkcnMv&#10;ZG93bnJldi54bWxQSwUGAAAAAAQABAD1AAAAigMAAAAA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39" o:spid="_x0000_s1212" style="position:absolute;left:6525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e0cQA&#10;AADcAAAADwAAAGRycy9kb3ducmV2LnhtbERPTWvCQBC9F/oflin0Is1GD2LTrFKlpRFPplV6HLJj&#10;EpqdDdk1Jv/eFYTe5vE+J10NphE9da62rGAaxSCIC6trLhX8fH++LEA4j6yxsUwKRnKwWj4+pJho&#10;e+E99bkvRQhhl6CCyvs2kdIVFRl0kW2JA3eynUEfYFdK3eElhJtGzuJ4Lg3WHBoqbGlTUfGXn42C&#10;Qzsz24n9PRZmN65P0zl/nLMvpZ6fhvc3EJ4G/y++uzMd5i9e4fZMu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a3tHEAAAA3AAAAA8AAAAAAAAAAAAAAAAAmAIAAGRycy9k&#10;b3ducmV2LnhtbFBLBQYAAAAABAAEAPUAAACJ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40" o:spid="_x0000_s1213" style="position:absolute;left:6496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hkcYA&#10;AADcAAAADwAAAGRycy9kb3ducmV2LnhtbESPQWvCQBCF70L/wzKFXopu9CBt6ia0RanSk6lKj0N2&#10;TEKzsyG7avz3zqHgbYb35r1vFvngWnWmPjSeDUwnCSji0tuGKwO7n9X4BVSIyBZbz2TgSgHy7GG0&#10;wNT6C2/pXMRKSQiHFA3UMXap1qGsyWGY+I5YtKPvHUZZ+0rbHi8S7lo9S5K5dtiwNNTY0WdN5V9x&#10;cgb23cxtnv3voXTf14/jdM7L0/rLmKfH4f0NVKQh3s3/12sr+K+CL8/IBDq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nhkcYAAADcAAAADwAAAAAAAAAAAAAAAACYAgAAZHJz&#10;L2Rvd25yZXYueG1sUEsFBgAAAAAEAAQA9QAAAIsDAAAAAA=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41" o:spid="_x0000_s1214" style="position:absolute;left:6467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ECsEA&#10;AADcAAAADwAAAGRycy9kb3ducmV2LnhtbERPS4vCMBC+L/gfwgheRNN6kLUaRUXRZU8+8Tg0Y1ts&#10;JqWJWv+9WRD2Nh/fcyazxpTiQbUrLCuI+xEI4tTqgjMFx8O69w3CeWSNpWVS8CIHs2nra4KJtk/e&#10;0WPvMxFC2CWoIPe+SqR0aU4GXd9WxIG72tqgD7DOpK7xGcJNKQdRNJQGCw4NOVa0zCm97e9Gwaka&#10;mJ+uvZxT8/taXOMhr+7bjVKddjMfg/DU+H/xx73VYf4ohr9nwgVy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1RArBAAAA3AAAAA8AAAAAAAAAAAAAAAAAmAIAAGRycy9kb3du&#10;cmV2LnhtbFBLBQYAAAAABAAEAPUAAACG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42" o:spid="_x0000_s1215" style="position:absolute;left:6438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afcEA&#10;AADcAAAADwAAAGRycy9kb3ducmV2LnhtbERPS4vCMBC+L/gfwgheRFN7kLUaRUXRZU8+8Tg0Y1ts&#10;JqWJWv+9WRD2Nh/fcyazxpTiQbUrLCsY9CMQxKnVBWcKjod17xuE88gaS8uk4EUOZtPW1wQTbZ+8&#10;o8feZyKEsEtQQe59lUjp0pwMur6tiAN3tbVBH2CdSV3jM4SbUsZRNJQGCw4NOVa0zCm97e9GwamK&#10;zU/XXs6p+X0troMhr+7bjVKddjMfg/DU+H/xx73VYf4ohr9nwgVy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n2n3BAAAA3AAAAA8AAAAAAAAAAAAAAAAAmAIAAGRycy9kb3du&#10;cmV2LnhtbFBLBQYAAAAABAAEAPUAAACG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43" o:spid="_x0000_s1216" style="position:absolute;left:6409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t/5sQA&#10;AADcAAAADwAAAGRycy9kb3ducmV2LnhtbERPTWvCQBC9C/6HZQQvxWy0IG2aVdqiqHhqakuPQ3ZM&#10;QrOzIbsm8d93hYK3ebzPSdeDqUVHrassK5hHMQji3OqKCwWnz+3sCYTzyBpry6TgSg7Wq/EoxUTb&#10;nj+oy3whQgi7BBWU3jeJlC4vyaCLbEMcuLNtDfoA20LqFvsQbmq5iOOlNFhxaCixofeS8t/sYhR8&#10;NQtzeLA/37k5Xt/O8yVvLvudUtPJ8PoCwtPg7+J/916H+c+PcHs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rf+bEAAAA3AAAAA8AAAAAAAAAAAAAAAAAmAIAAGRycy9k&#10;b3ducmV2LnhtbFBLBQYAAAAABAAEAPUAAACJ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44" o:spid="_x0000_s1217" style="position:absolute;left:6380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LnksQA&#10;AADcAAAADwAAAGRycy9kb3ducmV2LnhtbERPTWvCQBC9C/6HZQQvxWyUIm2aVdqiqHhqakuPQ3ZM&#10;QrOzIbsm8d93hYK3ebzPSdeDqUVHrassK5hHMQji3OqKCwWnz+3sCYTzyBpry6TgSg7Wq/EoxUTb&#10;nj+oy3whQgi7BBWU3jeJlC4vyaCLbEMcuLNtDfoA20LqFvsQbmq5iOOlNFhxaCixofeS8t/sYhR8&#10;NQtzeLA/37k5Xt/O8yVvLvudUtPJ8PoCwtPg7+J/916H+c+PcHs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C55LEAAAA3AAAAA8AAAAAAAAAAAAAAAAAmAIAAGRycy9k&#10;b3ducmV2LnhtbFBLBQYAAAAABAAEAPUAAACJ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45" o:spid="_x0000_s1218" style="position:absolute;left:6351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5CCcQA&#10;AADcAAAADwAAAGRycy9kb3ducmV2LnhtbERPTWvCQBC9C/6HZQQvxWwUKm2aVdqiqHhqakuPQ3ZM&#10;QrOzIbsm8d93hYK3ebzPSdeDqUVHrassK5hHMQji3OqKCwWnz+3sCYTzyBpry6TgSg7Wq/EoxUTb&#10;nj+oy3whQgi7BBWU3jeJlC4vyaCLbEMcuLNtDfoA20LqFvsQbmq5iOOlNFhxaCixofeS8t/sYhR8&#10;NQtzeLA/37k5Xt/O8yVvLvudUtPJ8PoCwtPg7+J/916H+c+PcHs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OQgnEAAAA3AAAAA8AAAAAAAAAAAAAAAAAmAIAAGRycy9k&#10;b3ducmV2LnhtbFBLBQYAAAAABAAEAPUAAACJ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46" o:spid="_x0000_s1219" style="position:absolute;left:6322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zcfsQA&#10;AADcAAAADwAAAGRycy9kb3ducmV2LnhtbERPS2vCQBC+C/0PyxR6Ed0kh2DTrNKWFi2e6qN4HLJj&#10;EszOhuxG4793C4K3+fieky8G04gzda62rCCeRiCIC6trLhXstt+TGQjnkTU2lknBlRws5k+jHDNt&#10;L/xL540vRQhhl6GCyvs2k9IVFRl0U9sSB+5oO4M+wK6UusNLCDeNTKIolQZrDg0VtvRZUXHa9EbB&#10;vk3Mz9ge/gqzvn4c45S/+tVSqZfn4f0NhKfBP8R390qH+a8p/D8TL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c3H7EAAAA3AAAAA8AAAAAAAAAAAAAAAAAmAIAAGRycy9k&#10;b3ducmV2LnhtbFBLBQYAAAAABAAEAPUAAACJ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47" o:spid="_x0000_s1220" style="position:absolute;left:6293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55cQA&#10;AADcAAAADwAAAGRycy9kb3ducmV2LnhtbERPTWvCQBC9C/6HZQQvRTfJQdvUVdqiaPHU1JYeh+yY&#10;hGZnQ3Zj4r/vCgVv83ifs9oMphYXal1lWUE8j0AQ51ZXXCg4fe5mjyCcR9ZYWyYFV3KwWY9HK0y1&#10;7fmDLpkvRAhhl6KC0vsmldLlJRl0c9sQB+5sW4M+wLaQusU+hJtaJlG0kAYrDg0lNvRWUv6bdUbB&#10;V5OY9wf7852b4/X1HC942x32Sk0nw8szCE+Dv4v/3Qcd5j8t4fZMu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QeeXEAAAA3AAAAA8AAAAAAAAAAAAAAAAAmAIAAGRycy9k&#10;b3ducmV2LnhtbFBLBQYAAAAABAAEAPUAAACJ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48" o:spid="_x0000_s1221" style="position:absolute;left:6264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/tl8YA&#10;AADcAAAADwAAAGRycy9kb3ducmV2LnhtbESPQWvCQBCF70L/wzKFXopu9CBt6ia0RanSk6lKj0N2&#10;TEKzsyG7avz3zqHgbYb35r1vFvngWnWmPjSeDUwnCSji0tuGKwO7n9X4BVSIyBZbz2TgSgHy7GG0&#10;wNT6C2/pXMRKSQiHFA3UMXap1qGsyWGY+I5YtKPvHUZZ+0rbHi8S7lo9S5K5dtiwNNTY0WdN5V9x&#10;cgb23cxtnv3voXTf14/jdM7L0/rLmKfH4f0NVKQh3s3/12sr+K9CK8/IBDq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/tl8YAAADcAAAADwAAAAAAAAAAAAAAAACYAgAAZHJz&#10;L2Rvd25yZXYueG1sUEsFBgAAAAAEAAQA9QAAAIsDAAAAAA=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49" o:spid="_x0000_s1222" style="position:absolute;left:6235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NIDMQA&#10;AADcAAAADwAAAGRycy9kb3ducmV2LnhtbERPTWvCQBC9F/oflin0UpqNHkTTrFKlpRFPTav0OGTH&#10;JDQ7G7JrTP69Kwje5vE+J10NphE9da62rGASxSCIC6trLhX8/ny+zkE4j6yxsUwKRnKwWj4+pJho&#10;e+Zv6nNfihDCLkEFlfdtIqUrKjLoItsSB+5oO4M+wK6UusNzCDeNnMbxTBqsOTRU2NKmouI/PxkF&#10;+3Zqti/271CY3bg+Tmb8ccq+lHp+Gt7fQHga/F18c2c6zF8s4PpMuEA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DSAzEAAAA3AAAAA8AAAAAAAAAAAAAAAAAmAIAAGRycy9k&#10;b3ducmV2LnhtbFBLBQYAAAAABAAEAPUAAACJ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50" o:spid="_x0000_s1223" style="position:absolute;left:6206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YVasUA&#10;AADcAAAADwAAAGRycy9kb3ducmV2LnhtbESPT2vCQBTE70K/w/IKXqTZmEOQ1FXaUjHiyT8tPT6y&#10;zyQ0+zZkV02+vSsIHoeZ+Q0zX/amERfqXG1ZwTSKQRAXVtdcKjgeVm8zEM4ja2wsk4KBHCwXL6M5&#10;ZtpeeUeXvS9FgLDLUEHlfZtJ6YqKDLrItsTBO9nOoA+yK6Xu8BrgppFJHKfSYM1hocKWvioq/vdn&#10;o+CnTcxmYv9+C7MdPk/TlL/P+Vqp8Wv/8Q7CU++f4Uc71woCEe5nw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lhVqxQAAANwAAAAPAAAAAAAAAAAAAAAAAJgCAABkcnMv&#10;ZG93bnJldi54bWxQSwUGAAAAAAQABAD1AAAAigMAAAAA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51" o:spid="_x0000_s1224" style="position:absolute;left:6176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gLfcUA&#10;AADcAAAADwAAAGRycy9kb3ducmV2LnhtbESPQWvCQBSE74X+h+UJ3urGHKxEVxFJW6G20Ch6fWSf&#10;STD7NuyuGv+9Wyj0OMzMN8x82ZtWXMn5xrKC8SgBQVxa3XClYL97e5mC8AFZY2uZFNzJw3Lx/DTH&#10;TNsb/9C1CJWIEPYZKqhD6DIpfVmTQT+yHXH0TtYZDFG6SmqHtwg3rUyTZCINNhwXauxoXVN5Li5G&#10;wUfPxer4tT12+fvh89vk7t5MX5UaDvrVDESgPvyH/9obrSBNxvB7Jh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6At9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52" o:spid="_x0000_s1225" style="position:absolute;left:6147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qVCsUA&#10;AADcAAAADwAAAGRycy9kb3ducmV2LnhtbESPT2vCQBTE74LfYXkFb7ppDiqpq0jxH1iFpqVeH9nX&#10;JDT7NuyuGr99VxA8DjPzG2a26EwjLuR8bVnB6ygBQVxYXXOp4PtrPZyC8AFZY2OZFNzIw2Le780w&#10;0/bKn3TJQykihH2GCqoQ2kxKX1Rk0I9sSxy9X+sMhihdKbXDa4SbRqZJMpYGa44LFbb0XlHxl5+N&#10;gm3H+fJ0+Di1q83P/mhW7lZPJ0oNXrrlG4hAXXiGH+2dVpAmKdzPx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pUK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53" o:spid="_x0000_s1226" style="position:absolute;left:6118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YwkcUA&#10;AADcAAAADwAAAGRycy9kb3ducmV2LnhtbESPQWvCQBSE74X+h+UVeqsbLahENyJFrVBbaBRzfWSf&#10;SWj2bdjdavz3XUHocZiZb5j5ojetOJPzjWUFw0ECgri0uuFKwWG/fpmC8AFZY2uZFFzJwyJ7fJhj&#10;qu2Fv+mch0pECPsUFdQhdKmUvqzJoB/Yjjh6J+sMhihdJbXDS4SbVo6SZCwNNhwXauzorabyJ/81&#10;Ct57zpfF567oVpvjx5dZuWsznSj1/NQvZyAC9eE/fG9vtYJR8gq3M/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djCR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54" o:spid="_x0000_s1227" style="position:absolute;left:6089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+o5cUA&#10;AADcAAAADwAAAGRycy9kb3ducmV2LnhtbESPQWvCQBSE74X+h+UVeqsbpahENyJFrVBbaBRzfWSf&#10;SWj2bdjdavz3XUHocZiZb5j5ojetOJPzjWUFw0ECgri0uuFKwWG/fpmC8AFZY2uZFFzJwyJ7fJhj&#10;qu2Fv+mch0pECPsUFdQhdKmUvqzJoB/Yjjh6J+sMhihdJbXDS4SbVo6SZCwNNhwXauzorabyJ/81&#10;Ct57zpfF567oVpvjx5dZuWsznSj1/NQvZyAC9eE/fG9vtYJR8gq3M/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6jl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55" o:spid="_x0000_s1228" style="position:absolute;left:6060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NfsUA&#10;AADcAAAADwAAAGRycy9kb3ducmV2LnhtbESPQWvCQBSE74X+h+UVeqsbhapENyJFrVBbaBRzfWSf&#10;SWj2bdjdavz3XUHocZiZb5j5ojetOJPzjWUFw0ECgri0uuFKwWG/fpmC8AFZY2uZFFzJwyJ7fJhj&#10;qu2Fv+mch0pECPsUFdQhdKmUvqzJoB/Yjjh6J+sMhihdJbXDS4SbVo6SZCwNNhwXauzorabyJ/81&#10;Ct57zpfF567oVpvjx5dZuWsznSj1/NQvZyAC9eE/fG9vtYJR8gq3M/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0w1+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56" o:spid="_x0000_s1229" style="position:absolute;left:6031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TCcUA&#10;AADcAAAADwAAAGRycy9kb3ducmV2LnhtbESPQWvCQBSE7wX/w/KE3ppNPViJboIUtYXWQqPo9ZF9&#10;JsHs27C71fjvu0Khx2FmvmEWxWA6cSHnW8sKnpMUBHFldcu1gv1u/TQD4QOyxs4yKbiRhyIfPSww&#10;0/bK33QpQy0ihH2GCpoQ+kxKXzVk0Ce2J47eyTqDIUpXS+3wGuGmk5M0nUqDLceFBnt6bag6lz9G&#10;wdvA5fK4/Tz2q83h48us3K2dvSj1OB6WcxCBhvAf/mu/awWTdAr3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AZMJ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57" o:spid="_x0000_s1230" style="position:absolute;left:6002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02ksUA&#10;AADcAAAADwAAAGRycy9kb3ducmV2LnhtbESPT4vCMBTE78J+h/AWvGmqB5WuUUT8B+4KdkWvj+Zt&#10;W7Z5KUnU+u03C4LHYWZ+w0znranFjZyvLCsY9BMQxLnVFRcKTt/r3gSED8gaa8uk4EEe5rO3zhRT&#10;be98pFsWChEh7FNUUIbQpFL6vCSDvm8b4uj9WGcwROkKqR3eI9zUcpgkI2mw4rhQYkPLkvLf7GoU&#10;bFvOFpevz0uz2pz3B7Nyj2oyVqr73i4+QARqwyv8bO+0gmEyhv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TaS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58" o:spid="_x0000_s1231" style="position:absolute;left:5973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Ki4MMA&#10;AADcAAAADwAAAGRycy9kb3ducmV2LnhtbERPz2vCMBS+C/sfwht409QeNumMItJtgjpYN+b10by1&#10;Zc1LSWJb//vlIHj8+H6vNqNpRU/ON5YVLOYJCOLS6oYrBd9fr7MlCB+QNbaWScGVPGzWD5MVZtoO&#10;/El9ESoRQ9hnqKAOocuk9GVNBv3cdsSR+7XOYIjQVVI7HGK4aWWaJE/SYMOxocaOdjWVf8XFKHgf&#10;udieT8dzl7/9HD5M7q7N8lmp6eO4fQERaAx38c291wrSJK6N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Ki4M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59" o:spid="_x0000_s1232" style="position:absolute;left:5944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4He8YA&#10;AADcAAAADwAAAGRycy9kb3ducmV2LnhtbESPQWvCQBSE74X+h+UVetONHqqNbkSKWqG20Cjm+sg+&#10;k9Ds27C71fjvu4LQ4zAz3zDzRW9acSbnG8sKRsMEBHFpdcOVgsN+PZiC8AFZY2uZFFzJwyJ7fJhj&#10;qu2Fv+mch0pECPsUFdQhdKmUvqzJoB/ajjh6J+sMhihdJbXDS4SbVo6T5EUabDgu1NjRW03lT/5r&#10;FLz3nC+Lz13RrTbHjy+zctdmOlHq+alfzkAE6sN/+N7eagXj5BVuZ+IR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4He8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60" o:spid="_x0000_s1233" style="position:absolute;left:5915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04O8EA&#10;AADcAAAADwAAAGRycy9kb3ducmV2LnhtbERPy4rCMBTdD/gP4QqzG1NdOFKNIuILdASr6PbSXNti&#10;c1OSjNa/nyyEWR7OezJrTS0e5HxlWUG/l4Agzq2uuFBwPq2+RiB8QNZYWyYFL/Iwm3Y+Jphq++Qj&#10;PbJQiBjCPkUFZQhNKqXPSzLoe7YhjtzNOoMhQldI7fAZw00tB0kylAYrjg0lNrQoKb9nv0bBpuVs&#10;fv3ZX5vl+rI7mKV7VaNvpT677XwMIlAb/sVv91YrGPTj/HgmHgE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9ODvBAAAA3AAAAA8AAAAAAAAAAAAAAAAAmAIAAGRycy9kb3du&#10;cmV2LnhtbFBLBQYAAAAABAAEAPUAAACGAwAAAAA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61" o:spid="_x0000_s1234" style="position:absolute;left:5886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doMYA&#10;AADcAAAADwAAAGRycy9kb3ducmV2LnhtbESPT2vCQBTE7wW/w/KE3uomHqpE1xDEPwVtobHU6yP7&#10;moRm34bdrcZv7xYKPQ4z8xtmmQ+mExdyvrWsIJ0kIIgrq1uuFXyctk9zED4ga+wsk4IbechXo4cl&#10;Ztpe+Z0uZahFhLDPUEETQp9J6auGDPqJ7Ymj92WdwRClq6V2eI1w08lpkjxLgy3HhQZ7WjdUfZc/&#10;RsF+4LI4vx7P/Wb3eXgzG3dr5zOlHsdDsQARaAj/4b/2i1YwTVP4PROP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GdoM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62" o:spid="_x0000_s1235" style="position:absolute;left:5857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D18UA&#10;AADcAAAADwAAAGRycy9kb3ducmV2LnhtbESPQWvCQBSE7wX/w/KE3urGHFqJriGItoXaQqPo9ZF9&#10;JsHs27C71fjv3UKhx2FmvmEW+WA6cSHnW8sKppMEBHFldcu1gv1u8zQD4QOyxs4yKbiRh3w5elhg&#10;pu2Vv+lShlpECPsMFTQh9JmUvmrIoJ/Ynjh6J+sMhihdLbXDa4SbTqZJ8iwNthwXGuxp1VB1Ln+M&#10;greBy+L4uT3269fDx5dZu1s7e1HqcTwUcxCBhvAf/mu/awXpNIXf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wPX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63" o:spid="_x0000_s1236" style="position:absolute;left:5828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+mTMUA&#10;AADcAAAADwAAAGRycy9kb3ducmV2LnhtbESPQWsCMRSE70L/Q3gFb5pVQWU1ihS1grXgKvX62Lzu&#10;Lt28LEmq6783BaHHYWa+YebL1tTiSs5XlhUM+gkI4tzqigsF59OmNwXhA7LG2jIpuJOH5eKlM8dU&#10;2xsf6ZqFQkQI+xQVlCE0qZQ+L8mg79uGOHrf1hkMUbpCaoe3CDe1HCbJWBqsOC6U2NBbSflP9msU&#10;vLecrS6Hj0uz3n7tP83a3avpRKnua7uagQjUhv/ws73TCoaDEfydi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6ZM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64" o:spid="_x0000_s1237" style="position:absolute;left:5799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Y+OMUA&#10;AADcAAAADwAAAGRycy9kb3ducmV2LnhtbESPQWsCMRSE70L/Q3gFb5pVRGU1ihS1grXgKvX62Lzu&#10;Lt28LEmq6783BaHHYWa+YebL1tTiSs5XlhUM+gkI4tzqigsF59OmNwXhA7LG2jIpuJOH5eKlM8dU&#10;2xsf6ZqFQkQI+xQVlCE0qZQ+L8mg79uGOHrf1hkMUbpCaoe3CDe1HCbJWBqsOC6U2NBbSflP9msU&#10;vLecrS6Hj0uz3n7tP83a3avpRKnua7uagQjUhv/ws73TCoaDEfydi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j44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65" o:spid="_x0000_s1238" style="position:absolute;left:5770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bo8UA&#10;AADcAAAADwAAAGRycy9kb3ducmV2LnhtbESP3WoCMRSE74W+QzgF7zSr4A+rUaSoFawFV6m3h83p&#10;7tLNyZKkur69KQi9HGbmG2a+bE0truR8ZVnBoJ+AIM6trrhQcD5telMQPiBrrC2Tgjt5WC5eOnNM&#10;tb3xka5ZKESEsE9RQRlCk0rp85IM+r5tiKP3bZ3BEKUrpHZ4i3BTy2GSjKXBiuNCiQ29lZT/ZL9G&#10;wXvL2epy+Lg06+3X/tOs3b2aTpTqvrarGYhAbfgPP9s7rWA4GMHf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puj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66" o:spid="_x0000_s1239" style="position:absolute;left:5741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gF1MYA&#10;AADcAAAADwAAAGRycy9kb3ducmV2LnhtbESPQWvCQBSE70L/w/IK3pqNHlRSN0GKrYJVaFrq9ZF9&#10;TUKzb8PuqvHfd4WCx2FmvmGWxWA6cSbnW8sKJkkKgriyuuVawdfn69MChA/IGjvLpOBKHor8YbTE&#10;TNsLf9C5DLWIEPYZKmhC6DMpfdWQQZ/Ynjh6P9YZDFG6WmqHlwg3nZym6UwabDkuNNjTS0PVb3ky&#10;CjYDl6vj/v3Yr9++dwezdtd2MVdq/DisnkEEGsI9/N/eagXTyQxuZ+IR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gF1M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67" o:spid="_x0000_s1240" style="position:absolute;left:5712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SgT8UA&#10;AADcAAAADwAAAGRycy9kb3ducmV2LnhtbESPT2vCQBTE7wW/w/KE3pqNHlRSVxHxT6EqGEu9PrKv&#10;STD7NuxuNX57Vyj0OMzMb5jpvDONuJLztWUFgyQFQVxYXXOp4Ou0fpuA8AFZY2OZFNzJw3zWe5li&#10;pu2Nj3TNQykihH2GCqoQ2kxKX1Rk0Ce2JY7ej3UGQ5SulNrhLcJNI4dpOpIGa44LFba0rKi45L9G&#10;wbbjfHHe787tavP9eTArd68nY6Ve+93iHUSgLvyH/9ofWsFwMIbn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KBP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68" o:spid="_x0000_s1241" style="position:absolute;left:5683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PscEA&#10;AADcAAAADwAAAGRycy9kb3ducmV2LnhtbERPy4rCMBTdC/5DuMJsRNN2IVKbyswwooMrn8zy0lzb&#10;Ms1NaaLWvzcLweXhvLNlbxpxo87VlhXE0wgEcWF1zaWC42E1mYNwHlljY5kUPMjBMh8OMky1vfOO&#10;bntfihDCLkUFlfdtKqUrKjLoprYlDtzFdgZ9gF0pdYf3EG4amUTRTBqsOTRU2NJ3RcX//moUnNrE&#10;/I7t37kw28fXJZ7xz3WzVupj1H8uQHjq/Vv8cm+0giQOa8OZc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5j7HBAAAA3AAAAA8AAAAAAAAAAAAAAAAAmAIAAGRycy9kb3du&#10;cmV2LnhtbFBLBQYAAAAABAAEAPUAAACG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69" o:spid="_x0000_s1242" style="position:absolute;left:5654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UqKsYA&#10;AADcAAAADwAAAGRycy9kb3ducmV2LnhtbESPQWvCQBSE7wX/w/IEL1I3ySG0qWvQUqmlp6otHh/Z&#10;ZxLMvg3ZNYn/vlsQehxm5htmmY+mET11rrasIF5EIIgLq2suFRwP28cnEM4ja2wsk4IbOchXk4cl&#10;ZtoO/EX93pciQNhlqKDyvs2kdEVFBt3CtsTBO9vOoA+yK6XucAhw08gkilJpsOawUGFLrxUVl/3V&#10;KPhuE/Mxt6efwnzeNuc45bfr7l2p2XRcv4DwNPr/8L290wqS+Bn+zo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UqKsYAAADcAAAADwAAAAAAAAAAAAAAAACYAgAAZHJz&#10;L2Rvd25yZXYueG1sUEsFBgAAAAAEAAQA9QAAAIsDAAAAAA=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70" o:spid="_x0000_s1243" style="position:absolute;left:5625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JCsEA&#10;AADcAAAADwAAAGRycy9kb3ducmV2LnhtbERPy4rCMBTdD/gP4QpuBk3tQoZqKiqKiqvxhctLc/vA&#10;5qY0Uevfm8XALA/nPZt3phZPal1lWcF4FIEgzqyuuFBwPm2GPyCcR9ZYWyYFb3IwT3tfM0y0ffEv&#10;PY++ECGEXYIKSu+bREqXlWTQjWxDHLjctgZ9gG0hdYuvEG5qGUfRRBqsODSU2NCqpOx+fBgFlyY2&#10;+297u2bm8F7m4wmvH7utUoN+t5iC8NT5f/Gfe6cVxHGYH86EIyD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jSQrBAAAA3AAAAA8AAAAAAAAAAAAAAAAAmAIAAGRycy9kb3du&#10;cmV2LnhtbFBLBQYAAAAABAAEAPUAAACG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71" o:spid="_x0000_s1244" style="position:absolute;left:5596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skcMA&#10;AADcAAAADwAAAGRycy9kb3ducmV2LnhtbESPT4vCMBTE7wt+h/AEL4um7UGkGkVFUdmTf/H4aJ5t&#10;sXkpTdT67TcLCx6HmfkNM5m1phJPalxpWUE8iEAQZ1aXnCs4Hdf9EQjnkTVWlknBmxzMpp2vCaba&#10;vnhPz4PPRYCwS1FB4X2dSumyggy6ga2Jg3ezjUEfZJNL3eArwE0lkygaSoMlh4UCa1oWlN0PD6Pg&#10;XCdm922vl8z8vBe3eMirx3ajVK/bzscgPLX+E/5vb7WCJInh70w4AnL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/skcMAAADcAAAADwAAAAAAAAAAAAAAAACYAgAAZHJzL2Rv&#10;d25yZXYueG1sUEsFBgAAAAAEAAQA9QAAAIgDAAAAAA=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72" o:spid="_x0000_s1245" style="position:absolute;left:5567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1y5sQA&#10;AADcAAAADwAAAGRycy9kb3ducmV2LnhtbESPQYvCMBSE78L+h/AWvIim5iBSjeIuKyqedFfx+Gie&#10;bdnmpTRR6783guBxmJlvmOm8tZW4UuNLxxqGgwQEceZMybmGv99lfwzCB2SDlWPScCcP89lHZ4qp&#10;cTfe0XUfchEh7FPUUIRQp1L6rCCLfuBq4uidXWMxRNnk0jR4i3BbSZUkI2mx5LhQYE3fBWX/+4vV&#10;cKiV3fTc6ZjZ7f3rPBzxz2W90rr72S4mIAK14R1+tddGg1IK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9cubEAAAA3AAAAA8AAAAAAAAAAAAAAAAAmAIAAGRycy9k&#10;b3ducmV2LnhtbFBLBQYAAAAABAAEAPUAAACJ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73" o:spid="_x0000_s1246" style="position:absolute;left:5538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HXfcMA&#10;AADcAAAADwAAAGRycy9kb3ducmV2LnhtbESPT4vCMBTE7wt+h/AEL6KpXRCpRtFlZRVP/sXjo3m2&#10;xealNFHrtzeCsMdhZn7DTGaNKcWdaldYVjDoRyCIU6sLzhQc9sveCITzyBpLy6TgSQ5m09bXBBNt&#10;H7yl+85nIkDYJagg975KpHRpTgZd31bEwbvY2qAPss6krvER4KaUcRQNpcGCw0KOFf3klF53N6Pg&#10;WMVm3bXnU2o2z8VlMOTf2+pPqU67mY9BeGr8f/jTXmkFcfwN7zPhCM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HXfcMAAADcAAAADwAAAAAAAAAAAAAAAACYAgAAZHJzL2Rv&#10;d25yZXYueG1sUEsFBgAAAAAEAAQA9QAAAIgDAAAAAA=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574" o:spid="_x0000_s1247" style="position:absolute;left:5509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hPCcMA&#10;AADcAAAADwAAAGRycy9kb3ducmV2LnhtbESPT4vCMBTE7wt+h/AEL6KpZRGpRtFlZRVP/sXjo3m2&#10;xealNFHrtzeCsMdhZn7DTGaNKcWdaldYVjDoRyCIU6sLzhQc9sveCITzyBpLy6TgSQ5m09bXBBNt&#10;H7yl+85nIkDYJagg975KpHRpTgZd31bEwbvY2qAPss6krvER4KaUcRQNpcGCw0KOFf3klF53N6Pg&#10;WMVm3bXnU2o2z8VlMOTf2+pPqU67mY9BeGr8f/jTXmkFcfwN7zPhCM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hPCcMAAADcAAAADwAAAAAAAAAAAAAAAACYAgAAZHJzL2Rv&#10;d25yZXYueG1sUEsFBgAAAAAEAAQA9QAAAIgDAAAAAA=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75" o:spid="_x0000_s1248" style="position:absolute;left:5480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qksMA&#10;AADcAAAADwAAAGRycy9kb3ducmV2LnhtbESPT4vCMBTE7wt+h/AEL6KphRWpRtFlZRVP/sXjo3m2&#10;xealNFHrtzeCsMdhZn7DTGaNKcWdaldYVjDoRyCIU6sLzhQc9sveCITzyBpLy6TgSQ5m09bXBBNt&#10;H7yl+85nIkDYJagg975KpHRpTgZd31bEwbvY2qAPss6krvER4KaUcRQNpcGCw0KOFf3klF53N6Pg&#10;WMVm3bXnU2o2z8VlMOTf2+pPqU67mY9BeGr8f/jTXmkFcfwN7zPhCM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TqksMAAADcAAAADwAAAAAAAAAAAAAAAACYAgAAZHJzL2Rv&#10;d25yZXYueG1sUEsFBgAAAAAEAAQA9QAAAIgDAAAAAA=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76" o:spid="_x0000_s1249" style="position:absolute;left:5451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Z05cMA&#10;AADcAAAADwAAAGRycy9kb3ducmV2LnhtbESPT4vCMBTE7wt+h/AEL4um9lCkGkXFZZU9+RePj+bZ&#10;FpuX0kSt334jCB6HmfkNM5m1phJ3alxpWcFwEIEgzqwuOVdw2P/0RyCcR9ZYWSYFT3Iwm3a+Jphq&#10;++At3Xc+FwHCLkUFhfd1KqXLCjLoBrYmDt7FNgZ9kE0udYOPADeVjKMokQZLDgsF1rQsKLvubkbB&#10;sY7N5tueT5n5ey4uw4RXt/WvUr1uOx+D8NT6T/jdXmsFcZzA60w4An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Z05cMAAADcAAAADwAAAAAAAAAAAAAAAACYAgAAZHJzL2Rv&#10;d25yZXYueG1sUEsFBgAAAAAEAAQA9QAAAIgDAAAAAA=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77" o:spid="_x0000_s1250" style="position:absolute;left:5422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rRfsYA&#10;AADcAAAADwAAAGRycy9kb3ducmV2LnhtbESPQWvCQBSE70L/w/IKvRTdJActaVZpS0sVT41aPD6y&#10;zySYfRuymxj/fVcoeBxm5hsmW42mEQN1rrasIJ5FIIgLq2suFex3X9MXEM4ja2wsk4IrOVgtHyYZ&#10;ptpe+IeG3JciQNilqKDyvk2ldEVFBt3MtsTBO9nOoA+yK6Xu8BLgppFJFM2lwZrDQoUtfVRUnPPe&#10;KDi0idk82+NvYbbX91M8589+/a3U0+P49grC0+jv4f/2WitIkgX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rRfsYAAADcAAAADwAAAAAAAAAAAAAAAACYAgAAZHJz&#10;L2Rvd25yZXYueG1sUEsFBgAAAAAEAAQA9QAAAIsDAAAAAA=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78" o:spid="_x0000_s1251" style="position:absolute;left:5393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FDMEA&#10;AADcAAAADwAAAGRycy9kb3ducmV2LnhtbERPy4rCMBTdD/gP4QpuBk3tQoZqKiqKiqvxhctLc/vA&#10;5qY0Uevfm8XALA/nPZt3phZPal1lWcF4FIEgzqyuuFBwPm2GPyCcR9ZYWyYFb3IwT3tfM0y0ffEv&#10;PY++ECGEXYIKSu+bREqXlWTQjWxDHLjctgZ9gG0hdYuvEG5qGUfRRBqsODSU2NCqpOx+fBgFlyY2&#10;+297u2bm8F7m4wmvH7utUoN+t5iC8NT5f/Gfe6cVxHFYG86EIyD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VRQzBAAAA3AAAAA8AAAAAAAAAAAAAAAAAmAIAAGRycy9kb3du&#10;cmV2LnhtbFBLBQYAAAAABAAEAPUAAACG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579" o:spid="_x0000_s1252" style="position:absolute;left:5364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ngl8YA&#10;AADcAAAADwAAAGRycy9kb3ducmV2LnhtbESPQWvCQBSE70L/w/IKvRTdJAexaVZpS0sVT41aPD6y&#10;zySYfRuymxj/fVcoeBxm5hsmW42mEQN1rrasIJ5FIIgLq2suFex3X9MFCOeRNTaWScGVHKyWD5MM&#10;U20v/END7ksRIOxSVFB536ZSuqIig25mW+LgnWxn0AfZlVJ3eAlw08gkiubSYM1hocKWPioqznlv&#10;FBzaxGye7fG3MNvr+yme82e//lbq6XF8ewXhafT38H97rRUkyQv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ngl8YAAADcAAAADwAAAAAAAAAAAAAAAACYAgAAZHJz&#10;L2Rvd25yZXYueG1sUEsFBgAAAAAEAAQA9QAAAIsDAAAAAA=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80" o:spid="_x0000_s1253" style="position:absolute;left:5335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rf18AA&#10;AADcAAAADwAAAGRycy9kb3ducmV2LnhtbERPy4rCMBTdD/gP4QpuRFM7IFKNoqKouPKJy0tzbYvN&#10;TWmi1r+fLIRZHs57MmtMKV5Uu8KygkE/AkGcWl1wpuB8WvdGIJxH1lhaJgUfcjCbtn4mmGj75gO9&#10;jj4TIYRdggpy76tESpfmZND1bUUcuLutDfoA60zqGt8h3JQyjqKhNFhwaMixomVO6eP4NAouVWx2&#10;XXu7pmb/WdwHQ149txulOu1mPgbhqfH/4q97qxXEv2F+OBOOgJ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/rf18AAAADcAAAADwAAAAAAAAAAAAAAAACYAgAAZHJzL2Rvd25y&#10;ZXYueG1sUEsFBgAAAAAEAAQA9QAAAIUDAAAAAA=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81" o:spid="_x0000_s1254" style="position:absolute;left:5306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Z6TMYA&#10;AADcAAAADwAAAGRycy9kb3ducmV2LnhtbESPQWvCQBSE7wX/w/KEXkrdJIJI6ipaWkzpyWiLx0f2&#10;mQSzb0N2Y+K/7xYKPQ4z8w2z2oymETfqXG1ZQTyLQBAXVtdcKjgd35+XIJxH1thYJgV3crBZTx5W&#10;mGo78IFuuS9FgLBLUUHlfZtK6YqKDLqZbYmDd7GdQR9kV0rd4RDgppFJFC2kwZrDQoUtvVZUXPPe&#10;KPhqE/PxZM/fhfm87y7xgt/6bK/U43TcvoDwNPr/8F870wqSeQy/Z8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Z6TMYAAADcAAAADwAAAAAAAAAAAAAAAACYAgAAZHJz&#10;L2Rvd25yZXYueG1sUEsFBgAAAAAEAAQA9QAAAIsDAAAAAA=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82" o:spid="_x0000_s1255" style="position:absolute;left:5277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kO8MA&#10;AADcAAAADwAAAGRycy9kb3ducmV2LnhtbESPT4vCMBTE7wt+h/AEL6KpXRCpRtFlZRVP/sXjo3m2&#10;xealNFHrtzeCsMdhZn7DTGaNKcWdaldYVjDoRyCIU6sLzhQc9sveCITzyBpLy6TgSQ5m09bXBBNt&#10;H7yl+85nIkDYJagg975KpHRpTgZd31bEwbvY2qAPss6krvER4KaUcRQNpcGCw0KOFf3klF53N6Pg&#10;WMVm3bXnU2o2z8VlMOTf2+pPqU67mY9BeGr8f/jTXmkF8XcM7zPhCM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TkO8MAAADcAAAADwAAAAAAAAAAAAAAAACYAgAAZHJzL2Rv&#10;d25yZXYueG1sUEsFBgAAAAAEAAQA9QAAAIgDAAAAAA=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83" o:spid="_x0000_s1256" style="position:absolute;left:5248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hBoMUA&#10;AADcAAAADwAAAGRycy9kb3ducmV2LnhtbESPT4vCMBTE78J+h/AWvIimVhDpGmV3UVQ8Wf+wx0fz&#10;bMs2L6WJWr+9EQSPw8z8hpnOW1OJKzWutKxgOIhAEGdWl5wrOOyX/QkI55E1VpZJwZ0czGcfnSkm&#10;2t54R9fU5yJA2CWooPC+TqR0WUEG3cDWxME728agD7LJpW7wFuCmknEUjaXBksNCgTX9FpT9pxej&#10;4FjHZtOzf6fMbO8/5+GYF5f1SqnuZ/v9BcJT69/hV3utFcSjETzPh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KEGgxQAAANwAAAAPAAAAAAAAAAAAAAAAAJgCAABkcnMv&#10;ZG93bnJldi54bWxQSwUGAAAAAAQABAD1AAAAigMAAAAA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84" o:spid="_x0000_s1257" style="position:absolute;left:5219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HZ1MQA&#10;AADcAAAADwAAAGRycy9kb3ducmV2LnhtbESPT4vCMBTE7wt+h/AEL4um1kWkGsVdXFbx5F88Pppn&#10;W2xeShO1fnsjLHgcZuY3zGTWmFLcqHaFZQX9XgSCOLW64EzBfvfbHYFwHlljaZkUPMjBbNr6mGCi&#10;7Z03dNv6TAQIuwQV5N5XiZQuzcmg69mKOHhnWxv0QdaZ1DXeA9yUMo6ioTRYcFjIsaKfnNLL9moU&#10;HKrYrD7t6Zia9eP73B/y4rr8U6rTbuZjEJ4a/w7/t5daQTz4gteZc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B2dTEAAAA3AAAAA8AAAAAAAAAAAAAAAAAmAIAAGRycy9k&#10;b3ducmV2LnhtbFBLBQYAAAAABAAEAPUAAACJ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585" o:spid="_x0000_s1258" style="position:absolute;left:5189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/Hw8YA&#10;AADcAAAADwAAAGRycy9kb3ducmV2LnhtbESP3WrCQBSE7wt9h+UUvGs2VaySuooUtYI/YJR6e8ie&#10;JqHZs2F3q/Ht3UKhl8PMfMNMZp1pxIWcry0reElSEMSF1TWXCk7H5fMYhA/IGhvLpOBGHmbTx4cJ&#10;Ztpe+UCXPJQiQthnqKAKoc2k9EVFBn1iW+LofVlnMETpSqkdXiPcNLKfpq/SYM1xocKW3isqvvMf&#10;o+Cj43x+3m3P7WL1udmbhbvV45FSvadu/gYiUBf+w3/ttVbQHwzh90w8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7/Hw8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86" o:spid="_x0000_s1259" style="position:absolute;left:5160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1ZtMYA&#10;AADcAAAADwAAAGRycy9kb3ducmV2LnhtbESPQWvCQBSE74X+h+UVequbKqhENyKitmAtGKW5PrKv&#10;SWj2bdjdavz3bkHocZiZb5j5ojetOJPzjWUFr4MEBHFpdcOVgtNx8zIF4QOyxtYyKbiSh0X2+DDH&#10;VNsLH+ich0pECPsUFdQhdKmUvqzJoB/Yjjh639YZDFG6SmqHlwg3rRwmyVgabDgu1NjRqqbyJ/81&#10;Ct56zpfF/qPo1tuv3adZu2sznSj1/NQvZyAC9eE/fG+/awXD0Rj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21ZtM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87" o:spid="_x0000_s1260" style="position:absolute;left:5131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8L8UA&#10;AADcAAAADwAAAGRycy9kb3ducmV2LnhtbESP3WoCMRSE7wXfIRyhd5pVQWVrFBH/wFrotujtYXPc&#10;XdycLEmq69s3hUIvh5n5hpkvW1OLOzlfWVYwHCQgiHOrKy4UfH1u+zMQPiBrrC2Tgid5WC66nTmm&#10;2j74g+5ZKESEsE9RQRlCk0rp85IM+oFtiKN3tc5giNIVUjt8RLip5ShJJtJgxXGhxIbWJeW37Nso&#10;2LecrS6nt0uz2Z2P72bjntVsqtRLr129ggjUhv/wX/ugFYzGU/g9E4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fwv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88" o:spid="_x0000_s1261" style="position:absolute;left:5102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5oXcMA&#10;AADcAAAADwAAAGRycy9kb3ducmV2LnhtbERPW2vCMBR+H+w/hDPwbaZTmFJNRYaXgRewG/b10Jy1&#10;Zc1JSaLWf28eBnv8+O7zRW9acSXnG8sK3oYJCOLS6oYrBd9f69cpCB+QNbaWScGdPCyy56c5ptre&#10;+ETXPFQihrBPUUEdQpdK6cuaDPqh7Ygj92OdwRChq6R2eIvhppWjJHmXBhuODTV29FFT+ZtfjIJt&#10;z/myOOyLbrU5745m5e7NdKLU4KVfzkAE6sO/+M/9qRWMxnFtPBOP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5oXc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89" o:spid="_x0000_s1262" style="position:absolute;left:5073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LNxsUA&#10;AADcAAAADwAAAGRycy9kb3ducmV2LnhtbESPQWsCMRSE70L/Q3hCb5rVQrVbo4ioFbSC21Kvj83r&#10;7tLNy5JEXf+9EYQeh5n5hpnMWlOLMzlfWVYw6CcgiHOrKy4UfH+temMQPiBrrC2Tgit5mE2fOhNM&#10;tb3wgc5ZKESEsE9RQRlCk0rp85IM+r5tiKP3a53BEKUrpHZ4iXBTy2GSvEqDFceFEhtalJT/ZSej&#10;4KPlbH783B2b5fpnuzdLd63GI6Weu+38HUSgNvyHH+2NVjB8eYP7mXgE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8s3G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90" o:spid="_x0000_s1263" style="position:absolute;left:5044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XJsMA&#10;AADcAAAADwAAAGRycy9kb3ducmV2LnhtbERPW2vCMBR+H+w/hDPwbaYTmVJNRYaXgRewG/b10Jy1&#10;Zc1JSaLWf28eBnv8+O7zRW9acSXnG8sK3oYJCOLS6oYrBd9f69cpCB+QNbaWScGdPCyy56c5ptre&#10;+ETXPFQihrBPUUEdQpdK6cuaDPqh7Ygj92OdwRChq6R2eIvhppWjJHmXBhuODTV29FFT+ZtfjIJt&#10;z/myOOyLbrU5745m5e7NdKLU4KVfzkAE6sO/+M/9qRWMxnF+PBOP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4XJs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91" o:spid="_x0000_s1264" style="position:absolute;left:5015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KyvcUA&#10;AADcAAAADwAAAGRycy9kb3ducmV2LnhtbESPQWsCMRSE70L/Q3gFb5pVRGU1ihS1grXgKvX62Lzu&#10;Lt28LEmq6783BaHHYWa+YebL1tTiSs5XlhUM+gkI4tzqigsF59OmNwXhA7LG2jIpuJOH5eKlM8dU&#10;2xsf6ZqFQkQI+xQVlCE0qZQ+L8mg79uGOHrf1hkMUbpCaoe3CDe1HCbJWBqsOC6U2NBbSflP9msU&#10;vLecrS6Hj0uz3n7tP83a3avpRKnua7uagQjUhv/ws73TCoajAfydi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rK9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92" o:spid="_x0000_s1265" style="position:absolute;left:4986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AsysUA&#10;AADcAAAADwAAAGRycy9kb3ducmV2LnhtbESPQWvCQBSE70L/w/IK3nTTIFaiq0ixraAWGkWvj+xr&#10;Epp9G3a3Gv+9KxQ8DjPzDTNbdKYRZ3K+tqzgZZiAIC6srrlUcNi/DyYgfEDW2FgmBVfysJg/9WaY&#10;aXvhbzrnoRQRwj5DBVUIbSalLyoy6Ie2JY7ej3UGQ5SulNrhJcJNI9MkGUuDNceFClt6q6j4zf+M&#10;gs+O8+Vptz21q4/j5sus3LWevCrVf+6WUxCBuvAI/7fXWkE6Su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CzK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93" o:spid="_x0000_s1266" style="position:absolute;left:4957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JUcYA&#10;AADcAAAADwAAAGRycy9kb3ducmV2LnhtbESP3WrCQBSE7wt9h+UUvGs2VamSuooUtYI/YJR6e8ie&#10;JqHZs2F3q/Ht3UKhl8PMfMNMZp1pxIWcry0reElSEMSF1TWXCk7H5fMYhA/IGhvLpOBGHmbTx4cJ&#10;Ztpe+UCXPJQiQthnqKAKoc2k9EVFBn1iW+LofVlnMETpSqkdXiPcNLKfpq/SYM1xocKW3isqvvMf&#10;o+Cj43x+3m3P7WL1udmbhbvV45FSvadu/gYiUBf+w3/ttVbQHw7g90w8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yJUc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94" o:spid="_x0000_s1267" style="position:absolute;left:4928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RJcYA&#10;AADcAAAADwAAAGRycy9kb3ducmV2LnhtbESPQWvCQBSE74X+h+UVequbiqhENyKirWAtGKW5PrKv&#10;SWj2bdjdavz3bkHocZiZb5j5ojetOJPzjWUFr4MEBHFpdcOVgtNx8zIF4QOyxtYyKbiSh0X2+DDH&#10;VNsLH+ich0pECPsUFdQhdKmUvqzJoB/Yjjh639YZDFG6SmqHlwg3rRwmyVgabDgu1NjRqqbyJ/81&#10;Ct57zpfF/qPo1m9fu0+zdtdmOlHq+alfzkAE6sN/+N7eagXD0Qj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URJc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95" o:spid="_x0000_s1268" style="position:absolute;left:4899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m0vsYA&#10;AADcAAAADwAAAGRycy9kb3ducmV2LnhtbESP3WrCQBSE7wt9h+UUvGs2Fa2SuooUtYI/YJR6e8ie&#10;JqHZs2F3q/Ht3UKhl8PMfMNMZp1pxIWcry0reElSEMSF1TWXCk7H5fMYhA/IGhvLpOBGHmbTx4cJ&#10;Ztpe+UCXPJQiQthnqKAKoc2k9EVFBn1iW+LofVlnMETpSqkdXiPcNLKfpq/SYM1xocKW3isqvvMf&#10;o+Cj43x+3m3P7WL1udmbhbvV45FSvadu/gYiUBf+w3/ttVbQHwzh90w8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m0vs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96" o:spid="_x0000_s1269" style="position:absolute;left:4870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sqycYA&#10;AADcAAAADwAAAGRycy9kb3ducmV2LnhtbESPQWvCQBSE74X+h+UVequbiqhENyKitmAtGKW5PrKv&#10;SWj2bdjdavz3bkHocZiZb5j5ojetOJPzjWUFr4MEBHFpdcOVgtNx8zIF4QOyxtYyKbiSh0X2+DDH&#10;VNsLH+ich0pECPsUFdQhdKmUvqzJoB/Yjjh639YZDFG6SmqHlwg3rRwmyVgabDgu1NjRqqbyJ/81&#10;Ct56zpfF/qPo1tuv3adZu2sznSj1/NQvZyAC9eE/fG+/awXD0Rj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sqycYAAADcAAAADwAAAAAAAAAAAAAAAACYAgAAZHJz&#10;L2Rvd25yZXYueG1sUEsFBgAAAAAEAAQA9QAAAIs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97" o:spid="_x0000_s1270" style="position:absolute;left:4841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ePUsUA&#10;AADcAAAADwAAAGRycy9kb3ducmV2LnhtbESP3WoCMRSE7wXfIRyhd5pVRGVrFBH/wFrotujtYXPc&#10;XdycLEmq69s3hUIvh5n5hpkvW1OLOzlfWVYwHCQgiHOrKy4UfH1u+zMQPiBrrC2Tgid5WC66nTmm&#10;2j74g+5ZKESEsE9RQRlCk0rp85IM+oFtiKN3tc5giNIVUjt8RLip5ShJJtJgxXGhxIbWJeW37Nso&#10;2LecrS6nt0uz2Z2P72bjntVsqtRLr129ggjUhv/wX/ugFYzGU/g9E4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49S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98" o:spid="_x0000_s1271" style="position:absolute;left:4812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bIMMA&#10;AADcAAAADwAAAGRycy9kb3ducmV2LnhtbERPW2vCMBR+H+w/hDPwbaYTmVJNRYaXgRewG/b10Jy1&#10;Zc1JSaLWf28eBnv8+O7zRW9acSXnG8sK3oYJCOLS6oYrBd9f69cpCB+QNbaWScGdPCyy56c5ptre&#10;+ETXPFQihrBPUUEdQpdK6cuaDPqh7Ygj92OdwRChq6R2eIvhppWjJHmXBhuODTV29FFT+ZtfjIJt&#10;z/myOOyLbrU5745m5e7NdKLU4KVfzkAE6sO/+M/9qRWMxnFtPBOP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gbIM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599" o:spid="_x0000_s1272" style="position:absolute;left:4783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S+u8UA&#10;AADcAAAADwAAAGRycy9kb3ducmV2LnhtbESPQWsCMRSE70L/Q3hCb5pVSrVbo4ioFbSC21Kvj83r&#10;7tLNy5JEXf+9EYQeh5n5hpnMWlOLMzlfWVYw6CcgiHOrKy4UfH+temMQPiBrrC2Tgit5mE2fOhNM&#10;tb3wgc5ZKESEsE9RQRlCk0rp85IM+r5tiKP3a53BEKUrpHZ4iXBTy2GSvEqDFceFEhtalJT/ZSej&#10;4KPlbH783B2b5fpnuzdLd63GI6Weu+38HUSgNvyHH+2NVjB8eYP7mXgE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9L67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600" o:spid="_x0000_s1273" style="position:absolute;left:4754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B+8MA&#10;AADcAAAADwAAAGRycy9kb3ducmV2LnhtbERPW2vCMBR+H+w/hDPwbaYTnFJNRYaXgRewG/b10Jy1&#10;Zc1JSaLWf28eBnv8+O7zRW9acSXnG8sK3oYJCOLS6oYrBd9f69cpCB+QNbaWScGdPCyy56c5ptre&#10;+ETXPFQihrBPUUEdQpdK6cuaDPqh7Ygj92OdwRChq6R2eIvhppWjJHmXBhuODTV29FFT+ZtfjIJt&#10;z/myOOyLbrU5745m5e7NdKLU4KVfzkAE6sO/+M/9qRWMxnF+PBOP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eB+8MAAADcAAAADwAAAAAAAAAAAAAAAACYAgAAZHJzL2Rv&#10;d25yZXYueG1sUEsFBgAAAAAEAAQA9QAAAIgDAAAAAA==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601" o:spid="_x0000_s1274" style="position:absolute;left:4725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kYMUA&#10;AADcAAAADwAAAGRycy9kb3ducmV2LnhtbESP3WoCMRSE74W+QzgF7zSr4A+rUaSoFawFV6m3h83p&#10;7tLNyZKkur69KQi9HGbmG2a+bE0truR8ZVnBoJ+AIM6trrhQcD5telMQPiBrrC2Tgjt5WC5eOnNM&#10;tb3xka5ZKESEsE9RQRlCk0rp85IM+r5tiKP3bZ3BEKUrpHZ4i3BTy2GSjKXBiuNCiQ29lZT/ZL9G&#10;wXvL2epy+Lg06+3X/tOs3b2aTpTqvrarGYhAbfgPP9s7rWA4GsDf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yRgxQAAANwAAAAPAAAAAAAAAAAAAAAAAJgCAABkcnMv&#10;ZG93bnJldi54bWxQSwUGAAAAAAQABAD1AAAAigMAAAAA&#10;" path="m15,12r,-8l10,,5,,,4,,8r5,4l10,12r5,xe" fillcolor="black" stroked="f">
                      <v:path arrowok="t" o:connecttype="custom" o:connectlocs="15,12;15,4;15,4;10,0;10,0;5,0;0,4;0,8;5,12;10,12;15,12" o:connectangles="0,0,0,0,0,0,0,0,0,0,0"/>
                    </v:shape>
                    <v:shape id="Freeform 602" o:spid="_x0000_s1275" style="position:absolute;left:4696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sBm8MA&#10;AADcAAAADwAAAGRycy9kb3ducmV2LnhtbESPT4vCMBTE7wt+h/AEL6KphRWpRtFlZRVP/sXjo3m2&#10;xealNFHrtzeCsMdhZn7DTGaNKcWdaldYVjDoRyCIU6sLzhQc9sveCITzyBpLy6TgSQ5m09bXBBNt&#10;H7yl+85nIkDYJagg975KpHRpTgZd31bEwbvY2qAPss6krvER4KaUcRQNpcGCw0KOFf3klF53N6Pg&#10;WMVm3bXnU2o2z8VlMOTf2+pPqU67mY9BeGr8f/jTXmkF8XcM7zPhCM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sBm8MAAADcAAAADwAAAAAAAAAAAAAAAACYAgAAZHJzL2Rv&#10;d25yZXYueG1sUEsFBgAAAAAEAAQA9QAAAIgDAAAAAA=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603" o:spid="_x0000_s1276" style="position:absolute;left:4667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kAMQA&#10;AADcAAAADwAAAGRycy9kb3ducmV2LnhtbESPT4vCMBTE7wt+h/AEL4umVlakGsVdXFbx5F88Pppn&#10;W2xeShO1fnsjLHgcZuY3zGTWmFLcqHaFZQX9XgSCOLW64EzBfvfbHYFwHlljaZkUPMjBbNr6mGCi&#10;7Z03dNv6TAQIuwQV5N5XiZQuzcmg69mKOHhnWxv0QdaZ1DXeA9yUMo6ioTRYcFjIsaKfnNLL9moU&#10;HKrYrD7t6Zia9eP73B/y4rr8U6rTbuZjEJ4a/w7/t5daQfw1gNeZc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3pADEAAAA3AAAAA8AAAAAAAAAAAAAAAAAmAIAAGRycy9k&#10;b3ducmV2LnhtbFBLBQYAAAAABAAEAPUAAACJ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604" o:spid="_x0000_s1277" style="position:absolute;left:4638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8dMQA&#10;AADcAAAADwAAAGRycy9kb3ducmV2LnhtbESPT4vCMBTE7wt+h/AEL4umFlekGsVdXFbx5F88Pppn&#10;W2xeShO1fnsjLHgcZuY3zGTWmFLcqHaFZQX9XgSCOLW64EzBfvfbHYFwHlljaZkUPMjBbNr6mGCi&#10;7Z03dNv6TAQIuwQV5N5XiZQuzcmg69mKOHhnWxv0QdaZ1DXeA9yUMo6ioTRYcFjIsaKfnNLL9moU&#10;HKrYrD7t6Zia9eP73B/y4rr8U6rTbuZjEJ4a/w7/t5daQfw1gNeZc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ePHTEAAAA3AAAAA8AAAAAAAAAAAAAAAAAmAIAAGRycy9k&#10;b3ducmV2LnhtbFBLBQYAAAAABAAEAPUAAACJ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605" o:spid="_x0000_s1278" style="position:absolute;left:4609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KZ78UA&#10;AADcAAAADwAAAGRycy9kb3ducmV2LnhtbESPT4vCMBTE78J+h/AWvIimFhTpGmV3UVQ8Wf+wx0fz&#10;bMs2L6WJWr+9EQSPw8z8hpnOW1OJKzWutKxgOIhAEGdWl5wrOOyX/QkI55E1VpZJwZ0czGcfnSkm&#10;2t54R9fU5yJA2CWooPC+TqR0WUEG3cDWxME728agD7LJpW7wFuCmknEUjaXBksNCgTX9FpT9pxej&#10;4FjHZtOzf6fMbO8/5+GYF5f1SqnuZ/v9BcJT69/hV3utFcSjETzPh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UpnvxQAAANwAAAAPAAAAAAAAAAAAAAAAAJgCAABkcnMv&#10;ZG93bnJldi54bWxQSwUGAAAAAAQABAD1AAAAigMAAAAA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606" o:spid="_x0000_s1279" style="position:absolute;left:4580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HmMQA&#10;AADcAAAADwAAAGRycy9kb3ducmV2LnhtbESPT4vCMBTE74LfIbwFL6KpBctSjbIuKyqe1n/s8dE8&#10;27LNS2mi1m9vBMHjMDO/Yabz1lTiSo0rLSsYDSMQxJnVJecKDvvl4BOE88gaK8uk4E4O5rNuZ4qp&#10;tjf+pevO5yJA2KWooPC+TqV0WUEG3dDWxME728agD7LJpW7wFuCmknEUJdJgyWGhwJq+C8r+dxej&#10;4FjHZtO3f6fMbO+L8yjhn8t6pVTvo/2agPDU+nf41V5rBfE4ge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AB5jEAAAA3AAAAA8AAAAAAAAAAAAAAAAAmAIAAGRycy9k&#10;b3ducmV2LnhtbFBLBQYAAAAABAAEAPUAAACJAwAAAAA=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607" o:spid="_x0000_s1280" style="position:absolute;left:4551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yiA8UA&#10;AADcAAAADwAAAGRycy9kb3ducmV2LnhtbESPS4vCQBCE7wv+h6EFL4tODPggOoq7uKziyScem0yb&#10;BDM9ITNq/PeOsLDHoqq+oqbzxpTiTrUrLCvo9yIQxKnVBWcKDvuf7hiE88gaS8uk4EkO5rPWxxQT&#10;bR+8pfvOZyJA2CWoIPe+SqR0aU4GXc9WxMG72NqgD7LOpK7xEeCmlHEUDaXBgsNCjhV955Redzej&#10;4FjFZv1pz6fUbJ5fl/6Ql7fVr1KddrOYgPDU+P/wX3ulFcSDEbzPhCMg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KIDxQAAANwAAAAPAAAAAAAAAAAAAAAAAJgCAABkcnMv&#10;ZG93bnJldi54bWxQSwUGAAAAAAQABAD1AAAAigMAAAAA&#10;" path="m14,12r,-8l10,,5,,,4,,8r5,4l10,12r4,xe" fillcolor="black" stroked="f">
                      <v:path arrowok="t" o:connecttype="custom" o:connectlocs="14,12;14,4;14,4;10,0;10,0;5,0;0,4;0,8;5,12;10,12;14,12" o:connectangles="0,0,0,0,0,0,0,0,0,0,0"/>
                    </v:shape>
                    <v:shape id="Freeform 608" o:spid="_x0000_s1281" style="position:absolute;left:4522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2ccAA&#10;AADcAAAADwAAAGRycy9kb3ducmV2LnhtbERPy4rCMBTdD/gP4QpuRFMLI1KNoqKouPKJy0tzbYvN&#10;TWmi1r+fLIRZHs57MmtMKV5Uu8KygkE/AkGcWl1wpuB8WvdGIJxH1lhaJgUfcjCbtn4mmGj75gO9&#10;jj4TIYRdggpy76tESpfmZND1bUUcuLutDfoA60zqGt8h3JQyjqKhNFhwaMixomVO6eP4NAouVWx2&#10;XXu7pmb/WdwHQ149txulOu1mPgbhqfH/4q97qxXEv2FtOBOOgJ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M2ccAAAADcAAAADwAAAAAAAAAAAAAAAACYAgAAZHJzL2Rvd25y&#10;ZXYueG1sUEsFBgAAAAAEAAQA9QAAAIUDAAAAAA=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609" o:spid="_x0000_s1282" style="position:absolute;left:4493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T6sQA&#10;AADcAAAADwAAAGRycy9kb3ducmV2LnhtbESPT4vCMBTE7wt+h/AEL4umFhStRnEXl1U8+RePj+bZ&#10;FpuX0kSt394IC3scZuY3zHTemFLcqXaFZQX9XgSCOLW64EzBYf/THYFwHlljaZkUPMnBfNb6mGKi&#10;7YO3dN/5TAQIuwQV5N5XiZQuzcmg69mKOHgXWxv0QdaZ1DU+AtyUMo6ioTRYcFjIsaLvnNLr7mYU&#10;HKvYrD/t+ZSazfPr0h/y8rb6VarTbhYTEJ4a/x/+a6+0gngw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fk+rEAAAA3AAAAA8AAAAAAAAAAAAAAAAAmAIAAGRycy9k&#10;b3ducmV2LnhtbFBLBQYAAAAABAAEAPUAAACJAwAAAAA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610" o:spid="_x0000_s1283" style="position:absolute;left:4464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nwysIA&#10;AADcAAAADwAAAGRycy9kb3ducmV2LnhtbERPy2rCQBTdF/yH4Qpuik7MIpToGFQsVbqqreLykrl5&#10;YOZOyIxJ/PvOotDl4bzX2Wga0VPnassKlosIBHFudc2lgp/v9/kbCOeRNTaWScGTHGSbycsaU20H&#10;/qL+7EsRQtilqKDyvk2ldHlFBt3CtsSBK2xn0AfYlVJ3OIRw08g4ihJpsObQUGFL+4ry+/lhFFza&#10;2Jxe7e2am8/nrlgmfHgcP5SaTcftCoSn0f+L/9xHrSBOwvxwJh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fDKwgAAANwAAAAPAAAAAAAAAAAAAAAAAJgCAABkcnMvZG93&#10;bnJldi54bWxQSwUGAAAAAAQABAD1AAAAhwMAAAAA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611" o:spid="_x0000_s1284" style="position:absolute;left:4435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VUcYA&#10;AADcAAAADwAAAGRycy9kb3ducmV2LnhtbESPQWvCQBSE70L/w/IKvYhukkOQ1DW0pWJKT9pWenxk&#10;n0lo9m3IrjH5911B8DjMzDfMOh9NKwbqXWNZQbyMQBCXVjdcKfj+2i5WIJxH1thaJgUTOcg3D7M1&#10;ZtpeeE/DwVciQNhlqKD2vsukdGVNBt3SdsTBO9neoA+yr6Tu8RLgppVJFKXSYMNhocaO3moq/w5n&#10;o+CnS8zH3P4eS/M5vZ7ilN/PxU6pp8fx5RmEp9Hfw7d2oRUkaQzXM+E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VVUcYAAADcAAAADwAAAAAAAAAAAAAAAACYAgAAZHJz&#10;L2Rvd25yZXYueG1sUEsFBgAAAAAEAAQA9QAAAIsDAAAAAA=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612" o:spid="_x0000_s1285" style="position:absolute;left:4406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fLJsMA&#10;AADcAAAADwAAAGRycy9kb3ducmV2LnhtbESPT4vCMBTE7wt+h/AEL4um9lCkGkXFZZU9+RePj+bZ&#10;FpuX0kSt334jCB6HmfkNM5m1phJ3alxpWcFwEIEgzqwuOVdw2P/0RyCcR9ZYWSYFT3Iwm3a+Jphq&#10;++At3Xc+FwHCLkUFhfd1KqXLCjLoBrYmDt7FNgZ9kE0udYOPADeVjKMokQZLDgsF1rQsKLvubkbB&#10;sY7N5tueT5n5ey4uw4RXt/WvUr1uOx+D8NT6T/jdXmsFcRLD60w4An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fLJsMAAADcAAAADwAAAAAAAAAAAAAAAACYAgAAZHJzL2Rv&#10;d25yZXYueG1sUEsFBgAAAAAEAAQA9QAAAIgDAAAAAA==&#10;" path="m14,12r,-8l9,,5,,,4,,8r5,4l9,12r5,xe" fillcolor="black" stroked="f">
                      <v:path arrowok="t" o:connecttype="custom" o:connectlocs="14,12;14,4;14,4;9,0;9,0;5,0;0,4;0,8;5,12;9,12;14,12" o:connectangles="0,0,0,0,0,0,0,0,0,0,0"/>
                    </v:shape>
                    <v:shape id="Freeform 613" o:spid="_x0000_s1286" style="position:absolute;left:4377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uvcQA&#10;AADcAAAADwAAAGRycy9kb3ducmV2LnhtbESPT4vCMBTE74LfIbwFL6KpFcpSjbIuKyqe1n/s8dE8&#10;27LNS2mi1m9vBMHjMDO/Yabz1lTiSo0rLSsYDSMQxJnVJecKDvvl4BOE88gaK8uk4E4O5rNuZ4qp&#10;tjf+pevO5yJA2KWooPC+TqV0WUEG3dDWxME728agD7LJpW7wFuCmknEUJdJgyWGhwJq+C8r+dxej&#10;4FjHZtO3f6fMbO+L8yjhn8t6pVTvo/2agPDU+nf41V5rBXEyh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br3EAAAA3AAAAA8AAAAAAAAAAAAAAAAAmAIAAGRycy9k&#10;b3ducmV2LnhtbFBLBQYAAAAABAAEAPUAAACJ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614" o:spid="_x0000_s1287" style="position:absolute;left:4348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L2ycQA&#10;AADcAAAADwAAAGRycy9kb3ducmV2LnhtbESPT4vCMBTE74LfIbwFL6KpRcpSjbIuKyqe1n/s8dE8&#10;27LNS2mi1m9vBMHjMDO/Yabz1lTiSo0rLSsYDSMQxJnVJecKDvvl4BOE88gaK8uk4E4O5rNuZ4qp&#10;tjf+pevO5yJA2KWooPC+TqV0WUEG3dDWxME728agD7LJpW7wFuCmknEUJdJgyWGhwJq+C8r+dxej&#10;4FjHZtO3f6fMbO+L8yjhn8t6pVTvo/2agPDU+nf41V5rBXEyh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y9snEAAAA3AAAAA8AAAAAAAAAAAAAAAAAmAIAAGRycy9k&#10;b3ducmV2LnhtbFBLBQYAAAAABAAEAPUAAACJ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615" o:spid="_x0000_s1288" style="position:absolute;left:4319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5TUsQA&#10;AADcAAAADwAAAGRycy9kb3ducmV2LnhtbESPT4vCMBTE74LfIbwFL6KpBctSjbIuKyqe1n/s8dE8&#10;27LNS2mi1m9vBMHjMDO/Yabz1lTiSo0rLSsYDSMQxJnVJecKDvvl4BOE88gaK8uk4E4O5rNuZ4qp&#10;tjf+pevO5yJA2KWooPC+TqV0WUEG3dDWxME728agD7LJpW7wFuCmknEUJdJgyWGhwJq+C8r+dxej&#10;4FjHZtO3f6fMbO+L8yjhn8t6pVTvo/2agPDU+nf41V5rBXEyh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+U1LEAAAA3AAAAA8AAAAAAAAAAAAAAAAAmAIAAGRycy9k&#10;b3ducmV2LnhtbFBLBQYAAAAABAAEAPUAAACJ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616" o:spid="_x0000_s1289" style="position:absolute;left:4290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NJcMA&#10;AADcAAAADwAAAGRycy9kb3ducmV2LnhtbESPT4vCMBTE7wt+h/AEL4um9lCkGkXFZZU9+RePj+bZ&#10;FpuX0kSt334jCB6HmfkNM5m1phJ3alxpWcFwEIEgzqwuOVdw2P/0RyCcR9ZYWSYFT3Iwm3a+Jphq&#10;++At3Xc+FwHCLkUFhfd1KqXLCjLoBrYmDt7FNgZ9kE0udYOPADeVjKMokQZLDgsF1rQsKLvubkbB&#10;sY7N5tueT5n5ey4uw4RXt/WvUr1uOx+D8NT6T/jdXmsFcZLA60w4An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zNJcMAAADcAAAADwAAAAAAAAAAAAAAAACYAgAAZHJzL2Rv&#10;d25yZXYueG1sUEsFBgAAAAAEAAQA9QAAAIgDAAAAAA=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  <v:shape id="Freeform 617" o:spid="_x0000_s1290" style="position:absolute;left:4261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BovsQA&#10;AADcAAAADwAAAGRycy9kb3ducmV2LnhtbESPT4vCMBTE7wt+h/AEL6KpPdSlGkVFWRdP6z88Pppn&#10;W2xeShO1fvvNgrDHYWZ+w0znranEgxpXWlYwGkYgiDOrS84VHA+bwScI55E1VpZJwYsczGedjymm&#10;2j75hx57n4sAYZeigsL7OpXSZQUZdENbEwfvahuDPsgml7rBZ4CbSsZRlEiDJYeFAmtaFZTd9nej&#10;4FTH5rtvL+fM7F7L6yjh9X37pVSv2y4mIDy1/j/8bm+1gjgZw9+ZcAT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gaL7EAAAA3AAAAA8AAAAAAAAAAAAAAAAAmAIAAGRycy9k&#10;b3ducmV2LnhtbFBLBQYAAAAABAAEAPUAAACJAwAAAAA=&#10;" path="m14,12r,-8l9,,4,,,4,,8r4,4l9,12r5,xe" fillcolor="black" stroked="f">
                      <v:path arrowok="t" o:connecttype="custom" o:connectlocs="14,12;14,4;14,4;9,0;9,0;4,0;0,4;0,8;4,12;9,12;14,12" o:connectangles="0,0,0,0,0,0,0,0,0,0,0"/>
                    </v:shape>
                  </v:group>
                  <v:shape id="Freeform 618" o:spid="_x0000_s1291" style="position:absolute;left:4231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1HQMMA&#10;AADcAAAADwAAAGRycy9kb3ducmV2LnhtbERPz2vCMBS+D/wfwhO8zdQeOumMIqNug22Cdej10Tzb&#10;sualJLHW/345DHb8+H6vNqPpxEDOt5YVLOYJCOLK6pZrBd/H3eMShA/IGjvLpOBOHjbrycMKc21v&#10;fKChDLWIIexzVNCE0OdS+qohg35ue+LIXawzGCJ0tdQObzHcdDJNkkwabDk2NNjTS0PVT3k1Ct5G&#10;Lrfnr89zX7yePvamcPd2+aTUbDpun0EEGsO/+M/9rhWkWVwbz8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1HQMMAAADcAAAADwAAAAAAAAAAAAAAAACYAgAAZHJzL2Rv&#10;d25yZXYueG1sUEsFBgAAAAAEAAQA9QAAAIgDAAAAAA==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19" o:spid="_x0000_s1292" style="position:absolute;left:4202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Hi28YA&#10;AADcAAAADwAAAGRycy9kb3ducmV2LnhtbESPQWvCQBSE74X+h+UVetNNPaiNbkREW8FaMEpzfWRf&#10;k9Ds27C71fjv3YLQ4zAz3zDzRW9acSbnG8sKXoYJCOLS6oYrBafjZjAF4QOyxtYyKbiSh0X2+DDH&#10;VNsLH+ich0pECPsUFdQhdKmUvqzJoB/ajjh639YZDFG6SmqHlwg3rRwlyVgabDgu1NjRqqbyJ/81&#10;Ct57zpfF/qPo1m9fu0+zdtdmOlHq+alfzkAE6sN/+N7eagWj8Sv8nYlH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Hi28YAAADcAAAADwAAAAAAAAAAAAAAAACYAgAAZHJz&#10;L2Rvd25yZXYueG1sUEsFBgAAAAAEAAQA9QAAAIsDAAAAAA==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20" o:spid="_x0000_s1293" style="position:absolute;left:4173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Ldm8EA&#10;AADcAAAADwAAAGRycy9kb3ducmV2LnhtbERPy4rCMBTdD/gP4Q7MTtNxMUo1iogv8AHTEd1emmtb&#10;bG5KErX+vVkIszyc93jamlrcyfnKsoLvXgKCOLe64kLB8W/ZHYLwAVljbZkUPMnDdNL5GGOq7YN/&#10;6Z6FQsQQ9ikqKENoUil9XpJB37MNceQu1hkMEbpCaoePGG5q2U+SH2mw4thQYkPzkvJrdjMK1i1n&#10;s/N+d24Wq9P2YBbuWQ0HSn19trMRiEBt+Be/3RutoD+I8+OZeATk5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i3ZvBAAAA3AAAAA8AAAAAAAAAAAAAAAAAmAIAAGRycy9kb3du&#10;cmV2LnhtbFBLBQYAAAAABAAEAPUAAACGAwAAAAA=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21" o:spid="_x0000_s1294" style="position:absolute;left:4144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54AMUA&#10;AADcAAAADwAAAGRycy9kb3ducmV2LnhtbESPT2vCQBTE7wW/w/KE3pqNHlRSVxHxT6EqGEu9PrKv&#10;STD7NuxuNX57Vyj0OMzMb5jpvDONuJLztWUFgyQFQVxYXXOp4Ou0fpuA8AFZY2OZFNzJw3zWe5li&#10;pu2Nj3TNQykihH2GCqoQ2kxKX1Rk0Ce2JY7ej3UGQ5SulNrhLcJNI4dpOpIGa44LFba0rKi45L9G&#10;wbbjfHHe787tavP9eTArd68nY6Ve+93iHUSgLvyH/9ofWsFwPIDn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7ngAxQAAANwAAAAPAAAAAAAAAAAAAAAAAJgCAABkcnMv&#10;ZG93bnJldi54bWxQSwUGAAAAAAQABAD1AAAAigMAAAAA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22" o:spid="_x0000_s1295" style="position:absolute;left:4115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zmd8UA&#10;AADcAAAADwAAAGRycy9kb3ducmV2LnhtbESPT2vCQBTE7wW/w/KE3nRjDirRVUT8B9ZCY6nXR/Y1&#10;Cc2+Dbtbjd++Kwg9DjPzG2a+7EwjruR8bVnBaJiAIC6srrlU8HneDqYgfEDW2FgmBXfysFz0XuaY&#10;aXvjD7rmoRQRwj5DBVUIbSalLyoy6Ie2JY7et3UGQ5SulNrhLcJNI9MkGUuDNceFCltaV1T85L9G&#10;wb7jfHU5vV3aze7r+G427l5PJ0q99rvVDESgLvyHn+2DVpBOUnici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POZ3xQAAANwAAAAPAAAAAAAAAAAAAAAAAJgCAABkcnMv&#10;ZG93bnJldi54bWxQSwUGAAAAAAQABAD1AAAAigMAAAAA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23" o:spid="_x0000_s1296" style="position:absolute;left:4086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BD7MUA&#10;AADcAAAADwAAAGRycy9kb3ducmV2LnhtbESP3WoCMRSE7wXfIRyhd5pVQWVrFBH/wFrotujtYXPc&#10;XdycLEmq69s3hUIvh5n5hpkvW1OLOzlfWVYwHCQgiHOrKy4UfH1u+zMQPiBrrC2Tgid5WC66nTmm&#10;2j74g+5ZKESEsE9RQRlCk0rp85IM+oFtiKN3tc5giNIVUjt8RLip5ShJJtJgxXGhxIbWJeW37Nso&#10;2LecrS6nt0uz2Z2P72bjntVsqtRLr129ggjUhv/wX/ugFYymY/g9E4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EPsxQAAANwAAAAPAAAAAAAAAAAAAAAAAJgCAABkcnMv&#10;ZG93bnJldi54bWxQSwUGAAAAAAQABAD1AAAAigMAAAAA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24" o:spid="_x0000_s1297" style="position:absolute;left:4057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nbmMUA&#10;AADcAAAADwAAAGRycy9kb3ducmV2LnhtbESP3WoCMRSE7wXfIRyhd5pVRGVrFBH/wFrotujtYXPc&#10;XdycLEmq69s3hUIvh5n5hpkvW1OLOzlfWVYwHCQgiHOrKy4UfH1u+zMQPiBrrC2Tgid5WC66nTmm&#10;2j74g+5ZKESEsE9RQRlCk0rp85IM+oFtiKN3tc5giNIVUjt8RLip5ShJJtJgxXGhxIbWJeW37Nso&#10;2LecrS6nt0uz2Z2P72bjntVsqtRLr129ggjUhv/wX/ugFYymY/g9E4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mduYxQAAANwAAAAPAAAAAAAAAAAAAAAAAJgCAABkcnMv&#10;ZG93bnJldi54bWxQSwUGAAAAAAQABAD1AAAAigMAAAAA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25" o:spid="_x0000_s1298" style="position:absolute;left:4028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V+A8UA&#10;AADcAAAADwAAAGRycy9kb3ducmV2LnhtbESPW2sCMRSE3wX/QzhC3zSr4IWtUUS8gbXQbdHXw+a4&#10;u7g5WZJU13/fFAp9HGbmG2a+bE0t7uR8ZVnBcJCAIM6trrhQ8PW57c9A+ICssbZMCp7kYbnoduaY&#10;avvgD7pnoRARwj5FBWUITSqlz0sy6Ae2IY7e1TqDIUpXSO3wEeGmlqMkmUiDFceFEhtal5Tfsm+j&#10;YN9ytrqc3i7NZnc+vpuNe1azqVIvvXb1CiJQG/7Df+2DVjCajuH3TDw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1X4DxQAAANwAAAAPAAAAAAAAAAAAAAAAAJgCAABkcnMv&#10;ZG93bnJldi54bWxQSwUGAAAAAAQABAD1AAAAigMAAAAA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26" o:spid="_x0000_s1299" style="position:absolute;left:3999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fgdMUA&#10;AADcAAAADwAAAGRycy9kb3ducmV2LnhtbESPQWvCQBSE70L/w/IK3symHlSiq0ixKtgKTUWvj+wz&#10;Cc2+Dburxn/fLQgeh5n5hpktOtOIKzlfW1bwlqQgiAuray4VHH4+BhMQPiBrbCyTgjt5WMxfejPM&#10;tL3xN13zUIoIYZ+hgiqENpPSFxUZ9IltiaN3ts5giNKVUju8Rbhp5DBNR9JgzXGhwpbeKyp+84tR&#10;sOk4X56+Pk/tan3c7c3K3evJWKn+a7ecggjUhWf40d5qBcPxCP7Px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+B0xQAAANwAAAAPAAAAAAAAAAAAAAAAAJgCAABkcnMv&#10;ZG93bnJldi54bWxQSwUGAAAAAAQABAD1AAAAigMAAAAA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27" o:spid="_x0000_s1300" style="position:absolute;left:3970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tF78UA&#10;AADcAAAADwAAAGRycy9kb3ducmV2LnhtbESPQWvCQBSE74L/YXlCb3VTD41EV5GitlAtNIpeH9ln&#10;Esy+Dbtbjf/eFQoeh5n5hpnOO9OICzlfW1bwNkxAEBdW11wq2O9Wr2MQPiBrbCyTght5mM/6vSlm&#10;2l75ly55KEWEsM9QQRVCm0npi4oM+qFtiaN3ss5giNKVUju8Rrhp5ChJ3qXBmuNChS19VFSc8z+j&#10;4LPjfHHcbo7tcn34/jFLd6vHqVIvg24xARGoC8/wf/tLKxilKTzOxCM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0XvxQAAANwAAAAPAAAAAAAAAAAAAAAAAJgCAABkcnMv&#10;ZG93bnJldi54bWxQSwUGAAAAAAQABAD1AAAAigMAAAAA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28" o:spid="_x0000_s1301" style="position:absolute;left:3941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TRncEA&#10;AADcAAAADwAAAGRycy9kb3ducmV2LnhtbERPy4rCMBTdD/gP4Q7MTtNxMUo1iogv8AHTEd1emmtb&#10;bG5KErX+vVkIszyc93jamlrcyfnKsoLvXgKCOLe64kLB8W/ZHYLwAVljbZkUPMnDdNL5GGOq7YN/&#10;6Z6FQsQQ9ikqKENoUil9XpJB37MNceQu1hkMEbpCaoePGG5q2U+SH2mw4thQYkPzkvJrdjMK1i1n&#10;s/N+d24Wq9P2YBbuWQ0HSn19trMRiEBt+Be/3RutoD+Ia+OZeATk5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U0Z3BAAAA3AAAAA8AAAAAAAAAAAAAAAAAmAIAAGRycy9kb3du&#10;cmV2LnhtbFBLBQYAAAAABAAEAPUAAACGAwAAAAA=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29" o:spid="_x0000_s1302" style="position:absolute;left:3912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0BsYA&#10;AADcAAAADwAAAGRycy9kb3ducmV2LnhtbESPQWvCQBSE74X+h+UVetNNPaiNbkREbcFaMEpzfWRf&#10;k9Ds27C71fjv3YLQ4zAz3zDzRW9acSbnG8sKXoYJCOLS6oYrBafjZjAF4QOyxtYyKbiSh0X2+DDH&#10;VNsLH+ich0pECPsUFdQhdKmUvqzJoB/ajjh639YZDFG6SmqHlwg3rRwlyVgabDgu1NjRqqbyJ/81&#10;Ct56zpfF/qPo1tuv3adZu2sznSj1/NQvZyAC9eE/fG+/awWjySv8nYlH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h0BsYAAADcAAAADwAAAAAAAAAAAAAAAACYAgAAZHJz&#10;L2Rvd25yZXYueG1sUEsFBgAAAAAEAAQA9QAAAIsDAAAAAA==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30" o:spid="_x0000_s1303" style="position:absolute;left:3883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etvMMA&#10;AADcAAAADwAAAGRycy9kb3ducmV2LnhtbERPz2vCMBS+D/Y/hDfYzabz4Eo1LTLcFJyDVdHro3m2&#10;xealJJnW/345DHb8+H4vytH04krOd5YVvCQpCOLa6o4bBYf9+yQD4QOyxt4yKbiTh7J4fFhgru2N&#10;v+lahUbEEPY5KmhDGHIpfd2SQZ/YgThyZ+sMhghdI7XDWww3vZym6Uwa7Dg2tDjQW0v1pfoxCtYj&#10;V8vT7vM0rD6O2y+zcvcue1Xq+WlczkEEGsO/+M+90QqmWZwfz8Qj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etvMMAAADcAAAADwAAAAAAAAAAAAAAAACYAgAAZHJzL2Rv&#10;d25yZXYueG1sUEsFBgAAAAAEAAQA9QAAAIgDAAAAAA==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31" o:spid="_x0000_s1304" style="position:absolute;left:3854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sIJ8UA&#10;AADcAAAADwAAAGRycy9kb3ducmV2LnhtbESPQWvCQBSE7wX/w/KE3upGD22IriKibaEqGEWvj+wz&#10;CWbfht2txn/vCoUeh5n5hpnMOtOIKzlfW1YwHCQgiAuray4VHPartxSED8gaG8uk4E4eZtPeywQz&#10;bW+8o2seShEh7DNUUIXQZlL6oiKDfmBb4uidrTMYonSl1A5vEW4aOUqSd2mw5rhQYUuLiopL/msU&#10;fHWcz0+b9aldfh5/tmbp7nX6odRrv5uPQQTqwn/4r/2tFYzSITzPx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wgnxQAAANwAAAAPAAAAAAAAAAAAAAAAAJgCAABkcnMv&#10;ZG93bnJldi54bWxQSwUGAAAAAAQABAD1AAAAigMAAAAA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32" o:spid="_x0000_s1305" style="position:absolute;left:3825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mWUMUA&#10;AADcAAAADwAAAGRycy9kb3ducmV2LnhtbESPT2vCQBTE7wW/w/IK3nTTHGxIXUWK/6BWaFr0+sg+&#10;k9Ds27C7avz2bkHocZiZ3zDTeW9acSHnG8sKXsYJCOLS6oYrBT/fq1EGwgdkja1lUnAjD/PZ4GmK&#10;ubZX/qJLESoRIexzVFCH0OVS+rImg35sO+LonawzGKJ0ldQOrxFuWpkmyUQabDgu1NjRe03lb3E2&#10;CjY9F4vj5+7YLdeHj71ZuluTvSo1fO4XbyAC9eE//GhvtYI0S+HvTDw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6ZZQxQAAANwAAAAPAAAAAAAAAAAAAAAAAJgCAABkcnMv&#10;ZG93bnJldi54bWxQSwUGAAAAAAQABAD1AAAAigMAAAAA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33" o:spid="_x0000_s1306" style="position:absolute;left:3796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zy8UA&#10;AADcAAAADwAAAGRycy9kb3ducmV2LnhtbESPQWvCQBSE74X+h+UVvDUbFTSkriJiW6FVMC31+sg+&#10;k2D2bdjdavz33YLgcZiZb5jZojetOJPzjWUFwyQFQVxa3XCl4Pvr9TkD4QOyxtYyKbiSh8X88WGG&#10;ubYX3tO5CJWIEPY5KqhD6HIpfVmTQZ/Yjjh6R+sMhihdJbXDS4SbVo7SdCINNhwXauxoVVN5Kn6N&#10;gveei+Vh+3no1m8/Hzuzdtcmmyo1eOqXLyAC9eEevrU3WsEoG8P/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TPLxQAAANwAAAAPAAAAAAAAAAAAAAAAAJgCAABkcnMv&#10;ZG93bnJldi54bWxQSwUGAAAAAAQABAD1AAAAigMAAAAA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34" o:spid="_x0000_s1307" style="position:absolute;left:3767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yrv8UA&#10;AADcAAAADwAAAGRycy9kb3ducmV2LnhtbESPQWvCQBSE74X+h+UVvDUbRTSkriJiW6FVMC31+sg+&#10;k2D2bdjdavz33YLgcZiZb5jZojetOJPzjWUFwyQFQVxa3XCl4Pvr9TkD4QOyxtYyKbiSh8X88WGG&#10;ubYX3tO5CJWIEPY5KqhD6HIpfVmTQZ/Yjjh6R+sMhihdJbXDS4SbVo7SdCINNhwXauxoVVN5Kn6N&#10;gveei+Vh+3no1m8/Hzuzdtcmmyo1eOqXLyAC9eEevrU3WsEoG8P/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TKu/xQAAANwAAAAPAAAAAAAAAAAAAAAAAJgCAABkcnMv&#10;ZG93bnJldi54bWxQSwUGAAAAAAQABAD1AAAAigMAAAAA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35" o:spid="_x0000_s1308" style="position:absolute;left:3738;top:258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OJMUA&#10;AADcAAAADwAAAGRycy9kb3ducmV2LnhtbESPQWvCQBSE74X+h+UVvDUbBTWkriJiW6FVMC31+sg+&#10;k2D2bdjdavz33YLgcZiZb5jZojetOJPzjWUFwyQFQVxa3XCl4Pvr9TkD4QOyxtYyKbiSh8X88WGG&#10;ubYX3tO5CJWIEPY5KqhD6HIpfVmTQZ/Yjjh6R+sMhihdJbXDS4SbVo7SdCINNhwXauxoVVN5Kn6N&#10;gveei+Vh+3no1m8/Hzuzdtcmmyo1eOqXLyAC9eEevrU3WsEoG8P/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A4kxQAAANwAAAAPAAAAAAAAAAAAAAAAAJgCAABkcnMv&#10;ZG93bnJldi54bWxQSwUGAAAAAAQABAD1AAAAigMAAAAA&#10;" path="m15,12r,-8l10,,5,,,4,,8r5,4l10,12r5,xe" fillcolor="black" stroked="f">
                    <v:path arrowok="t" o:connecttype="custom" o:connectlocs="15,12;15,4;15,4;10,0;10,0;5,0;0,4;0,8;5,12;10,12;15,12" o:connectangles="0,0,0,0,0,0,0,0,0,0,0"/>
                  </v:shape>
                  <v:shape id="Freeform 636" o:spid="_x0000_s1309" style="position:absolute;left:3709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r38QA&#10;AADcAAAADwAAAGRycy9kb3ducmV2LnhtbESPQYvCMBSE7wv+h/CEvSw2tYci1Sgqyiqe1N1lj4/m&#10;2Rabl9JErf/eCILHYWa+YSazztTiSq2rLCsYRjEI4tzqigsFP8f1YATCeWSNtWVScCcHs2nvY4KZ&#10;tjfe0/XgCxEg7DJUUHrfZFK6vCSDLrINcfBOtjXog2wLqVu8BbipZRLHqTRYcVgosaFlSfn5cDEK&#10;fpvEbL/s/19udvfFaZjy6rL5Vuqz383HIDx1/h1+tTdaQTJK4XkmHAE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gK9/EAAAA3AAAAA8AAAAAAAAAAAAAAAAAmAIAAGRycy9k&#10;b3ducmV2LnhtbFBLBQYAAAAABAAEAPUAAACJAwAAAAA=&#10;" path="m14,12r,-8l10,,5,,,4,,8r5,4l10,12r4,xe" fillcolor="black" stroked="f">
                    <v:path arrowok="t" o:connecttype="custom" o:connectlocs="14,12;14,4;14,4;10,0;10,0;5,0;0,4;0,8;5,12;10,12;14,12" o:connectangles="0,0,0,0,0,0,0,0,0,0,0"/>
                  </v:shape>
                  <v:shape id="Freeform 637" o:spid="_x0000_s1310" style="position:absolute;left:3680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yORMUA&#10;AADcAAAADwAAAGRycy9kb3ducmV2LnhtbESPT4vCMBTE78J+h/AWvIim9qDSNcruoqh4sv5hj4/m&#10;2ZZtXkoTtX57Iwgeh5n5DTOdt6YSV2pcaVnBcBCBIM6sLjlXcNgv+xMQziNrrCyTgjs5mM8+OlNM&#10;tL3xjq6pz0WAsEtQQeF9nUjpsoIMuoGtiYN3to1BH2STS93gLcBNJeMoGkmDJYeFAmv6LSj7Ty9G&#10;wbGOzaZn/06Z2d5/zsMRLy7rlVLdz/b7C4Sn1r/Dr/ZaK4gnY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I5ExQAAANwAAAAPAAAAAAAAAAAAAAAAAJgCAABkcnMv&#10;ZG93bnJldi54bWxQSwUGAAAAAAQABAD1AAAAigMAAAAA&#10;" path="m14,12r,-8l10,,5,,,4,,8r5,4l10,12r4,xe" fillcolor="black" stroked="f">
                    <v:path arrowok="t" o:connecttype="custom" o:connectlocs="14,12;14,4;14,4;10,0;10,0;5,0;0,4;0,8;5,12;10,12;14,12" o:connectangles="0,0,0,0,0,0,0,0,0,0,0"/>
                  </v:shape>
                  <v:shape id="Freeform 638" o:spid="_x0000_s1311" style="position:absolute;left:3651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MaNsIA&#10;AADcAAAADwAAAGRycy9kb3ducmV2LnhtbERPTWvCQBC9C/6HZYReRDfmECS6ShWlkZ7UtvQ4ZMck&#10;NDsbshtN/r17KHh8vO/1tje1uFPrKssKFvMIBHFudcWFgq/rcbYE4TyyxtoyKRjIwXYzHq0x1fbB&#10;Z7pffCFCCLsUFZTeN6mULi/JoJvbhjhwN9sa9AG2hdQtPkK4qWUcRYk0WHFoKLGhfUn536UzCr6b&#10;2Jym9vcnN5/D7rZI+NBlH0q9Tfr3FQhPvX+J/92ZVhAvw9pwJhw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Mxo2wgAAANwAAAAPAAAAAAAAAAAAAAAAAJgCAABkcnMvZG93&#10;bnJldi54bWxQSwUGAAAAAAQABAD1AAAAhwMAAAAA&#10;" path="m14,12r,-8l10,,5,,,4,,8r5,4l10,12r4,xe" fillcolor="black" stroked="f">
                    <v:path arrowok="t" o:connecttype="custom" o:connectlocs="14,12;14,4;14,4;10,0;10,0;5,0;0,4;0,8;5,12;10,12;14,12" o:connectangles="0,0,0,0,0,0,0,0,0,0,0"/>
                  </v:shape>
                  <v:shape id="Freeform 639" o:spid="_x0000_s1312" style="position:absolute;left:3622;top:2582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+/rcUA&#10;AADcAAAADwAAAGRycy9kb3ducmV2LnhtbESPT4vCMBTE78J+h/AWvIim9iDaNcruoqh4sv5hj4/m&#10;2ZZtXkoTtX57Iwgeh5n5DTOdt6YSV2pcaVnBcBCBIM6sLjlXcNgv+2MQziNrrCyTgjs5mM8+OlNM&#10;tL3xjq6pz0WAsEtQQeF9nUjpsoIMuoGtiYN3to1BH2STS93gLcBNJeMoGkmDJYeFAmv6LSj7Ty9G&#10;wbGOzaZn/06Z2d5/zsMRLy7rlVLdz/b7C4Sn1r/Dr/ZaK4jHE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7+txQAAANwAAAAPAAAAAAAAAAAAAAAAAJgCAABkcnMv&#10;ZG93bnJldi54bWxQSwUGAAAAAAQABAD1AAAAigMAAAAA&#10;" path="m14,12r,-8l10,,5,,,4,,8r5,4l10,12r4,xe" fillcolor="black" stroked="f">
                    <v:path arrowok="t" o:connecttype="custom" o:connectlocs="14,12;14,4;14,4;10,0;10,0;5,0;0,4;0,8;5,12;10,12;14,12" o:connectangles="0,0,0,0,0,0,0,0,0,0,0"/>
                  </v:shape>
                </v:group>
                <v:group id="Group 640" o:spid="_x0000_s1313" style="position:absolute;left:3554;top:2244;width:102;height:346" coordorigin="3554,2244" coordsize="102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 id="Freeform 641" o:spid="_x0000_s1314" style="position:absolute;left:3598;top:2578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ldsYA&#10;AADcAAAADwAAAGRycy9kb3ducmV2LnhtbESPQWvCQBSE7wX/w/IEL1I3ySG0qWvQUqmlp6otHh/Z&#10;ZxLMvg3ZNYn/vlsQehxm5htmmY+mET11rrasIF5EIIgLq2suFRwP28cnEM4ja2wsk4IbOchXk4cl&#10;ZtoO/EX93pciQNhlqKDyvs2kdEVFBt3CtsTBO9vOoA+yK6XucAhw08gkilJpsOawUGFLrxUVl/3V&#10;KPhuE/Mxt6efwnzeNuc45bfr7l2p2XRcv4DwNPr/8L290wqS5xj+zo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AldsYAAADcAAAADwAAAAAAAAAAAAAAAACYAgAAZHJz&#10;L2Rvd25yZXYueG1sUEsFBgAAAAAEAAQA9QAAAIsDAAAAAA==&#10;" path="m,12r5,l9,8r5,l14,4,9,,5,,,4,,8r,4xe" fillcolor="black" stroked="f">
                    <v:path arrowok="t" o:connecttype="custom" o:connectlocs="0,12;5,12;5,12;9,8;14,8;14,4;9,0;5,0;0,4;0,8;0,12" o:connectangles="0,0,0,0,0,0,0,0,0,0,0"/>
                  </v:shape>
                  <v:shape id="Freeform 642" o:spid="_x0000_s1315" style="position:absolute;left:3598;top:2554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K7AcYA&#10;AADcAAAADwAAAGRycy9kb3ducmV2LnhtbESPQWvCQBSE70L/w/IKvRTdJAexaVZpS0sVT41aPD6y&#10;zySYfRuymxj/fVcoeBxm5hsmW42mEQN1rrasIJ5FIIgLq2suFex3X9MFCOeRNTaWScGVHKyWD5MM&#10;U20v/END7ksRIOxSVFB536ZSuqIig25mW+LgnWxn0AfZlVJ3eAlw08gkiubSYM1hocKWPioqznlv&#10;FBzaxGye7fG3MNvr+yme82e//lbq6XF8ewXhafT38H97rRUkLwn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K7AcYAAADcAAAADwAAAAAAAAAAAAAAAACYAgAAZHJz&#10;L2Rvd25yZXYueG1sUEsFBgAAAAAEAAQA9QAAAIsDAAAAAA==&#10;" path="m,12r5,l9,8r5,l14,4,9,,5,,,4,,8r,4xe" fillcolor="black" stroked="f">
                    <v:path arrowok="t" o:connecttype="custom" o:connectlocs="0,12;5,12;5,12;9,8;14,8;14,4;9,0;5,0;0,4;0,8;0,12" o:connectangles="0,0,0,0,0,0,0,0,0,0,0"/>
                  </v:shape>
                  <v:shape id="Freeform 643" o:spid="_x0000_s1316" style="position:absolute;left:3598;top:2530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4emsQA&#10;AADcAAAADwAAAGRycy9kb3ducmV2LnhtbESPT4vCMBTE7wt+h/AEL4umVhCtRnEXl1U8+RePj+bZ&#10;FpuX0kSt394IC3scZuY3zHTemFLcqXaFZQX9XgSCOLW64EzBYf/THYFwHlljaZkUPMnBfNb6mGKi&#10;7YO3dN/5TAQIuwQV5N5XiZQuzcmg69mKOHgXWxv0QdaZ1DU+AtyUMo6ioTRYcFjIsaLvnNLr7mYU&#10;HKvYrD/t+ZSazfPr0h/y8rb6VarTbhYTEJ4a/x/+a6+0gng8gP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OHprEAAAA3AAAAA8AAAAAAAAAAAAAAAAAmAIAAGRycy9k&#10;b3ducmV2LnhtbFBLBQYAAAAABAAEAPUAAACJAwAAAAA=&#10;" path="m,12r5,l9,8r5,l14,4,9,,5,,,4,,8r,4xe" fillcolor="black" stroked="f">
                    <v:path arrowok="t" o:connecttype="custom" o:connectlocs="0,12;5,12;5,12;9,8;14,8;14,4;9,0;5,0;0,4;0,8;0,12" o:connectangles="0,0,0,0,0,0,0,0,0,0,0"/>
                  </v:shape>
                  <v:shape id="Freeform 644" o:spid="_x0000_s1317" style="position:absolute;left:3598;top:2506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G7sQA&#10;AADcAAAADwAAAGRycy9kb3ducmV2LnhtbESPT4vCMBTE7wt+h/AEL4umFhGtRnEXl1U8+RePj+bZ&#10;FpuX0kSt394IC3scZuY3zHTemFLcqXaFZQX9XgSCOLW64EzBYf/THYFwHlljaZkUPMnBfNb6mGKi&#10;7YO3dN/5TAQIuwQV5N5XiZQuzcmg69mKOHgXWxv0QdaZ1DU+AtyUMo6ioTRYcFjIsaLvnNLr7mYU&#10;HKvYrD/t+ZSazfPr0h/y8rb6VarTbhYTEJ4a/x/+a6+0gng8gP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nhu7EAAAA3AAAAA8AAAAAAAAAAAAAAAAAmAIAAGRycy9k&#10;b3ducmV2LnhtbFBLBQYAAAAABAAEAPUAAACJAwAAAAA=&#10;" path="m,12r5,l9,8r5,l14,4,9,,5,,,4,,8r,4xe" fillcolor="black" stroked="f">
                    <v:path arrowok="t" o:connecttype="custom" o:connectlocs="0,12;5,12;5,12;9,8;14,8;14,4;9,0;5,0;0,4;0,8;0,12" o:connectangles="0,0,0,0,0,0,0,0,0,0,0"/>
                  </v:shape>
                  <v:shape id="Freeform 645" o:spid="_x0000_s1318" style="position:absolute;left:3598;top:2481;width:14;height:13;visibility:visible;mso-wrap-style:square;v-text-anchor:top" coordsize="1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cSZMQA&#10;AADcAAAADwAAAGRycy9kb3ducmV2LnhtbESPQWvCQBSE7wX/w/IEb3VjoEVTVyliiuip6qHHR/aZ&#10;jc2+TbPbJP77rlDwOMzMN8xyPdhadNT6yrGC2TQBQVw4XXGp4HzKn+cgfEDWWDsmBTfysF6NnpaY&#10;adfzJ3XHUIoIYZ+hAhNCk0npC0MW/dQ1xNG7uNZiiLItpW6xj3BbyzRJXqXFiuOCwYY2horv469V&#10;8LH1Rl75q5wftnnS7Bd4luFHqcl4eH8DEWgIj/B/e6cVpIsXu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XEmTEAAAA3AAAAA8AAAAAAAAAAAAAAAAAmAIAAGRycy9k&#10;b3ducmV2LnhtbFBLBQYAAAAABAAEAPUAAACJAwAAAAA=&#10;" path="m,13r5,l9,9r5,l14,5,9,,5,,,5,,9r,4xe" fillcolor="black" stroked="f">
                    <v:path arrowok="t" o:connecttype="custom" o:connectlocs="0,13;5,13;5,13;9,9;14,9;14,5;9,0;5,0;0,5;0,9;0,13" o:connectangles="0,0,0,0,0,0,0,0,0,0,0"/>
                  </v:shape>
                  <v:shape id="Freeform 646" o:spid="_x0000_s1319" style="position:absolute;left:3598;top:2457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m9AsQA&#10;AADcAAAADwAAAGRycy9kb3ducmV2LnhtbESPT4vCMBTE7wt+h/AEL6KpPRS3GkVFWRdP6z88Pppn&#10;W2xeShO1fvvNgrDHYWZ+w0znranEgxpXWlYwGkYgiDOrS84VHA+bwRiE88gaK8uk4EUO5rPOxxRT&#10;bZ/8Q4+9z0WAsEtRQeF9nUrpsoIMuqGtiYN3tY1BH2STS93gM8BNJeMoSqTBksNCgTWtCspu+7tR&#10;cKpj8923l3Nmdq/ldZTw+r79UqrXbRcTEJ5a/x9+t7daQfyZwN+ZcAT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5vQLEAAAA3AAAAA8AAAAAAAAAAAAAAAAAmAIAAGRycy9k&#10;b3ducmV2LnhtbFBLBQYAAAAABAAEAPUAAACJAwAAAAA=&#10;" path="m,12r5,l9,8r5,l14,4,9,,5,,,4,,8r,4xe" fillcolor="black" stroked="f">
                    <v:path arrowok="t" o:connecttype="custom" o:connectlocs="0,12;5,12;5,12;9,8;14,8;14,4;9,0;5,0;0,4;0,8;0,12" o:connectangles="0,0,0,0,0,0,0,0,0,0,0"/>
                  </v:shape>
                  <v:shape id="Freeform 647" o:spid="_x0000_s1320" style="position:absolute;left:3598;top:2433;width:14;height:12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UYmcYA&#10;AADcAAAADwAAAGRycy9kb3ducmV2LnhtbESPT2vCQBTE70K/w/IKvZRmkxy0ja6hSkXFU9M/eHxk&#10;n0lo9m3Irhq/vSsUPA4z8xtmlg+mFSfqXWNZQRLFIIhLqxuuFHx/rV5eQTiPrLG1TAou5CCfP4xm&#10;mGl75k86Fb4SAcIuQwW1910mpStrMugi2xEH72B7gz7IvpK6x3OAm1amcTyWBhsOCzV2tKyp/CuO&#10;RsFPl5rts93/lmZ3WRySMX8cN2ulnh6H9ykIT4O/h//bG60gfZvA7Uw4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UYmcYAAADcAAAADwAAAAAAAAAAAAAAAACYAgAAZHJz&#10;L2Rvd25yZXYueG1sUEsFBgAAAAAEAAQA9QAAAIsDAAAAAA==&#10;" path="m,12r5,l9,8r5,l14,4,9,,5,,,4,,8r,4xe" fillcolor="black" stroked="f">
                    <v:path arrowok="t" o:connecttype="custom" o:connectlocs="0,12;5,12;5,12;9,8;14,8;14,4;9,0;5,0;0,4;0,8;0,12" o:connectangles="0,0,0,0,0,0,0,0,0,0,0"/>
                  </v:shape>
                  <v:shape id="Freeform 648" o:spid="_x0000_s1321" style="position:absolute;left:3554;top:2244;width:102;height:189;visibility:visible;mso-wrap-style:square;v-text-anchor:top" coordsize="102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+NhsEA&#10;AADcAAAADwAAAGRycy9kb3ducmV2LnhtbERPTWsCMRC9F/ofwhR6q1kXKu3WKNIiCF7stuB1SMbN&#10;6maybEbd/vvmIHh8vO/5cgydutCQ2sgGppMCFLGNruXGwO/P+uUNVBJkh11kMvBHCZaLx4c5Vi5e&#10;+ZsutTQqh3Cq0IAX6Sutk/UUME1iT5y5QxwCSoZDo92A1xweOl0WxUwHbDk3eOzp05M91edg4Lje&#10;byXYXS07uz+Vfibbr1cx5vlpXH2AEhrlLr65N85A+Z7X5jP5CO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PjYbBAAAA3AAAAA8AAAAAAAAAAAAAAAAAmAIAAGRycy9kb3du&#10;cmV2LnhtbFBLBQYAAAAABAAEAPUAAACGAwAAAAA=&#10;" path="m102,189l49,,,189r102,xe" fillcolor="black" stroked="f">
                    <v:path arrowok="t" o:connecttype="custom" o:connectlocs="102,189;49,0;0,189;102,189" o:connectangles="0,0,0,0"/>
                  </v:shape>
                </v:group>
                <v:group id="Group 649" o:spid="_x0000_s1322" style="position:absolute;left:7275;top:1793;width:101;height:797" coordorigin="7275,1793" coordsize="101,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Freeform 650" o:spid="_x0000_s1323" style="position:absolute;left:7318;top:2578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Whe8EA&#10;AADcAAAADwAAAGRycy9kb3ducmV2LnhtbERPy4rCMBTdD/gP4QruxlSFUapRRJwH+ACr6PbSXNti&#10;c1OSjNa/N4uBWR7Oe7ZoTS3u5HxlWcGgn4Agzq2uuFBwOn6+T0D4gKyxtkwKnuRhMe+8zTDV9sEH&#10;umehEDGEfYoKyhCaVEqfl2TQ921DHLmrdQZDhK6Q2uEjhptaDpPkQxqsODaU2NCqpPyW/RoF3y1n&#10;y8tue2nWX+fN3qzds5qMlep12+UURKA2/Iv/3D9awSiJ8+OZeAT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FoXvBAAAA3AAAAA8AAAAAAAAAAAAAAAAAmAIAAGRycy9kb3du&#10;cmV2LnhtbFBLBQYAAAAABAAEAPUAAACGAwAAAAA=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51" o:spid="_x0000_s1324" style="position:absolute;left:7318;top:2554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E4MUA&#10;AADcAAAADwAAAGRycy9kb3ducmV2LnhtbESPQWsCMRSE7wX/Q3gFbzWrgspqFBHbClXBbdHrY/O6&#10;u7h5WZJU13/fCILHYWa+YWaL1tTiQs5XlhX0ewkI4tzqigsFP9/vbxMQPiBrrC2Tght5WMw7LzNM&#10;tb3ygS5ZKESEsE9RQRlCk0rp85IM+p5tiKP3a53BEKUrpHZ4jXBTy0GSjKTBiuNCiQ2tSsrP2Z9R&#10;8Nlytjzttqdm/XH82pu1u1WTsVLd13Y5BRGoDc/wo73RCoZJH+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CQTgxQAAANwAAAAPAAAAAAAAAAAAAAAAAJgCAABkcnMv&#10;ZG93bnJldi54bWxQSwUGAAAAAAQABAD1AAAAig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52" o:spid="_x0000_s1325" style="position:absolute;left:7318;top:2530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al8UA&#10;AADcAAAADwAAAGRycy9kb3ducmV2LnhtbESPQWvCQBSE74X+h+UVeqsbLahENyJFrVBbaBRzfWSf&#10;SWj2bdjdavz3XUHocZiZb5j5ojetOJPzjWUFw0ECgri0uuFKwWG/fpmC8AFZY2uZFFzJwyJ7fJhj&#10;qu2Fv+mch0pECPsUFdQhdKmUvqzJoB/Yjjh6J+sMhihdJbXDS4SbVo6SZCwNNhwXauzorabyJ/81&#10;Ct57zpfF567oVpvjx5dZuWsznSj1/NQvZyAC9eE/fG9vtYLXZAS3M/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25qXxQAAANwAAAAPAAAAAAAAAAAAAAAAAJgCAABkcnMv&#10;ZG93bnJldi54bWxQSwUGAAAAAAQABAD1AAAAig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53" o:spid="_x0000_s1326" style="position:absolute;left:7318;top:2506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c/DMUA&#10;AADcAAAADwAAAGRycy9kb3ducmV2LnhtbESP3WoCMRSE7wXfIRzBO822QiurUUSsLfgDboveHjan&#10;u4ubkyVJdX17IxS8HGbmG2Y6b00tLuR8ZVnByzABQZxbXXGh4Of7YzAG4QOyxtoyKbiRh/ms25li&#10;qu2VD3TJQiEihH2KCsoQmlRKn5dk0A9tQxy9X+sMhihdIbXDa4SbWr4myZs0WHFcKLGhZUn5Ofsz&#10;Cj5bzhan3fbUrNbHzd6s3K0avyvV77WLCYhAbXiG/9tfWsEoGcHjTDw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lz8MxQAAANwAAAAPAAAAAAAAAAAAAAAAAJgCAABkcnMv&#10;ZG93bnJldi54bWxQSwUGAAAAAAQABAD1AAAAig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54" o:spid="_x0000_s1327" style="position:absolute;left:7318;top:2481;width:15;height:13;visibility:visible;mso-wrap-style:square;v-text-anchor:top" coordsize="15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VtMUA&#10;AADcAAAADwAAAGRycy9kb3ducmV2LnhtbESPQWsCMRSE74L/ITzBS6nZqhRZjWIFQeuhrRbPj81z&#10;d3HzsibRXf99IxQ8DjPzDTNbtKYSN3K+tKzgbZCAIM6sLjlX8HtYv05A+ICssbJMCu7kYTHvdmaY&#10;atvwD932IRcRwj5FBUUIdSqlzwoy6Ae2Jo7eyTqDIUqXS+2wiXBTyWGSvEuDJceFAmtaFZSd91ej&#10;4HTxxxF+79zHrll/8ctWfx4mWql+r11OQQRqwzP8395oBaNkDI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ZW0xQAAANwAAAAPAAAAAAAAAAAAAAAAAJgCAABkcnMv&#10;ZG93bnJldi54bWxQSwUGAAAAAAQABAD1AAAAigMAAAAA&#10;" path="m,13r5,l10,9r5,l15,5,10,,5,,,5,,9r,4xe" fillcolor="black" stroked="f">
                    <v:path arrowok="t" o:connecttype="custom" o:connectlocs="0,13;5,13;5,13;10,9;15,9;15,5;10,0;5,0;0,5;0,9;0,13" o:connectangles="0,0,0,0,0,0,0,0,0,0,0"/>
                  </v:shape>
                  <v:shape id="Freeform 655" o:spid="_x0000_s1328" style="position:absolute;left:7318;top:2457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C48YA&#10;AADcAAAADwAAAGRycy9kb3ducmV2LnhtbESPQWvCQBSE70L/w/IK3ppNlaqkriKittBWMIpeH9nX&#10;JDT7NuxuNf77rlDwOMzMN8x03plGnMn52rKC5yQFQVxYXXOp4LBfP01A+ICssbFMCq7kYT576E0x&#10;0/bCOzrnoRQRwj5DBVUIbSalLyoy6BPbEkfv2zqDIUpXSu3wEuGmkYM0HUmDNceFCltaVlT85L9G&#10;wVvH+eL09XlqV5vjx9as3LWejJXqP3aLVxCBunAP/7fftYJh+gK3M/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IC48YAAADcAAAADwAAAAAAAAAAAAAAAACYAgAAZHJz&#10;L2Rvd25yZXYueG1sUEsFBgAAAAAEAAQA9QAAAIsDAAAAAA==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56" o:spid="_x0000_s1329" style="position:absolute;left:7318;top:2433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CclMUA&#10;AADcAAAADwAAAGRycy9kb3ducmV2LnhtbESPQWvCQBSE7wX/w/KE3uqmFVSiGxGxttAqmBZzfWRf&#10;k2D2bdjdavz33YLgcZiZb5jFsjetOJPzjWUFz6MEBHFpdcOVgu+v16cZCB+QNbaWScGVPCyzwcMC&#10;U20vfKBzHioRIexTVFCH0KVS+rImg35kO+Lo/VhnMETpKqkdXiLctPIlSSbSYMNxocaO1jWVp/zX&#10;KHjrOV8Vu8+i22yPH3uzcddmNlXqcdiv5iAC9eEevrXftYJxMoH/M/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4JyUxQAAANwAAAAPAAAAAAAAAAAAAAAAAJgCAABkcnMv&#10;ZG93bnJldi54bWxQSwUGAAAAAAQABAD1AAAAig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57" o:spid="_x0000_s1330" style="position:absolute;left:7318;top:2409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w5D8UA&#10;AADcAAAADwAAAGRycy9kb3ducmV2LnhtbESPQWvCQBSE74L/YXlCb7pphSrRjYhYW2gVTIu5PrKv&#10;STD7NuxuNf77bqHgcZiZb5jlqjetuJDzjWUFj5MEBHFpdcOVgq/Pl/EchA/IGlvLpOBGHlbZcLDE&#10;VNsrH+mSh0pECPsUFdQhdKmUvqzJoJ/Yjjh639YZDFG6SmqH1wg3rXxKkmdpsOG4UGNHm5rKc/5j&#10;FLz2nK+L/UfRbXen94PZulsznyn1MOrXCxCB+nAP/7fftIJpMoO/M/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DkPxQAAANwAAAAPAAAAAAAAAAAAAAAAAJgCAABkcnMv&#10;ZG93bnJldi54bWxQSwUGAAAAAAQABAD1AAAAig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58" o:spid="_x0000_s1331" style="position:absolute;left:7318;top:2385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OtfcEA&#10;AADcAAAADwAAAGRycy9kb3ducmV2LnhtbERPy4rCMBTdD/gP4QruxlSFUapRRJwH+ACr6PbSXNti&#10;c1OSjNa/N4uBWR7Oe7ZoTS3u5HxlWcGgn4Agzq2uuFBwOn6+T0D4gKyxtkwKnuRhMe+8zTDV9sEH&#10;umehEDGEfYoKyhCaVEqfl2TQ921DHLmrdQZDhK6Q2uEjhptaDpPkQxqsODaU2NCqpPyW/RoF3y1n&#10;y8tue2nWX+fN3qzds5qMlep12+UURKA2/Iv/3D9awSiJa+OZeAT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zrX3BAAAA3AAAAA8AAAAAAAAAAAAAAAAAmAIAAGRycy9kb3du&#10;cmV2LnhtbFBLBQYAAAAABAAEAPUAAACGAwAAAAA=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59" o:spid="_x0000_s1332" style="position:absolute;left:7318;top:2361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I5sUA&#10;AADcAAAADwAAAGRycy9kb3ducmV2LnhtbESPQWsCMRSE7wX/Q3hCbzWrhWq3RhFRK7QKXaVeH5vn&#10;7uLmZUmirv/eFIQeh5n5hhlPW1OLCzlfWVbQ7yUgiHOrKy4U7HfLlxEIH5A11pZJwY08TCedpzGm&#10;2l75hy5ZKESEsE9RQRlCk0rp85IM+p5tiKN3tM5giNIVUju8Rrip5SBJ3qTBiuNCiQ3NS8pP2dko&#10;+Gw5mx0234dmsfr92pqFu1WjoVLP3Xb2ASJQG/7Dj/ZaK3hN3uHvTDwC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fwjmxQAAANwAAAAPAAAAAAAAAAAAAAAAAJgCAABkcnMv&#10;ZG93bnJldi54bWxQSwUGAAAAAAQABAD1AAAAig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60" o:spid="_x0000_s1333" style="position:absolute;left:7318;top:2337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3psIA&#10;AADcAAAADwAAAGRycy9kb3ducmV2LnhtbERPW2vCMBR+H/gfwhn4NlMnaKlGkeENpoLd0NdDc9YW&#10;m5OSRK3/fnkY7PHju88WnWnEnZyvLSsYDhIQxIXVNZcKvr/WbykIH5A1NpZJwZM8LOa9lxlm2j74&#10;RPc8lCKGsM9QQRVCm0npi4oM+oFtiSP3Y53BEKErpXb4iOGmke9JMpYGa44NFbb0UVFxzW9Gwbbj&#10;fHk57C/tanP+PJqVe9bpRKn+a7ecggjUhX/xn3unFYyGcX48E4+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nDemwgAAANwAAAAPAAAAAAAAAAAAAAAAAJgCAABkcnMvZG93&#10;bnJldi54bWxQSwUGAAAAAAQABAD1AAAAhw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61" o:spid="_x0000_s1334" style="position:absolute;left:7318;top:231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SPcUA&#10;AADcAAAADwAAAGRycy9kb3ducmV2LnhtbESPQWvCQBSE7wX/w/IEb80mCiqpq4jYVmgrmJZ6fWSf&#10;STD7NuxuNf77bkHocZiZb5jFqjetuJDzjWUFWZKCIC6tbrhS8PX5/DgH4QOyxtYyKbiRh9Vy8LDA&#10;XNsrH+hShEpECPscFdQhdLmUvqzJoE9sRxy9k3UGQ5SuktrhNcJNK8dpOpUGG44LNXa0qak8Fz9G&#10;wWvPxfr48X7sti/fb3uzdbdmPlNqNOzXTyAC9eE/fG/vtIJJlsH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JI9xQAAANwAAAAPAAAAAAAAAAAAAAAAAJgCAABkcnMv&#10;ZG93bnJldi54bWxQSwUGAAAAAAQABAD1AAAAig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62" o:spid="_x0000_s1335" style="position:absolute;left:7318;top:2288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MSsUA&#10;AADcAAAADwAAAGRycy9kb3ducmV2LnhtbESPQWsCMRSE70L/Q3gFb5pVQWU1ihS1grXgKvX62Lzu&#10;Lt28LEmq6783BaHHYWa+YebL1tTiSs5XlhUM+gkI4tzqigsF59OmNwXhA7LG2jIpuJOH5eKlM8dU&#10;2xsf6ZqFQkQI+xQVlCE0qZQ+L8mg79uGOHrf1hkMUbpCaoe3CDe1HCbJWBqsOC6U2NBbSflP9msU&#10;vLecrS6Hj0uz3n7tP83a3avpRKnua7uagQjUhv/ws73TCkaDIfydi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AgxKxQAAANwAAAAPAAAAAAAAAAAAAAAAAJgCAABkcnMv&#10;ZG93bnJldi54bWxQSwUGAAAAAAQABAD1AAAAig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63" o:spid="_x0000_s1336" style="position:absolute;left:7318;top:2264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6p0cYA&#10;AADcAAAADwAAAGRycy9kb3ducmV2LnhtbESPQWvCQBSE70L/w/IKvelGBZXUjUjRKlgLTUtzfWRf&#10;k9Ds27C7avz3bkHocZiZb5jlqjetOJPzjWUF41ECgri0uuFKwdfndrgA4QOyxtYyKbiSh1X2MFhi&#10;qu2FP+ich0pECPsUFdQhdKmUvqzJoB/Zjjh6P9YZDFG6SmqHlwg3rZwkyUwabDgu1NjRS03lb34y&#10;CnY95+vi+FZ0m9fvw7vZuGuzmCv19Nivn0EE6sN/+N7eawXT8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6p0cYAAADcAAAADwAAAAAAAAAAAAAAAACYAgAAZHJz&#10;L2Rvd25yZXYueG1sUEsFBgAAAAAEAAQA9QAAAIsDAAAAAA==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64" o:spid="_x0000_s1337" style="position:absolute;left:7318;top:2240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cxpcUA&#10;AADcAAAADwAAAGRycy9kb3ducmV2LnhtbESPQWsCMRSE7wX/Q3hCb5q1SpXVKFK0FdRCt0Wvj81z&#10;d3HzsiSprv/eFIQeh5n5hpktWlOLCzlfWVYw6CcgiHOrKy4U/HyvexMQPiBrrC2Tght5WMw7TzNM&#10;tb3yF12yUIgIYZ+igjKEJpXS5yUZ9H3bEEfvZJ3BEKUrpHZ4jXBTy5ckeZUGK44LJTb0VlJ+zn6N&#10;go+Ws+Vxvzs2q/fD9tOs3K2ajJV67rbLKYhAbfgPP9obrWA4GMHf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pzGlxQAAANwAAAAPAAAAAAAAAAAAAAAAAJgCAABkcnMv&#10;ZG93bnJldi54bWxQSwUGAAAAAAQABAD1AAAAig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65" o:spid="_x0000_s1338" style="position:absolute;left:7318;top:2216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UPsUA&#10;AADcAAAADwAAAGRycy9kb3ducmV2LnhtbESPQWsCMRSE7wX/Q3hCb5q1YpXVKFK0FdRCt0Wvj81z&#10;d3HzsiSprv/eFIQeh5n5hpktWlOLCzlfWVYw6CcgiHOrKy4U/HyvexMQPiBrrC2Tght5WMw7TzNM&#10;tb3yF12yUIgIYZ+igjKEJpXS5yUZ9H3bEEfvZJ3BEKUrpHZ4jXBTy5ckeZUGK44LJTb0VlJ+zn6N&#10;go+Ws+Vxvzs2q/fD9tOs3K2ajJV67rbLKYhAbfgPP9obrWA4GMHf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65Q+xQAAANwAAAAPAAAAAAAAAAAAAAAAAJgCAABkcnMv&#10;ZG93bnJldi54bWxQSwUGAAAAAAQABAD1AAAAig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66" o:spid="_x0000_s1339" style="position:absolute;left:7318;top:219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KScYA&#10;AADcAAAADwAAAGRycy9kb3ducmV2LnhtbESP3WrCQBSE7wt9h+UUelc3KliJbkSKf2AtGKW5PWRP&#10;k9Ds2bC71fj2bqHQy2FmvmHmi9604kLON5YVDAcJCOLS6oYrBefT+mUKwgdkja1lUnAjD4vs8WGO&#10;qbZXPtIlD5WIEPYpKqhD6FIpfVmTQT+wHXH0vqwzGKJ0ldQOrxFuWjlKkok02HBcqLGjt5rK7/zH&#10;KNj2nC+Lw3vRrTaf+w+zcrdm+qrU81O/nIEI1If/8F97pxWMhx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kKScYAAADcAAAADwAAAAAAAAAAAAAAAACYAgAAZHJz&#10;L2Rvd25yZXYueG1sUEsFBgAAAAAEAAQA9QAAAIsDAAAAAA==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67" o:spid="_x0000_s1340" style="position:absolute;left:7318;top:2167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v0sYA&#10;AADcAAAADwAAAGRycy9kb3ducmV2LnhtbESP3WrCQBSE7wt9h+UUelc3KlSJbkSKf1AtGKW5PWRP&#10;k9Ds2bC71fj23YLQy2FmvmHmi9604kLON5YVDAcJCOLS6oYrBefT+mUKwgdkja1lUnAjD4vs8WGO&#10;qbZXPtIlD5WIEPYpKqhD6FIpfVmTQT+wHXH0vqwzGKJ0ldQOrxFuWjlKkldpsOG4UGNHbzWV3/mP&#10;UbDtOV8Wh33RrTaf7x9m5W7NdKLU81O/nIEI1If/8L290wrGwwn8nY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Wv0sYAAADcAAAADwAAAAAAAAAAAAAAAACYAgAAZHJz&#10;L2Rvd25yZXYueG1sUEsFBgAAAAAEAAQA9QAAAIsDAAAAAA==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68" o:spid="_x0000_s1341" style="position:absolute;left:7318;top:2143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o7oMIA&#10;AADcAAAADwAAAGRycy9kb3ducmV2LnhtbERPW2vCMBR+H/gfwhn4NlMnaKlGkeENpoLd0NdDc9YW&#10;m5OSRK3/fnkY7PHju88WnWnEnZyvLSsYDhIQxIXVNZcKvr/WbykIH5A1NpZJwZM8LOa9lxlm2j74&#10;RPc8lCKGsM9QQRVCm0npi4oM+oFtiSP3Y53BEKErpXb4iOGmke9JMpYGa44NFbb0UVFxzW9Gwbbj&#10;fHk57C/tanP+PJqVe9bpRKn+a7ecggjUhX/xn3unFYyGcW08E4+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jugwgAAANwAAAAPAAAAAAAAAAAAAAAAAJgCAABkcnMvZG93&#10;bnJldi54bWxQSwUGAAAAAAQABAD1AAAAhw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69" o:spid="_x0000_s1342" style="position:absolute;left:7318;top:2119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aeO8UA&#10;AADcAAAADwAAAGRycy9kb3ducmV2LnhtbESPQWsCMRSE74L/ITyhN81qodqtUaSoFbSC21Kvj83r&#10;7tLNy5JEXf+9EYQeh5n5hpnOW1OLMzlfWVYwHCQgiHOrKy4UfH+t+hMQPiBrrC2Tgit5mM+6nSmm&#10;2l74QOcsFCJC2KeooAyhSaX0eUkG/cA2xNH7tc5giNIVUju8RLip5ShJXqTBiuNCiQ29l5T/ZSej&#10;4KPlbHH83B2b5fpnuzdLd60mY6Weeu3iDUSgNvyHH+2NVvA8fIX7mXg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pp47xQAAANwAAAAPAAAAAAAAAAAAAAAAAJgCAABkcnMv&#10;ZG93bnJldi54bWxQSwUGAAAAAAQABAD1AAAAig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70" o:spid="_x0000_s1343" style="position:absolute;left:7318;top:2095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D9G8MA&#10;AADcAAAADwAAAGRycy9kb3ducmV2LnhtbERPW2vCMBR+H+w/hDPwbaZTmFJNRYaXgRewG/b10Jy1&#10;Zc1JSaLWf28eBnv8+O7zRW9acSXnG8sK3oYJCOLS6oYrBd9f69cpCB+QNbaWScGdPCyy56c5ptre&#10;+ETXPFQihrBPUUEdQpdK6cuaDPqh7Ygj92OdwRChq6R2eIvhppWjJHmXBhuODTV29FFT+ZtfjIJt&#10;z/myOOyLbrU5745m5e7NdKLU4KVfzkAE6sO/+M/9qRWMR3F+PBOP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D9G8MAAADcAAAADwAAAAAAAAAAAAAAAACYAgAAZHJzL2Rv&#10;d25yZXYueG1sUEsFBgAAAAAEAAQA9QAAAIgDAAAAAA==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71" o:spid="_x0000_s1344" style="position:absolute;left:7318;top:2071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YgMUA&#10;AADcAAAADwAAAGRycy9kb3ducmV2LnhtbESPQWsCMRSE70L/Q3gFb5pVQWU1ihS1grXgKvX62Lzu&#10;Lt28LEmq6783BaHHYWa+YebL1tTiSs5XlhUM+gkI4tzqigsF59OmNwXhA7LG2jIpuJOH5eKlM8dU&#10;2xsf6ZqFQkQI+xQVlCE0qZQ+L8mg79uGOHrf1hkMUbpCaoe3CDe1HCbJWBqsOC6U2NBbSflP9msU&#10;vLecrS6Hj0uz3n7tP83a3avpRKnua7uagQjUhv/ws73TCkbDAfydi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FiAxQAAANwAAAAPAAAAAAAAAAAAAAAAAJgCAABkcnMv&#10;ZG93bnJldi54bWxQSwUGAAAAAAQABAD1AAAAig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72" o:spid="_x0000_s1345" style="position:absolute;left:7318;top:2047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7G98UA&#10;AADcAAAADwAAAGRycy9kb3ducmV2LnhtbESPQWvCQBSE70L/w/IK3nTTCFaiq0ixraAWGkWvj+xr&#10;Epp9G3a3Gv+9KxQ8DjPzDTNbdKYRZ3K+tqzgZZiAIC6srrlUcNi/DyYgfEDW2FgmBVfysJg/9WaY&#10;aXvhbzrnoRQRwj5DBVUIbSalLyoy6Ie2JY7ej3UGQ5SulNrhJcJNI9MkGUuDNceFClt6q6j4zf+M&#10;gs+O8+Vptz21q4/j5sus3LWevCrVf+6WUxCBuvAI/7fXWsEoTe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bsb3xQAAANwAAAAPAAAAAAAAAAAAAAAAAJgCAABkcnMv&#10;ZG93bnJldi54bWxQSwUGAAAAAAQABAD1AAAAigMAAAAA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73" o:spid="_x0000_s1346" style="position:absolute;left:7318;top:2022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jbMYA&#10;AADcAAAADwAAAGRycy9kb3ducmV2LnhtbESPQWvCQBSE74X+h+UVequbKqhENyKirWAtGKW5PrKv&#10;SWj2bdjdavz3bkHocZiZb5j5ojetOJPzjWUFr4MEBHFpdcOVgtNx8zIF4QOyxtYyKbiSh0X2+DDH&#10;VNsLH+ich0pECPsUFdQhdKmUvqzJoB/Yjjh639YZDFG6SmqHlwg3rRwmyVgabDgu1NjRqqbyJ/81&#10;Ct57zpfF/qPo1m9fu0+zdtdmOlHq+alfzkAE6sN/+N7eagWj4Qj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JjbMYAAADcAAAADwAAAAAAAAAAAAAAAACYAgAAZHJz&#10;L2Rvd25yZXYueG1sUEsFBgAAAAAEAAQA9QAAAIsDAAAAAA==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74" o:spid="_x0000_s1347" style="position:absolute;left:7318;top:1998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7GMYA&#10;AADcAAAADwAAAGRycy9kb3ducmV2LnhtbESP3WrCQBSE7wt9h+UUvGs2VamSuooUtYI/YJR6e8ie&#10;JqHZs2F3q/Ht3UKhl8PMfMNMZp1pxIWcry0reElSEMSF1TWXCk7H5fMYhA/IGhvLpOBGHmbTx4cJ&#10;Ztpe+UCXPJQiQthnqKAKoc2k9EVFBn1iW+LofVlnMETpSqkdXiPcNLKfpq/SYM1xocKW3isqvvMf&#10;o+Cj43x+3m3P7WL1udmbhbvV45FSvadu/gYiUBf+w3/ttVYw6A/h90w8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v7GMYAAADcAAAADwAAAAAAAAAAAAAAAACYAgAAZHJz&#10;L2Rvd25yZXYueG1sUEsFBgAAAAAEAAQA9QAAAIsDAAAAAA==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75" o:spid="_x0000_s1348" style="position:absolute;left:7318;top:1974;width:15;height:12;visibility:visible;mso-wrap-style:square;v-text-anchor:top" coordsize="1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eg8YA&#10;AADcAAAADwAAAGRycy9kb3ducmV2LnhtbESP3WrCQBSE7wt9h+UUvGs2VaySuooUtYI/YJR6e8ie&#10;JqHZs2F3q/Ht3UKhl8PMfMNMZp1pxIWcry0reElSEMSF1TWXCk7H5fMYhA/IGhvLpOBGHmbTx4cJ&#10;Ztpe+UCXPJQiQthnqKAKoc2k9EVFBn1iW+LofVlnMETpSqkdXiPcNLKfpq/SYM1xocKW3isqvvMf&#10;o+Cj43x+3m3P7WL1udmbhbvV45FSvadu/gYiUBf+w3/ttVYw6A/h90w8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deg8YAAADcAAAADwAAAAAAAAAAAAAAAACYAgAAZHJz&#10;L2Rvd25yZXYueG1sUEsFBgAAAAAEAAQA9QAAAIsDAAAAAA==&#10;" path="m,12r5,l10,8r5,l15,4,10,,5,,,4,,8r,4xe" fillcolor="black" stroked="f">
                    <v:path arrowok="t" o:connecttype="custom" o:connectlocs="0,12;5,12;5,12;10,8;15,8;15,4;10,0;5,0;0,4;0,8;0,12" o:connectangles="0,0,0,0,0,0,0,0,0,0,0"/>
                  </v:shape>
                  <v:shape id="Freeform 676" o:spid="_x0000_s1349" style="position:absolute;left:7275;top:1793;width:101;height:189;visibility:visible;mso-wrap-style:square;v-text-anchor:top" coordsize="101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+7q8MA&#10;AADcAAAADwAAAGRycy9kb3ducmV2LnhtbESPS4vCQBCE7wv+h6EFb+tEXXxExyBiQPciPs9Npk2C&#10;mZ6QGTX7752FhT0WVfUVtUhaU4knNa60rGDQj0AQZ1aXnCs4n9LPKQjnkTVWlknBDzlIlp2PBcba&#10;vvhAz6PPRYCwi1FB4X0dS+myggy6vq2Jg3ezjUEfZJNL3eArwE0lh1E0lgZLDgsF1rQuKLsfH0bB&#10;ZUb7HWE9uX5vcv+1jqrZ9poq1eu2qzkIT63/D/+1t1rBaDiG3zPhCMjl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+7q8MAAADcAAAADwAAAAAAAAAAAAAAAACYAgAAZHJzL2Rv&#10;d25yZXYueG1sUEsFBgAAAAAEAAQA9QAAAIgDAAAAAA==&#10;" path="m101,189l48,,,189r101,xe" fillcolor="black" stroked="f">
                    <v:path arrowok="t" o:connecttype="custom" o:connectlocs="101,189;48,0;0,189;101,189" o:connectangles="0,0,0,0"/>
                  </v:shape>
                </v:group>
                <v:rect id="Rectangle 677" o:spid="_x0000_s1350" style="position:absolute;left:4319;top:774;width:290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ox5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cym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6jHnxQAAANwAAAAPAAAAAAAAAAAAAAAAAJgCAABkcnMv&#10;ZG93bnJldi54bWxQSwUGAAAAAAQABAD1AAAAigMAAAAA&#10;" filled="f" stroked="f"/>
                <v:rect id="Rectangle 678" o:spid="_x0000_s1351" style="position:absolute;left:4401;top:770;width:242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153160" w:rsidRDefault="00153160" w:rsidP="00CA49D8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679" o:spid="_x0000_s1352" style="position:absolute;left:4319;top:1680;width:290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kAD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mbT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QAOxQAAANwAAAAPAAAAAAAAAAAAAAAAAJgCAABkcnMv&#10;ZG93bnJldi54bWxQSwUGAAAAAAQABAD1AAAAigMAAAAA&#10;" filled="f" stroked="f"/>
                <v:rect id="Rectangle 680" o:spid="_x0000_s1353" style="position:absolute;left:4401;top:1676;width:242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153160" w:rsidRDefault="00153160" w:rsidP="00CA49D8">
                        <w:r>
                          <w:rPr>
                            <w:color w:val="00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681" o:spid="_x0000_s1354" style="position:absolute;left:7641;top:1229;width:295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a1cUA&#10;AADcAAAADwAAAGRycy9kb3ducmV2LnhtbESP3WrCQBSE7wXfYTmCN1I3KkhJXUUEMRRBjD/Xh+xp&#10;Epo9G7Nrkr69Wyj0cpiZb5jVpjeVaKlxpWUFs2kEgjizuuRcwfWyf3sH4TyyxsoyKfghB5v1cLDC&#10;WNuOz9SmPhcBwi5GBYX3dSylywoy6Ka2Jg7el20M+iCbXOoGuwA3lZxH0VIaLDksFFjTrqDsO30a&#10;BV12au+X40GeJvfE8iN57NLbp1LjUb/9AOGp9//hv3aiFSwWM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prVxQAAANwAAAAPAAAAAAAAAAAAAAAAAJgCAABkcnMv&#10;ZG93bnJldi54bWxQSwUGAAAAAAQABAD1AAAAigMAAAAA&#10;" filled="f" stroked="f"/>
                <v:rect id="Rectangle 682" o:spid="_x0000_s1355" style="position:absolute;left:7696;top:1225;width:242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153160" w:rsidRDefault="00153160" w:rsidP="00CA49D8">
                        <w:r>
                          <w:rPr>
                            <w:color w:val="00000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683" o:spid="_x0000_s1356" style="position:absolute;left:10618;top:1229;width:290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hOcUA&#10;AADcAAAADwAAAGRycy9kb3ducmV2LnhtbESP3WrCQBSE7wu+w3KE3hTd2ECR6CoiiKEUpPHn+pA9&#10;JsHs2Zhdk/Ttu4WCl8PMfMMs14OpRUetqywrmE0jEMS51RUXCk7H3WQOwnlkjbVlUvBDDtar0csS&#10;E217/qYu84UIEHYJKii9bxIpXV6SQTe1DXHwrrY16INsC6lb7APc1PI9ij6kwYrDQokNbUvKb9nD&#10;KOjzQ3c5fu3l4e2SWr6n9212/lTqdTxsFiA8Df4Z/m+nWkEc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KE5xQAAANwAAAAPAAAAAAAAAAAAAAAAAJgCAABkcnMv&#10;ZG93bnJldi54bWxQSwUGAAAAAAQABAD1AAAAigMAAAAA&#10;" filled="f" stroked="f"/>
                <v:rect id="Rectangle 684" o:spid="_x0000_s1357" style="position:absolute;left:10700;top:1225;width:242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153160" w:rsidRDefault="00153160" w:rsidP="00CA49D8">
                        <w:r>
                          <w:rPr>
                            <w:color w:val="000000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group id="Group 685" o:spid="_x0000_s1358" style="position:absolute;left:7149;top:959;width:2826;height:270" coordorigin="7149,959" coordsize="2826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shape id="Freeform 686" o:spid="_x0000_s1359" style="position:absolute;left:7231;top:959;width:2744;height:270;visibility:visible;mso-wrap-style:square;v-text-anchor:top" coordsize="2744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Zx88QA&#10;AADcAAAADwAAAGRycy9kb3ducmV2LnhtbESP3WrCQBSE7wu+w3IE7+ompgRJXaUogtAb/x7gkD1N&#10;UrNnY3ZNUp/eLQheDjPzDbNYDaYWHbWusqwgnkYgiHOrKy4UnE/b9zkI55E11pZJwR85WC1HbwvM&#10;tO35QN3RFyJA2GWooPS+yaR0eUkG3dQ2xMH7sa1BH2RbSN1iH+CmlrMoSqXBisNCiQ2tS8ovx5tR&#10;YItLdTUfWP9u9Hdjzf5+SOO7UpPx8PUJwtPgX+Fne6cVJEkK/2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WcfPEAAAA3AAAAA8AAAAAAAAAAAAAAAAAmAIAAGRycy9k&#10;b3ducmV2LnhtbFBLBQYAAAAABAAEAPUAAACJAwAAAAA=&#10;" path="m2744,270l2744,,,,,89e" filled="f">
                    <v:path arrowok="t" o:connecttype="custom" o:connectlocs="2744,270;2744,0;0,0;0,89" o:connectangles="0,0,0,0"/>
                  </v:shape>
                  <v:shape id="Freeform 687" o:spid="_x0000_s1360" style="position:absolute;left:7149;top:1040;width:160;height:189;visibility:visible;mso-wrap-style:square;v-text-anchor:top" coordsize="160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MEcUA&#10;AADcAAAADwAAAGRycy9kb3ducmV2LnhtbESPzWrDMBCE74G8g9hCb4nchP7gWg4hIdBDDrWbQ46L&#10;tbGMrZVjKY779lWh0OMwM98w2WaynRhp8I1jBU/LBARx5XTDtYLT12HxBsIHZI2dY1LwTR42+XyW&#10;YardnQsay1CLCGGfogITQp9K6StDFv3S9cTRu7jBYohyqKUe8B7htpOrJHmRFhuOCwZ72hmq2vJm&#10;FbD7bMfjvjVH31+udK6K8rkrlHp8mLbvIAJN4T/81/7QCtbrV/g9E4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gwRxQAAANwAAAAPAAAAAAAAAAAAAAAAAJgCAABkcnMv&#10;ZG93bnJldi54bWxQSwUGAAAAAAQABAD1AAAAigMAAAAA&#10;" path="m,l82,189,160,,,xe" fillcolor="black" stroked="f">
                    <v:path arrowok="t" o:connecttype="custom" o:connectlocs="0,0;82,189;160,0;0,0" o:connectangles="0,0,0,0"/>
                  </v:shape>
                </v:group>
                <v:rect id="Rectangle 688" o:spid="_x0000_s1361" style="position:absolute;left:2601;top:2949;width:8278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wzSMEA&#10;AADcAAAADwAAAGRycy9kb3ducmV2LnhtbERPTYvCMBC9C/6HMIIX0VQFWapRRBDLsiDW1fPQjG2x&#10;mdQmtt1/vzks7PHxvje73lSipcaVlhXMZxEI4szqknMF39fj9AOE88gaK8uk4Icc7LbDwQZjbTu+&#10;UJv6XIQQdjEqKLyvYyldVpBBN7M1ceAetjHoA2xyqRvsQrip5CKKVtJgyaGhwJoOBWXP9G0UdNm5&#10;vV+/TvI8uSeWX8nrkN4+lRqP+v0ahKfe/4v/3IlWsFyGteFMO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sM0jBAAAA3AAAAA8AAAAAAAAAAAAAAAAAmAIAAGRycy9kb3du&#10;cmV2LnhtbFBLBQYAAAAABAAEAPUAAACGAwAAAAA=&#10;" filled="f" stroked="f"/>
                <v:rect id="Rectangle 689" o:spid="_x0000_s1362" style="position:absolute;left:3124;top:2912;width:7567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153160" w:rsidRPr="00B34F66" w:rsidRDefault="00153160" w:rsidP="00963467">
                        <w:pPr>
                          <w:pStyle w:val="af0"/>
                        </w:pPr>
                        <w:r>
                          <w:t>Рис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  <w:r>
                          <w:t xml:space="preserve"> - </w:t>
                        </w:r>
                        <w:r w:rsidRPr="00B34F66">
                          <w:t>Этапы создания модели</w:t>
                        </w:r>
                      </w:p>
                      <w:p w:rsidR="00153160" w:rsidRPr="00B34F66" w:rsidRDefault="00153160" w:rsidP="00CA49D8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A49D8" w:rsidRPr="00F23633" w:rsidRDefault="00CA49D8" w:rsidP="00963467">
      <w:pPr>
        <w:pStyle w:val="a"/>
        <w:numPr>
          <w:ilvl w:val="0"/>
          <w:numId w:val="15"/>
        </w:numPr>
        <w:ind w:left="0" w:firstLine="567"/>
      </w:pPr>
      <w:r w:rsidRPr="00F23633">
        <w:t xml:space="preserve">Создание словаря данных </w:t>
      </w:r>
      <w:proofErr w:type="gramStart"/>
      <w:r w:rsidRPr="00F23633">
        <w:t>ПО</w:t>
      </w:r>
      <w:proofErr w:type="gramEnd"/>
      <w:r w:rsidRPr="00F23633">
        <w:t>. На данном этапе создаются новые типы и структуры данных, а также происходит накопление словаря данных, где хранится информация обо всех переменных программы. Этот этап целесообразно реализовать с помощью удобного, гибкого многооконного интерфейса пользователя с информационным фондом системы.</w:t>
      </w:r>
    </w:p>
    <w:p w:rsidR="00CA49D8" w:rsidRPr="00F23633" w:rsidRDefault="00CA49D8" w:rsidP="00CA49D8">
      <w:pPr>
        <w:pStyle w:val="a"/>
      </w:pPr>
      <w:r w:rsidRPr="00F23633">
        <w:t xml:space="preserve">Разработка базовых модулей. Это этап традиционного текстового программирования, на котором программист работает с исходными текстами </w:t>
      </w:r>
      <w:r w:rsidRPr="00F23633">
        <w:lastRenderedPageBreak/>
        <w:t>программ, учитывая, однако, требования стандарта ГСП к оформлению этих текстов.</w:t>
      </w:r>
    </w:p>
    <w:p w:rsidR="00CA49D8" w:rsidRPr="00F23633" w:rsidRDefault="00CA49D8" w:rsidP="00CF6C73">
      <w:pPr>
        <w:pStyle w:val="a"/>
      </w:pPr>
      <w:r w:rsidRPr="00F23633">
        <w:t xml:space="preserve">Создание объектов </w:t>
      </w:r>
      <w:proofErr w:type="gramStart"/>
      <w:r w:rsidRPr="00F23633">
        <w:t>ПО</w:t>
      </w:r>
      <w:proofErr w:type="gramEnd"/>
      <w:r w:rsidRPr="00F23633">
        <w:t>. Этот этап производится автоматически после привязки формальных параметров базовых модулей к фактическим данным предметной области.</w:t>
      </w:r>
    </w:p>
    <w:p w:rsidR="00CA49D8" w:rsidRPr="00F23633" w:rsidRDefault="00CA49D8" w:rsidP="00CA49D8">
      <w:pPr>
        <w:pStyle w:val="a"/>
      </w:pPr>
      <w:r w:rsidRPr="00F23633">
        <w:t xml:space="preserve">Конструирование агрегатов. На этапе графического программирования пользователь может создать </w:t>
      </w:r>
      <w:proofErr w:type="spellStart"/>
      <w:r w:rsidRPr="00F23633">
        <w:t>графовый</w:t>
      </w:r>
      <w:proofErr w:type="spellEnd"/>
      <w:r w:rsidRPr="00F23633">
        <w:t xml:space="preserve"> образ новой программы.</w:t>
      </w:r>
    </w:p>
    <w:p w:rsidR="00CA49D8" w:rsidRPr="00F23633" w:rsidRDefault="00CA49D8" w:rsidP="00CA49D8">
      <w:r w:rsidRPr="00F23633">
        <w:t>Разработанный и отлаженный агрегат, в свою очередь, может быть использован в качестве исходного материала при конструировании следующих агрегатов. Следовательно, в общем случае агрегат имеет иерархическую структуру.</w:t>
      </w:r>
    </w:p>
    <w:p w:rsidR="00CA49D8" w:rsidRPr="00F23633" w:rsidRDefault="00CA49D8" w:rsidP="00CA49D8">
      <w:r w:rsidRPr="00F23633">
        <w:t xml:space="preserve">Эффективность программирования в технологии ГСП возрастает по мере развития пользователем своей среды программирования. Доля текстового программирования с традиционной трудоемкой отладкой постепенно снижается, и программирование перерастает в конструирование агрегатов из надежных программных модулей. Отладка при этом заключается только в корректировке структуры графа. Для корректировки структуры графа и работы с ним, зачастую возникает необходимость визуализировать весь граф целиком. Но при иерархической структуре это сделать проблематично. </w:t>
      </w:r>
    </w:p>
    <w:p w:rsidR="00CF6C73" w:rsidRPr="00F23633" w:rsidRDefault="00CF6C73" w:rsidP="0089618B">
      <w:pPr>
        <w:pStyle w:val="2"/>
      </w:pPr>
      <w:r w:rsidRPr="00F23633">
        <w:t>Управление вычислительными процессами. Граф-машина</w:t>
      </w:r>
    </w:p>
    <w:p w:rsidR="00CF6C73" w:rsidRPr="00F23633" w:rsidRDefault="00CF6C73" w:rsidP="00CF6C73">
      <w:r w:rsidRPr="00F23633">
        <w:t xml:space="preserve">В технологии ГСП для объектов – агрегатов используется мониторная схема организации вычислений. В основу способа положено централизованное управление процессом вычислений, осуществляемое специальной программой – </w:t>
      </w:r>
      <w:proofErr w:type="gramStart"/>
      <w:r w:rsidRPr="00F23633">
        <w:rPr>
          <w:rStyle w:val="afd"/>
        </w:rPr>
        <w:t>граф-машиной</w:t>
      </w:r>
      <w:proofErr w:type="gramEnd"/>
      <w:r w:rsidRPr="00F23633">
        <w:t xml:space="preserve">. </w:t>
      </w:r>
    </w:p>
    <w:p w:rsidR="00CF6C73" w:rsidRPr="00F23633" w:rsidRDefault="00CF6C73" w:rsidP="00CF6C73">
      <w:r w:rsidRPr="00F23633">
        <w:t xml:space="preserve">Граф-машина </w:t>
      </w:r>
      <w:proofErr w:type="gramStart"/>
      <w:r w:rsidRPr="00F23633">
        <w:t>универсальна</w:t>
      </w:r>
      <w:proofErr w:type="gramEnd"/>
      <w:r w:rsidRPr="00F23633">
        <w:t xml:space="preserve"> для любого алгоритма. Исходной информацией для </w:t>
      </w:r>
      <w:proofErr w:type="gramStart"/>
      <w:r w:rsidRPr="00F23633">
        <w:t>граф-машины</w:t>
      </w:r>
      <w:proofErr w:type="gramEnd"/>
      <w:r w:rsidRPr="00F23633">
        <w:t xml:space="preserve"> служит, описанная выше, модель графа </w:t>
      </w:r>
      <w:r w:rsidRPr="00F23633">
        <w:lastRenderedPageBreak/>
        <w:t xml:space="preserve">управления вычислительным процессом. Анализируя его графическую модель, представленную </w:t>
      </w:r>
      <w:proofErr w:type="gramStart"/>
      <w:r w:rsidRPr="00F23633">
        <w:t>виде</w:t>
      </w:r>
      <w:proofErr w:type="gramEnd"/>
      <w:r w:rsidRPr="00F23633">
        <w:t xml:space="preserve"> структур на смежной памяти [ссылка], она выполняет в соответствующем порядке </w:t>
      </w:r>
      <w:proofErr w:type="spellStart"/>
      <w:r w:rsidRPr="00F23633">
        <w:t>акторы</w:t>
      </w:r>
      <w:proofErr w:type="spellEnd"/>
      <w:r w:rsidRPr="00F23633">
        <w:t xml:space="preserve"> и агрегаты, вычисляет значения предикатов и управляет синхронизацией. Для каждой параллельной ветви запускается по одному экземпляру </w:t>
      </w:r>
      <w:proofErr w:type="gramStart"/>
      <w:r w:rsidRPr="00F23633">
        <w:t>граф-машины</w:t>
      </w:r>
      <w:proofErr w:type="gramEnd"/>
      <w:r w:rsidRPr="00F23633">
        <w:t xml:space="preserve">, которая представляет собой отдельный процесс в вычислительной системе. </w:t>
      </w:r>
    </w:p>
    <w:p w:rsidR="00CF6C73" w:rsidRPr="00F23633" w:rsidRDefault="00CF6C73" w:rsidP="00CF6C73">
      <w:r w:rsidRPr="00F23633">
        <w:t xml:space="preserve">Работа </w:t>
      </w:r>
      <w:proofErr w:type="gramStart"/>
      <w:r w:rsidRPr="00F23633">
        <w:t>граф-машины</w:t>
      </w:r>
      <w:proofErr w:type="gramEnd"/>
      <w:r w:rsidRPr="00F23633">
        <w:t xml:space="preserve"> начинается с выполнения </w:t>
      </w:r>
      <w:proofErr w:type="spellStart"/>
      <w:r w:rsidRPr="00F23633">
        <w:t>актора</w:t>
      </w:r>
      <w:proofErr w:type="spellEnd"/>
      <w:r w:rsidRPr="00F23633">
        <w:t xml:space="preserve"> в корневой вершине. Затем строится список дуг, исходящих из текущей вершины. Этот список просматривается </w:t>
      </w:r>
      <w:proofErr w:type="gramStart"/>
      <w:r w:rsidRPr="00F23633">
        <w:t>граф-машиной</w:t>
      </w:r>
      <w:proofErr w:type="gramEnd"/>
      <w:r w:rsidRPr="00F23633">
        <w:t xml:space="preserve"> последовательно, начиная с самой приоритетной дуги. Вычисляется значение предиката, помечающего дугу, и в случае его истинности, происходит переход к обработке следующей вершины. </w:t>
      </w:r>
      <w:proofErr w:type="gramStart"/>
      <w:r w:rsidRPr="00F23633">
        <w:t>В результате обработки параллельной дуги в отдельном процессе запускается другая граф-машина, обрабатывающая порождаемую данной дугой параллельную ветвь.</w:t>
      </w:r>
      <w:proofErr w:type="gramEnd"/>
      <w:r w:rsidRPr="00F23633">
        <w:t xml:space="preserve"> После запуска всех параллельных ветвей происходит переход в вершину, в которой они терминируются. </w:t>
      </w:r>
      <w:proofErr w:type="gramStart"/>
      <w:r w:rsidRPr="00F23633">
        <w:t>Родительская</w:t>
      </w:r>
      <w:proofErr w:type="gramEnd"/>
      <w:r w:rsidRPr="00F23633">
        <w:t xml:space="preserve"> граф-машина ожидает завершения выполнения всех дочерних граф-машин, если не задано альтернативное условие.</w:t>
      </w:r>
    </w:p>
    <w:p w:rsidR="00CF6C73" w:rsidRPr="00F23633" w:rsidRDefault="00CF6C73" w:rsidP="00CF6C73">
      <w:r w:rsidRPr="00F23633">
        <w:t>Централизация функций управления в рамках одной программы (</w:t>
      </w:r>
      <w:proofErr w:type="gramStart"/>
      <w:r w:rsidRPr="00F23633">
        <w:t>граф-машины</w:t>
      </w:r>
      <w:proofErr w:type="gramEnd"/>
      <w:r w:rsidRPr="00F23633">
        <w:t>) на самом деле очень удобное решение, поскольку позволяет:</w:t>
      </w:r>
    </w:p>
    <w:p w:rsidR="00CF6C73" w:rsidRPr="00F23633" w:rsidRDefault="00CF6C73" w:rsidP="00CF6C73">
      <w:pPr>
        <w:pStyle w:val="a0"/>
      </w:pPr>
      <w:r w:rsidRPr="00F23633">
        <w:t>контролировать вычислительный процесс в целом. И, в случае нештатных ситуаций, принимать системные решения;</w:t>
      </w:r>
    </w:p>
    <w:p w:rsidR="00CF6C73" w:rsidRPr="00F23633" w:rsidRDefault="00CF6C73" w:rsidP="00CF6C73">
      <w:pPr>
        <w:pStyle w:val="a0"/>
      </w:pPr>
      <w:r w:rsidRPr="00F23633">
        <w:t>реализовать сбор статистической информации о характеристиках надежности каждого из модулей; вычислительной сложности модулей; маршрутах развития вычислительного процесса и т.п.</w:t>
      </w:r>
    </w:p>
    <w:p w:rsidR="00D70EBE" w:rsidRPr="00963467" w:rsidRDefault="00963467" w:rsidP="00963467">
      <w:pPr>
        <w:pStyle w:val="1"/>
      </w:pPr>
      <w:r>
        <w:lastRenderedPageBreak/>
        <w:t>М</w:t>
      </w:r>
      <w:r w:rsidRPr="00963467">
        <w:t>ЕЖМОДУЛЬНЫЙ ИНТЕРФЕЙС ПАРАЛЛЕЛЬНОГО ОБМЕНА ДАННЫМИ</w:t>
      </w:r>
    </w:p>
    <w:p w:rsidR="00963467" w:rsidRPr="00963467" w:rsidRDefault="00963467" w:rsidP="00963467">
      <w:pPr>
        <w:pStyle w:val="2"/>
      </w:pPr>
      <w:r>
        <w:t>Стандарт хранения и использования данных в ГСП</w:t>
      </w:r>
    </w:p>
    <w:p w:rsidR="00D70EBE" w:rsidRPr="00F23633" w:rsidRDefault="00D70EBE" w:rsidP="00D70EBE">
      <w:r w:rsidRPr="00F23633">
        <w:t>В технологии ГСП используется стандарт при организации межмодульного информационного интерфейса. Стандарт обеспечивается выполнением пяти основных правил:</w:t>
      </w:r>
    </w:p>
    <w:p w:rsidR="00D70EBE" w:rsidRPr="00F23633" w:rsidRDefault="00D70EBE" w:rsidP="001F327E">
      <w:pPr>
        <w:pStyle w:val="a"/>
        <w:numPr>
          <w:ilvl w:val="0"/>
          <w:numId w:val="9"/>
        </w:numPr>
        <w:ind w:left="0" w:firstLine="567"/>
      </w:pPr>
      <w:r w:rsidRPr="00F23633">
        <w:t>Вводится единое для всей предметной области программирования (ПОП) хранилище данных, актуальных для всей области. Полное описание данных  размещено в словаре данных ПОП. Любые переменные, не описанные в словаре данных, считаются локальными данными для тех объектов ГСП, где они используются.</w:t>
      </w:r>
    </w:p>
    <w:p w:rsidR="00D70EBE" w:rsidRPr="00F23633" w:rsidRDefault="00D70EBE" w:rsidP="00D70EBE">
      <w:pPr>
        <w:pStyle w:val="a"/>
      </w:pPr>
      <w:r w:rsidRPr="00F23633">
        <w:t>В пределах ГСП описание типов данных размещается централизовано в архиве типов данных.</w:t>
      </w:r>
    </w:p>
    <w:p w:rsidR="00D70EBE" w:rsidRPr="00F23633" w:rsidRDefault="00D70EBE" w:rsidP="00D70EBE">
      <w:pPr>
        <w:pStyle w:val="a"/>
      </w:pPr>
      <w:r w:rsidRPr="00F23633">
        <w:t>Данные, актуальные для формируемого программного приложения, объединяются в</w:t>
      </w:r>
      <w:r w:rsidR="00A94FAD">
        <w:t xml:space="preserve"> единую универсальную структуру - класс </w:t>
      </w:r>
      <w:r w:rsidR="00A94FAD">
        <w:rPr>
          <w:lang w:val="en-US"/>
        </w:rPr>
        <w:t>TPOData</w:t>
      </w:r>
      <w:r w:rsidR="00A94FAD" w:rsidRPr="00A94FAD">
        <w:t>.</w:t>
      </w:r>
    </w:p>
    <w:p w:rsidR="00D70EBE" w:rsidRPr="00F23633" w:rsidRDefault="00D70EBE" w:rsidP="00D70EBE">
      <w:pPr>
        <w:pStyle w:val="a"/>
      </w:pPr>
      <w:r w:rsidRPr="00F23633">
        <w:t>В базовых модулях в качестве механизма доступа к данным допускается только передача параметров по адресу, ссылающемуся на универсальную структуру данных.</w:t>
      </w:r>
    </w:p>
    <w:p w:rsidR="00D70EBE" w:rsidRPr="00F23633" w:rsidRDefault="00D70EBE" w:rsidP="00D70EBE">
      <w:pPr>
        <w:pStyle w:val="a"/>
      </w:pPr>
      <w:r w:rsidRPr="00F23633">
        <w:t xml:space="preserve">Привязка данных объектов ПОП </w:t>
      </w:r>
      <w:r w:rsidR="00963467">
        <w:t xml:space="preserve">к формальным параметрам базовых модулей </w:t>
      </w:r>
      <w:r w:rsidRPr="00F23633">
        <w:t>реализована в паспортах объектов ПОП.</w:t>
      </w:r>
    </w:p>
    <w:p w:rsidR="00D70EBE" w:rsidRPr="00F23633" w:rsidRDefault="00D70EBE" w:rsidP="00D70EBE">
      <w:pPr>
        <w:pStyle w:val="a"/>
      </w:pPr>
      <w:r w:rsidRPr="00F23633">
        <w:t xml:space="preserve">В технологии ГСП не рекомендуется использовать иные способы организации межпрограммных связей по данным. </w:t>
      </w:r>
    </w:p>
    <w:p w:rsidR="00D70EBE" w:rsidRPr="00F23633" w:rsidRDefault="00D70EBE" w:rsidP="00D70EBE">
      <w:r w:rsidRPr="00F23633">
        <w:t>Данных подход к организации межмодульного информационного интерфейса приводит к тому, что формируемые (автоматически или автоматизировано) программные коды и информационные связи “</w:t>
      </w:r>
      <w:proofErr w:type="spellStart"/>
      <w:r w:rsidRPr="00F23633">
        <w:t>пространственно</w:t>
      </w:r>
      <w:proofErr w:type="spellEnd"/>
      <w:r w:rsidRPr="00F23633">
        <w:t>” отделены друг от друга. Модификация любого из объектов (</w:t>
      </w:r>
      <w:proofErr w:type="spellStart"/>
      <w:r w:rsidRPr="00F23633">
        <w:t>актора</w:t>
      </w:r>
      <w:proofErr w:type="spellEnd"/>
      <w:r w:rsidRPr="00F23633">
        <w:t xml:space="preserve">, предиката или агрегата) не требует переделки кодов других объектов, входящих </w:t>
      </w:r>
      <w:proofErr w:type="gramStart"/>
      <w:r w:rsidRPr="00F23633">
        <w:t>в</w:t>
      </w:r>
      <w:proofErr w:type="gramEnd"/>
      <w:r w:rsidRPr="00F23633">
        <w:t xml:space="preserve"> ПОП. Физически данные ПОП хранятся в общей области памяти базового компьютера. Параллельный вариант граф модели </w:t>
      </w:r>
      <w:r w:rsidRPr="00F23633">
        <w:lastRenderedPageBreak/>
        <w:t>при использовании технологии MPI предполагает распределенное размещение данных на разных компьютерах некоторого кластера [</w:t>
      </w:r>
      <w:r w:rsidR="00876BE5" w:rsidRPr="00876BE5">
        <w:t>10</w:t>
      </w:r>
      <w:r w:rsidRPr="00F23633">
        <w:t>]. Для соблюдения вышеназванных условий в параллельно</w:t>
      </w:r>
      <w:r w:rsidR="00A94FAD">
        <w:t>й версии технологии ГСП программно</w:t>
      </w:r>
      <w:r w:rsidRPr="00F23633">
        <w:t xml:space="preserve"> реализована модель общей п</w:t>
      </w:r>
      <w:r w:rsidR="00A94FAD">
        <w:t>амяти для аппаратной архитектуры</w:t>
      </w:r>
      <w:r w:rsidRPr="00F23633">
        <w:t xml:space="preserve"> с распределенной памятью.</w:t>
      </w:r>
    </w:p>
    <w:p w:rsidR="00D70EBE" w:rsidRPr="00F23633" w:rsidRDefault="00F517DB" w:rsidP="0089618B">
      <w:pPr>
        <w:pStyle w:val="2"/>
        <w:rPr>
          <w:rFonts w:eastAsia="Droid Sans Fallback"/>
          <w:lang w:eastAsia="hi-IN" w:bidi="hi-IN"/>
        </w:rPr>
      </w:pPr>
      <w:r>
        <w:rPr>
          <w:rFonts w:eastAsia="Droid Sans Fallback"/>
          <w:lang w:eastAsia="hi-IN" w:bidi="hi-IN"/>
        </w:rPr>
        <w:t xml:space="preserve">Способ реализации общей </w:t>
      </w:r>
      <w:r w:rsidR="00D70EBE" w:rsidRPr="00F23633">
        <w:rPr>
          <w:rFonts w:eastAsia="Droid Sans Fallback"/>
          <w:lang w:eastAsia="hi-IN" w:bidi="hi-IN"/>
        </w:rPr>
        <w:t>памяти в ГСП</w:t>
      </w:r>
    </w:p>
    <w:p w:rsidR="00D70EBE" w:rsidRPr="00F23633" w:rsidRDefault="00D70EBE" w:rsidP="00D70EBE">
      <w:r w:rsidRPr="00F23633">
        <w:t>В среде выполнения программы выбирается машина, на которой будет запущен процесс, отвечающий за хранение переменных ПОП. Учитывая аппаратные особенности и топологию ВС, это может быть узел с наибольшим объемом оперативной памятью или центральный узел, имеющий минимальное время доступа от любого из остальных узлов кластера. Преимущество данного подхода в том, что значительно экономится ресурс памяти на вычислительных узлах, т.к. на узлах память выделяется только под те переменные, которые используются.</w:t>
      </w:r>
    </w:p>
    <w:p w:rsidR="00D70EBE" w:rsidRPr="00F23633" w:rsidRDefault="00D70EBE" w:rsidP="00D70EBE">
      <w:r w:rsidRPr="00F23633">
        <w:t xml:space="preserve">Предлагаемый способ обмена данными требует введения понятия диспетчера данных – подпрограммы, выполняющей функции хранения, чтения и модификации данных предметной области. </w:t>
      </w:r>
    </w:p>
    <w:p w:rsidR="00D70EBE" w:rsidRPr="00F23633" w:rsidRDefault="00D70EBE" w:rsidP="0089618B">
      <w:pPr>
        <w:pStyle w:val="2"/>
      </w:pPr>
      <w:r w:rsidRPr="00F23633">
        <w:t>Менеджер памяти</w:t>
      </w:r>
    </w:p>
    <w:p w:rsidR="00D70EBE" w:rsidRPr="00F23633" w:rsidRDefault="00D70EBE" w:rsidP="00D70EBE">
      <w:pPr>
        <w:rPr>
          <w:shd w:val="clear" w:color="auto" w:fill="FFFF00"/>
        </w:rPr>
      </w:pPr>
      <w:r w:rsidRPr="00F23633">
        <w:t xml:space="preserve">Диспетчер данных исполняется в отдельном процессе параллельной программы. Он порождает объект, описываемый классом TPOData, который хранит значения данных предметной области. В каждом из процессов, содержащих параллельные ветви </w:t>
      </w:r>
      <w:proofErr w:type="gramStart"/>
      <w:r w:rsidRPr="00F23633">
        <w:t>граф-модели</w:t>
      </w:r>
      <w:proofErr w:type="gramEnd"/>
      <w:r w:rsidRPr="00F23633">
        <w:t>, также порождается объект класса TPOData. Однако функции доступа к членам-данным у объекта диспетчера данных и у объектов параллельных ветвей различаются. Диспетчер данных хранит все данные в локальной памяти и для обращения к ним использует обычные указатели.  На остальных процессах используется ленивая инициализация памяти под переменную при первом доступе.</w:t>
      </w:r>
    </w:p>
    <w:p w:rsidR="00D70EBE" w:rsidRPr="00B72736" w:rsidRDefault="00D70EBE" w:rsidP="00F23633">
      <w:r w:rsidRPr="00F23633">
        <w:lastRenderedPageBreak/>
        <w:t xml:space="preserve">В параллельных ветвях </w:t>
      </w:r>
      <w:proofErr w:type="gramStart"/>
      <w:r w:rsidRPr="00F23633">
        <w:t>граф-модели</w:t>
      </w:r>
      <w:proofErr w:type="gramEnd"/>
      <w:r w:rsidRPr="00F23633">
        <w:t xml:space="preserve"> для чтения или записи некоторого данного осуществляется обращение к диспетчеру памяти с помощью совокупности сообщений. В первом сообщении пересылается запрос на чтение или запись </w:t>
      </w:r>
      <w:proofErr w:type="gramStart"/>
      <w:r w:rsidRPr="00F23633">
        <w:t>конкретного</w:t>
      </w:r>
      <w:proofErr w:type="gramEnd"/>
      <w:r w:rsidRPr="00F23633">
        <w:t xml:space="preserve"> данного. Каждая переменная из ПОП получает уникальный номер, по которому диспетчер памяти может  ее идентифицировать.  В случае чтения параллельная ветвь переходит к ожиданию ответа от диспетчера данных. При записи во втором сообщении пересылается новое значение </w:t>
      </w:r>
      <w:proofErr w:type="gramStart"/>
      <w:r w:rsidRPr="00F23633">
        <w:t>данного</w:t>
      </w:r>
      <w:proofErr w:type="gramEnd"/>
      <w:r w:rsidRPr="00F23633">
        <w:t xml:space="preserve">. Диспетчер данных циклически принимает и обрабатывает запросы параллельных ветвей (рисунок </w:t>
      </w:r>
      <w:r w:rsidR="00876BE5" w:rsidRPr="00876BE5">
        <w:t>5</w:t>
      </w:r>
      <w:r w:rsidRPr="00F23633">
        <w:t>).</w:t>
      </w:r>
    </w:p>
    <w:p w:rsidR="002E7E92" w:rsidRDefault="00880654" w:rsidP="00880654">
      <w:pPr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C7B1431" wp14:editId="58C2827D">
            <wp:extent cx="4599940" cy="2590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0654" w:rsidRPr="006C56EA" w:rsidRDefault="00876BE5" w:rsidP="00963467">
      <w:pPr>
        <w:pStyle w:val="af0"/>
      </w:pPr>
      <w:r>
        <w:t xml:space="preserve">Рис. </w:t>
      </w:r>
      <w:r w:rsidRPr="00876BE5">
        <w:t xml:space="preserve">5 – </w:t>
      </w:r>
      <w:r w:rsidR="00880654" w:rsidRPr="006C56EA">
        <w:t xml:space="preserve">Модель общих данных системы </w:t>
      </w:r>
      <w:r w:rsidR="00880654" w:rsidRPr="006C56EA">
        <w:rPr>
          <w:lang w:val="en-US"/>
        </w:rPr>
        <w:t>PGRAPH</w:t>
      </w:r>
    </w:p>
    <w:p w:rsidR="00F23633" w:rsidRPr="00880654" w:rsidRDefault="00F23633" w:rsidP="0089618B">
      <w:pPr>
        <w:pStyle w:val="2"/>
      </w:pPr>
      <w:r w:rsidRPr="00880654">
        <w:t>Обзор класса</w:t>
      </w:r>
    </w:p>
    <w:p w:rsidR="00F23633" w:rsidRPr="00F23633" w:rsidRDefault="00F23633" w:rsidP="00F23633">
      <w:r w:rsidRPr="00F23633">
        <w:t xml:space="preserve">Для сохранения очевидных преимуществ, возникающих при использовании модели общей памяти, в системе PGRAPH </w:t>
      </w:r>
      <w:proofErr w:type="gramStart"/>
      <w:r w:rsidRPr="00F23633">
        <w:t>последняя</w:t>
      </w:r>
      <w:proofErr w:type="gramEnd"/>
      <w:r w:rsidRPr="00F23633">
        <w:t xml:space="preserve"> эмулируется за счет использования возможностей объектно-ориентированной парадигмы программирования: класса TPOData.</w:t>
      </w:r>
    </w:p>
    <w:p w:rsidR="00F23633" w:rsidRPr="00F23633" w:rsidRDefault="00F23633" w:rsidP="00F23633">
      <w:r w:rsidRPr="00F23633">
        <w:t xml:space="preserve">Класс TPOData – это ядро механизма хранения и передачи данных в технологии ГСП. Класс. Класс </w:t>
      </w:r>
      <w:r w:rsidRPr="00F23633">
        <w:rPr>
          <w:lang w:val="en-US"/>
        </w:rPr>
        <w:t>TPOData</w:t>
      </w:r>
      <w:r w:rsidRPr="00F23633">
        <w:t xml:space="preserve"> инкапсулирует все данные ПОП и предоставляет доступ к ним через поля-свойства. Полей ровно столько, сколько переменных </w:t>
      </w:r>
      <w:proofErr w:type="gramStart"/>
      <w:r w:rsidRPr="00F23633">
        <w:t>в</w:t>
      </w:r>
      <w:proofErr w:type="gramEnd"/>
      <w:r w:rsidRPr="00F23633">
        <w:t xml:space="preserve"> </w:t>
      </w:r>
      <w:proofErr w:type="gramStart"/>
      <w:r w:rsidRPr="00F23633">
        <w:t>ПОП</w:t>
      </w:r>
      <w:proofErr w:type="gramEnd"/>
      <w:r w:rsidRPr="00F23633">
        <w:t xml:space="preserve"> и их названия совпадают с названиями </w:t>
      </w:r>
      <w:r w:rsidRPr="00F23633">
        <w:lastRenderedPageBreak/>
        <w:t>переменных. Для переменных простых типов в классе TPOData описано по одному методу доступа для чтения и установки. Для массивов определено по два метода чтения и установки: доступ ко всему массиву и к элементу по индексу.</w:t>
      </w:r>
    </w:p>
    <w:p w:rsidR="00F23633" w:rsidRPr="00F23633" w:rsidRDefault="00F23633" w:rsidP="0089618B">
      <w:pPr>
        <w:pStyle w:val="2"/>
      </w:pPr>
      <w:r w:rsidRPr="00F23633">
        <w:t>Реализация свойств</w:t>
      </w:r>
    </w:p>
    <w:p w:rsidR="00F23633" w:rsidRPr="00F23633" w:rsidRDefault="00F23633" w:rsidP="00F23633">
      <w:r w:rsidRPr="00F23633">
        <w:t>Свойство — способ доступа к внутреннему состоянию объекта, имитирующий переменную некоторого типа. Обращение к свойству объекта выглядит так же, как и обращение к полю объекта, но, в действительности, реализовано через вызов функции. При попытке задать значение данного свойства вызывается один метод (</w:t>
      </w:r>
      <w:proofErr w:type="spellStart"/>
      <w:r w:rsidRPr="00F23633">
        <w:rPr>
          <w:i/>
        </w:rPr>
        <w:t>setter</w:t>
      </w:r>
      <w:proofErr w:type="spellEnd"/>
      <w:r w:rsidRPr="00F23633">
        <w:t>), а при попытке получить значение данного свойства — другой (</w:t>
      </w:r>
      <w:proofErr w:type="spellStart"/>
      <w:r w:rsidRPr="00F23633">
        <w:rPr>
          <w:i/>
        </w:rPr>
        <w:t>getter</w:t>
      </w:r>
      <w:proofErr w:type="spellEnd"/>
      <w:r w:rsidRPr="00F23633">
        <w:t>).</w:t>
      </w:r>
    </w:p>
    <w:p w:rsidR="00F23633" w:rsidRPr="00F23633" w:rsidRDefault="00F23633" w:rsidP="00F23633">
      <w:r w:rsidRPr="00F23633">
        <w:t>Реализацией свойств в технологии ГСП явля</w:t>
      </w:r>
      <w:r w:rsidR="0089618B">
        <w:t>ю</w:t>
      </w:r>
      <w:r w:rsidRPr="00F23633">
        <w:t>тся шаблонные классы __</w:t>
      </w:r>
      <w:proofErr w:type="spellStart"/>
      <w:r w:rsidRPr="00F23633">
        <w:t>property_rw</w:t>
      </w:r>
      <w:proofErr w:type="spellEnd"/>
      <w:r w:rsidRPr="00F23633">
        <w:t xml:space="preserve"> и __</w:t>
      </w:r>
      <w:r w:rsidRPr="00F23633">
        <w:rPr>
          <w:lang w:val="en-US"/>
        </w:rPr>
        <w:t>indexed</w:t>
      </w:r>
      <w:r w:rsidRPr="00F23633">
        <w:t>_</w:t>
      </w:r>
      <w:r w:rsidRPr="00F23633">
        <w:rPr>
          <w:lang w:val="en-US"/>
        </w:rPr>
        <w:t>property</w:t>
      </w:r>
      <w:r w:rsidRPr="00F23633">
        <w:t>_</w:t>
      </w:r>
      <w:proofErr w:type="spellStart"/>
      <w:r w:rsidRPr="00F23633">
        <w:rPr>
          <w:lang w:val="en-US"/>
        </w:rPr>
        <w:t>rw</w:t>
      </w:r>
      <w:proofErr w:type="spellEnd"/>
      <w:r w:rsidRPr="00F23633">
        <w:t xml:space="preserve">.  Классы </w:t>
      </w:r>
      <w:proofErr w:type="gramStart"/>
      <w:r w:rsidRPr="00F23633">
        <w:t>описан</w:t>
      </w:r>
      <w:proofErr w:type="gramEnd"/>
      <w:r w:rsidRPr="00F23633">
        <w:t xml:space="preserve"> в файле </w:t>
      </w:r>
      <w:proofErr w:type="spellStart"/>
      <w:r w:rsidRPr="00F23633">
        <w:t>property.h</w:t>
      </w:r>
      <w:proofErr w:type="spellEnd"/>
      <w:r w:rsidRPr="00F23633">
        <w:t xml:space="preserve">. В качестве параметра шаблону передается тип переменной, которая будет доступна через данное свойство, и ссылка на класс, в котором это свойство будет использоваться, в нашем случае это TPOData. После инициализации объекта свойства ему необходимо установить методы доступа. В качестве методом доступа используются соответствующие методы из класса TPOData. Об указателях на функции-члены классов можно прочесть в RSDN </w:t>
      </w:r>
      <w:proofErr w:type="spellStart"/>
      <w:r w:rsidRPr="00F23633">
        <w:t>Magazine</w:t>
      </w:r>
      <w:proofErr w:type="spellEnd"/>
      <w:r w:rsidRPr="00F23633">
        <w:t xml:space="preserve"> #6-2004.</w:t>
      </w:r>
    </w:p>
    <w:p w:rsidR="00F23633" w:rsidRPr="00F23633" w:rsidRDefault="00F23633" w:rsidP="00F23633">
      <w:r w:rsidRPr="00F23633">
        <w:t>Для простых типов и для массивов используются различные классы свойств. Для простых типов данных необходимо указать по одному методу для получения значения и для установки. Методы соответственно должны иметь сигнатуру:</w:t>
      </w:r>
    </w:p>
    <w:p w:rsidR="00F23633" w:rsidRPr="00F23633" w:rsidRDefault="00F23633" w:rsidP="00F23633">
      <w:pPr>
        <w:pStyle w:val="aff8"/>
      </w:pPr>
      <w:r w:rsidRPr="00F23633">
        <w:t>_T  (TPOData:: *)(</w:t>
      </w:r>
      <w:proofErr w:type="spellStart"/>
      <w:r w:rsidRPr="00F23633">
        <w:t>void</w:t>
      </w:r>
      <w:proofErr w:type="spellEnd"/>
      <w:r w:rsidRPr="00F23633">
        <w:t xml:space="preserve">); //для </w:t>
      </w:r>
      <w:proofErr w:type="spellStart"/>
      <w:r w:rsidRPr="00F23633">
        <w:t>getter</w:t>
      </w:r>
      <w:proofErr w:type="spellEnd"/>
    </w:p>
    <w:p w:rsidR="00F23633" w:rsidRPr="00F23633" w:rsidRDefault="00F23633" w:rsidP="00F23633">
      <w:pPr>
        <w:pStyle w:val="aff8"/>
      </w:pPr>
      <w:r w:rsidRPr="00F23633">
        <w:t xml:space="preserve">_T  (TPOData:: *)(_T </w:t>
      </w:r>
      <w:proofErr w:type="spellStart"/>
      <w:r w:rsidRPr="00F23633">
        <w:t>const</w:t>
      </w:r>
      <w:proofErr w:type="spellEnd"/>
      <w:r w:rsidRPr="00F23633">
        <w:t xml:space="preserve"> &amp;); // для </w:t>
      </w:r>
      <w:proofErr w:type="spellStart"/>
      <w:r w:rsidRPr="00F23633">
        <w:t>setter</w:t>
      </w:r>
      <w:proofErr w:type="spellEnd"/>
      <w:r w:rsidRPr="00F23633">
        <w:t xml:space="preserve"> , </w:t>
      </w:r>
    </w:p>
    <w:p w:rsidR="00F23633" w:rsidRPr="00F23633" w:rsidRDefault="00F23633" w:rsidP="004A23D8">
      <w:pPr>
        <w:ind w:firstLine="0"/>
      </w:pPr>
      <w:r w:rsidRPr="00F23633">
        <w:t>где _T – тип переменной.</w:t>
      </w:r>
    </w:p>
    <w:p w:rsidR="00F23633" w:rsidRPr="00F23633" w:rsidRDefault="00F23633" w:rsidP="004A23D8">
      <w:r w:rsidRPr="00F23633">
        <w:t xml:space="preserve">Для массивов необходимо указать 2 метода получения значения и 2 метода установки значения. Одна пара методов используется для получения </w:t>
      </w:r>
      <w:r w:rsidRPr="00F23633">
        <w:lastRenderedPageBreak/>
        <w:t>всего массива, другая пара используется для получения одного элемента по индексу.</w:t>
      </w:r>
    </w:p>
    <w:p w:rsidR="00F23633" w:rsidRPr="00F23633" w:rsidRDefault="00F23633" w:rsidP="00F23633">
      <w:pPr>
        <w:pStyle w:val="aff8"/>
      </w:pPr>
      <w:r w:rsidRPr="00F23633">
        <w:t>_T* (TPOData:: *)(</w:t>
      </w:r>
      <w:proofErr w:type="spellStart"/>
      <w:r w:rsidRPr="00F23633">
        <w:t>void</w:t>
      </w:r>
      <w:proofErr w:type="spellEnd"/>
      <w:r w:rsidRPr="00F23633">
        <w:t>); // для получения всего массива</w:t>
      </w:r>
    </w:p>
    <w:p w:rsidR="00F23633" w:rsidRPr="00F23633" w:rsidRDefault="00F23633" w:rsidP="00F23633">
      <w:pPr>
        <w:pStyle w:val="aff8"/>
      </w:pPr>
      <w:r w:rsidRPr="00F23633">
        <w:t xml:space="preserve">_T* (TPOData:: *)(_T* </w:t>
      </w:r>
      <w:proofErr w:type="spellStart"/>
      <w:r w:rsidRPr="00F23633">
        <w:t>const</w:t>
      </w:r>
      <w:proofErr w:type="spellEnd"/>
      <w:r w:rsidRPr="00F23633">
        <w:t xml:space="preserve"> &amp;); // для установки всего массива</w:t>
      </w:r>
    </w:p>
    <w:p w:rsidR="00F23633" w:rsidRPr="00F23633" w:rsidRDefault="00F23633" w:rsidP="00F23633">
      <w:pPr>
        <w:pStyle w:val="aff8"/>
      </w:pPr>
      <w:r w:rsidRPr="00F23633">
        <w:t xml:space="preserve">_T  (TPOData:: *)(_I </w:t>
      </w:r>
      <w:proofErr w:type="spellStart"/>
      <w:r w:rsidRPr="00F23633">
        <w:t>const</w:t>
      </w:r>
      <w:proofErr w:type="spellEnd"/>
      <w:r w:rsidRPr="00F23633">
        <w:t xml:space="preserve"> &amp;); // для получения одного элемента по индексу</w:t>
      </w:r>
    </w:p>
    <w:p w:rsidR="00F23633" w:rsidRPr="00F23633" w:rsidRDefault="00F23633" w:rsidP="00F23633">
      <w:pPr>
        <w:pStyle w:val="aff8"/>
      </w:pPr>
      <w:r w:rsidRPr="00F23633">
        <w:t xml:space="preserve">_T  (TPOData:: *)(_I </w:t>
      </w:r>
      <w:proofErr w:type="spellStart"/>
      <w:r w:rsidRPr="00F23633">
        <w:t>const</w:t>
      </w:r>
      <w:proofErr w:type="spellEnd"/>
      <w:r w:rsidRPr="00F23633">
        <w:t xml:space="preserve"> &amp;, _T </w:t>
      </w:r>
      <w:proofErr w:type="spellStart"/>
      <w:r w:rsidRPr="00F23633">
        <w:t>const</w:t>
      </w:r>
      <w:proofErr w:type="spellEnd"/>
      <w:r w:rsidRPr="00F23633">
        <w:t xml:space="preserve"> &amp;); // для установки одного элемента по индексу</w:t>
      </w:r>
    </w:p>
    <w:p w:rsidR="00F23633" w:rsidRPr="00F23633" w:rsidRDefault="00F23633" w:rsidP="004A23D8">
      <w:r w:rsidRPr="00F23633">
        <w:t>Это один из вариа</w:t>
      </w:r>
      <w:r w:rsidR="0089618B">
        <w:t>нтов реализации свойств в языке</w:t>
      </w:r>
      <w:r w:rsidR="0089618B" w:rsidRPr="0089618B">
        <w:t xml:space="preserve"> </w:t>
      </w:r>
      <w:r w:rsidR="0089618B">
        <w:rPr>
          <w:lang w:val="en-US"/>
        </w:rPr>
        <w:t>C</w:t>
      </w:r>
      <w:r w:rsidRPr="00F23633">
        <w:t>++</w:t>
      </w:r>
      <w:r w:rsidR="0089618B">
        <w:t xml:space="preserve"> спроектированный с учетом особенностей технологий ГСП и</w:t>
      </w:r>
      <w:r w:rsidR="0089618B" w:rsidRPr="0089618B">
        <w:t xml:space="preserve"> </w:t>
      </w:r>
      <w:r w:rsidR="0089618B">
        <w:rPr>
          <w:lang w:val="en-US"/>
        </w:rPr>
        <w:t>MPI</w:t>
      </w:r>
      <w:r w:rsidRPr="00F23633">
        <w:t>. Об общих подходах к реализации свойств можно прочесть в RSDN</w:t>
      </w:r>
    </w:p>
    <w:p w:rsidR="00F23633" w:rsidRPr="004A23D8" w:rsidRDefault="00F23633" w:rsidP="0089618B">
      <w:pPr>
        <w:pStyle w:val="2"/>
      </w:pPr>
      <w:r w:rsidRPr="004A23D8">
        <w:t>Компилятор данных.</w:t>
      </w:r>
    </w:p>
    <w:p w:rsidR="00F23633" w:rsidRPr="00F23633" w:rsidRDefault="00F23633" w:rsidP="00F23633">
      <w:r w:rsidRPr="00F23633">
        <w:t xml:space="preserve">Компилятор данных собирает из типов и данных ПОП класс TPOData. В основном при создании класса TPOData решается задача определения типа  переменной. </w:t>
      </w:r>
    </w:p>
    <w:p w:rsidR="00F23633" w:rsidRPr="00F23633" w:rsidRDefault="00F23633" w:rsidP="00F23633">
      <w:r w:rsidRPr="00F23633">
        <w:t xml:space="preserve">Выходные файлы строятся компилятором на основе шаблонов. В шаблоне определены теги, которые заменяются компилятором на соответствующие конструкции. Всего имеется три файла шаблона: </w:t>
      </w:r>
    </w:p>
    <w:p w:rsidR="00F23633" w:rsidRPr="00F23633" w:rsidRDefault="00F23633" w:rsidP="00F23633">
      <w:pPr>
        <w:pStyle w:val="a0"/>
      </w:pPr>
      <w:proofErr w:type="spellStart"/>
      <w:r w:rsidRPr="00F23633">
        <w:t>utypes.h.template</w:t>
      </w:r>
      <w:proofErr w:type="spellEnd"/>
      <w:r w:rsidRPr="00F23633">
        <w:t xml:space="preserve"> – шаблон, в котором описаны типы данных</w:t>
      </w:r>
    </w:p>
    <w:p w:rsidR="00F23633" w:rsidRPr="00F23633" w:rsidRDefault="00F23633" w:rsidP="00F23633">
      <w:pPr>
        <w:pStyle w:val="a0"/>
      </w:pPr>
      <w:proofErr w:type="spellStart"/>
      <w:r w:rsidRPr="00F23633">
        <w:t>tpodata.h.template</w:t>
      </w:r>
      <w:proofErr w:type="spellEnd"/>
      <w:r w:rsidRPr="00F23633">
        <w:t xml:space="preserve"> – заголовочный файл класса TPOData</w:t>
      </w:r>
    </w:p>
    <w:p w:rsidR="00F23633" w:rsidRPr="00F23633" w:rsidRDefault="00F23633" w:rsidP="00F23633">
      <w:pPr>
        <w:pStyle w:val="a0"/>
      </w:pPr>
      <w:proofErr w:type="spellStart"/>
      <w:r w:rsidRPr="00F23633">
        <w:t>tpodata.cpp.template</w:t>
      </w:r>
      <w:proofErr w:type="spellEnd"/>
      <w:r w:rsidRPr="00F23633">
        <w:t xml:space="preserve"> – исходный те</w:t>
      </w:r>
      <w:proofErr w:type="gramStart"/>
      <w:r w:rsidRPr="00F23633">
        <w:t>кст кл</w:t>
      </w:r>
      <w:proofErr w:type="gramEnd"/>
      <w:r w:rsidRPr="00F23633">
        <w:t>асса TPOData</w:t>
      </w:r>
    </w:p>
    <w:p w:rsidR="00F23633" w:rsidRPr="00F23633" w:rsidRDefault="00F23633" w:rsidP="004A23D8">
      <w:r w:rsidRPr="00F23633">
        <w:t xml:space="preserve">По количеству шаблонов создается 3 выходных файла. Для каждого определенного типа данных в файле </w:t>
      </w:r>
      <w:proofErr w:type="spellStart"/>
      <w:r w:rsidRPr="00F23633">
        <w:t>utypes.h</w:t>
      </w:r>
      <w:proofErr w:type="spellEnd"/>
      <w:r w:rsidRPr="00F23633">
        <w:t xml:space="preserve"> имеется запись. Если речь идет о программе на MPI, то в файле </w:t>
      </w:r>
      <w:proofErr w:type="spellStart"/>
      <w:r w:rsidRPr="00F23633">
        <w:t>utypes.h</w:t>
      </w:r>
      <w:proofErr w:type="spellEnd"/>
      <w:r w:rsidRPr="00F23633">
        <w:t xml:space="preserve"> создается соответствующий тип MPI для каждого пользовательского типа. </w:t>
      </w:r>
    </w:p>
    <w:p w:rsidR="00F23633" w:rsidRPr="00F23633" w:rsidRDefault="00F23633" w:rsidP="004A23D8">
      <w:r w:rsidRPr="00F23633">
        <w:t xml:space="preserve">Для каждой переменой из ПОП в классе TPOData создается поле-свойство, для доступа к переменной и метод установки и получения значений, работающие с этим свойством. Класс TPOData описываются в файле </w:t>
      </w:r>
      <w:proofErr w:type="spellStart"/>
      <w:r w:rsidRPr="00F23633">
        <w:t>tpodata.h</w:t>
      </w:r>
      <w:proofErr w:type="spellEnd"/>
      <w:r w:rsidRPr="00F23633">
        <w:t>. а его реализация, соответственно, помещается в файл tpodata.cpp.</w:t>
      </w:r>
    </w:p>
    <w:p w:rsidR="00F23633" w:rsidRPr="0089618B" w:rsidRDefault="00F23633" w:rsidP="0089618B">
      <w:pPr>
        <w:pStyle w:val="2"/>
      </w:pPr>
      <w:r w:rsidRPr="0089618B">
        <w:lastRenderedPageBreak/>
        <w:t>Доступ к D</w:t>
      </w:r>
    </w:p>
    <w:p w:rsidR="00F23633" w:rsidRPr="00B72736" w:rsidRDefault="00F23633" w:rsidP="00F23633">
      <w:r w:rsidRPr="00F23633">
        <w:t xml:space="preserve">Класс TPOData и экземпляр класса напрямую недоступен для разработчика граф-программ и программист не обязан знать о его существовании. Когда программист обращается к переменной ПОП, на самом деле он обращается к полям-свойствам объекта D. </w:t>
      </w:r>
    </w:p>
    <w:p w:rsidR="00F23633" w:rsidRPr="00EA27A5" w:rsidRDefault="00F23633" w:rsidP="0089618B">
      <w:pPr>
        <w:pStyle w:val="2"/>
        <w:numPr>
          <w:ilvl w:val="0"/>
          <w:numId w:val="0"/>
        </w:numPr>
        <w:ind w:left="578"/>
      </w:pPr>
      <w:r w:rsidRPr="00EA27A5">
        <w:t>Пример использования свойств</w:t>
      </w:r>
    </w:p>
    <w:p w:rsidR="00F23633" w:rsidRDefault="00F23633" w:rsidP="00F23633">
      <w:r>
        <w:t xml:space="preserve">Рассмотрим использование свойств на примере создания </w:t>
      </w:r>
      <w:proofErr w:type="spellStart"/>
      <w:r>
        <w:t>inline-актора</w:t>
      </w:r>
      <w:proofErr w:type="spellEnd"/>
      <w:r>
        <w:t xml:space="preserve">. </w:t>
      </w:r>
    </w:p>
    <w:p w:rsidR="00F23633" w:rsidRDefault="00F23633" w:rsidP="00F23633">
      <w:r>
        <w:t xml:space="preserve">Пусть </w:t>
      </w:r>
      <w:proofErr w:type="gramStart"/>
      <w:r>
        <w:t>в</w:t>
      </w:r>
      <w:proofErr w:type="gramEnd"/>
      <w:r>
        <w:t xml:space="preserve"> </w:t>
      </w:r>
      <w:proofErr w:type="gramStart"/>
      <w:r>
        <w:t>ПОП</w:t>
      </w:r>
      <w:proofErr w:type="gramEnd"/>
      <w:r>
        <w:t xml:space="preserve"> определены следующие переменные и типы: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23633" w:rsidTr="004A23D8">
        <w:tc>
          <w:tcPr>
            <w:tcW w:w="3190" w:type="dxa"/>
          </w:tcPr>
          <w:p w:rsidR="00F23633" w:rsidRDefault="00F23633" w:rsidP="004A23D8">
            <w:pPr>
              <w:suppressAutoHyphens/>
              <w:ind w:firstLine="0"/>
            </w:pPr>
            <w:r>
              <w:t>Название</w:t>
            </w:r>
          </w:p>
        </w:tc>
        <w:tc>
          <w:tcPr>
            <w:tcW w:w="3190" w:type="dxa"/>
          </w:tcPr>
          <w:p w:rsidR="00F23633" w:rsidRDefault="00F23633" w:rsidP="004A23D8">
            <w:pPr>
              <w:suppressAutoHyphens/>
              <w:ind w:firstLine="0"/>
            </w:pPr>
            <w:r>
              <w:t xml:space="preserve">Определение </w:t>
            </w:r>
          </w:p>
        </w:tc>
        <w:tc>
          <w:tcPr>
            <w:tcW w:w="3191" w:type="dxa"/>
          </w:tcPr>
          <w:p w:rsidR="00F23633" w:rsidRDefault="00F23633" w:rsidP="004A23D8">
            <w:pPr>
              <w:suppressAutoHyphens/>
              <w:ind w:firstLine="0"/>
            </w:pPr>
            <w:r>
              <w:t>Описание</w:t>
            </w:r>
          </w:p>
        </w:tc>
      </w:tr>
      <w:tr w:rsidR="00F23633" w:rsidTr="004A23D8">
        <w:tc>
          <w:tcPr>
            <w:tcW w:w="3190" w:type="dxa"/>
          </w:tcPr>
          <w:p w:rsidR="00F23633" w:rsidRDefault="00F23633" w:rsidP="004A23D8">
            <w:pPr>
              <w:suppressAutoHyphens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3190" w:type="dxa"/>
          </w:tcPr>
          <w:p w:rsidR="00F23633" w:rsidRDefault="00F23633" w:rsidP="004A23D8">
            <w:pPr>
              <w:suppressAutoHyphens/>
              <w:ind w:firstLine="0"/>
            </w:pPr>
          </w:p>
        </w:tc>
        <w:tc>
          <w:tcPr>
            <w:tcW w:w="3191" w:type="dxa"/>
          </w:tcPr>
          <w:p w:rsidR="00F23633" w:rsidRDefault="00F23633" w:rsidP="004A23D8">
            <w:pPr>
              <w:suppressAutoHyphens/>
              <w:ind w:firstLine="0"/>
            </w:pPr>
            <w:r>
              <w:t>Встроенный тип целых чисел</w:t>
            </w:r>
          </w:p>
        </w:tc>
      </w:tr>
      <w:tr w:rsidR="00F23633" w:rsidTr="004A23D8">
        <w:tc>
          <w:tcPr>
            <w:tcW w:w="3190" w:type="dxa"/>
          </w:tcPr>
          <w:p w:rsidR="00F23633" w:rsidRDefault="00F23633" w:rsidP="004A23D8">
            <w:pPr>
              <w:suppressAutoHyphens/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3190" w:type="dxa"/>
          </w:tcPr>
          <w:p w:rsidR="00F23633" w:rsidRDefault="00F23633" w:rsidP="004A23D8">
            <w:pPr>
              <w:suppressAutoHyphens/>
              <w:ind w:firstLine="0"/>
            </w:pPr>
          </w:p>
        </w:tc>
        <w:tc>
          <w:tcPr>
            <w:tcW w:w="3191" w:type="dxa"/>
          </w:tcPr>
          <w:p w:rsidR="00F23633" w:rsidRDefault="00F23633" w:rsidP="004A23D8">
            <w:pPr>
              <w:suppressAutoHyphens/>
              <w:ind w:firstLine="0"/>
            </w:pPr>
            <w:r>
              <w:t>Встроенный тип чисел с двойной точностью</w:t>
            </w:r>
          </w:p>
        </w:tc>
      </w:tr>
      <w:tr w:rsidR="00F23633" w:rsidTr="004A23D8">
        <w:tc>
          <w:tcPr>
            <w:tcW w:w="3190" w:type="dxa"/>
          </w:tcPr>
          <w:p w:rsidR="00F23633" w:rsidRDefault="00F23633" w:rsidP="004A23D8">
            <w:pPr>
              <w:suppressAutoHyphens/>
              <w:ind w:firstLine="0"/>
            </w:pPr>
            <w:proofErr w:type="spellStart"/>
            <w:r>
              <w:t>array</w:t>
            </w:r>
            <w:proofErr w:type="spellEnd"/>
          </w:p>
        </w:tc>
        <w:tc>
          <w:tcPr>
            <w:tcW w:w="3190" w:type="dxa"/>
          </w:tcPr>
          <w:p w:rsidR="00F23633" w:rsidRDefault="00F23633" w:rsidP="004A23D8">
            <w:pPr>
              <w:suppressAutoHyphens/>
              <w:ind w:firstLine="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>[100]</w:t>
            </w:r>
          </w:p>
        </w:tc>
        <w:tc>
          <w:tcPr>
            <w:tcW w:w="3191" w:type="dxa"/>
          </w:tcPr>
          <w:p w:rsidR="00F23633" w:rsidRPr="002650A9" w:rsidRDefault="00F23633" w:rsidP="004A23D8">
            <w:pPr>
              <w:suppressAutoHyphens/>
              <w:ind w:firstLine="0"/>
            </w:pPr>
            <w:r>
              <w:t>Массив целых чисел длины 100</w:t>
            </w:r>
          </w:p>
        </w:tc>
      </w:tr>
    </w:tbl>
    <w:p w:rsidR="00F23633" w:rsidRDefault="00F23633" w:rsidP="00F23633">
      <w:pPr>
        <w:suppressAutoHyphens/>
        <w:spacing w:line="240" w:lineRule="auto"/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3633" w:rsidTr="004A23D8">
        <w:tc>
          <w:tcPr>
            <w:tcW w:w="4785" w:type="dxa"/>
          </w:tcPr>
          <w:p w:rsidR="00F23633" w:rsidRDefault="00F23633" w:rsidP="004A23D8">
            <w:pPr>
              <w:suppressAutoHyphens/>
              <w:ind w:firstLine="0"/>
            </w:pPr>
            <w:r>
              <w:t>Название</w:t>
            </w:r>
          </w:p>
        </w:tc>
        <w:tc>
          <w:tcPr>
            <w:tcW w:w="4786" w:type="dxa"/>
          </w:tcPr>
          <w:p w:rsidR="00F23633" w:rsidRDefault="00F23633" w:rsidP="004A23D8">
            <w:pPr>
              <w:suppressAutoHyphens/>
              <w:ind w:firstLine="0"/>
            </w:pPr>
            <w:r>
              <w:t>Тип</w:t>
            </w:r>
          </w:p>
        </w:tc>
      </w:tr>
      <w:tr w:rsidR="00F23633" w:rsidTr="004A23D8">
        <w:tc>
          <w:tcPr>
            <w:tcW w:w="4785" w:type="dxa"/>
          </w:tcPr>
          <w:p w:rsidR="00F23633" w:rsidRPr="002650A9" w:rsidRDefault="00F23633" w:rsidP="004A23D8">
            <w:pPr>
              <w:suppressAutoHyphens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786" w:type="dxa"/>
          </w:tcPr>
          <w:p w:rsidR="00F23633" w:rsidRPr="002650A9" w:rsidRDefault="00F23633" w:rsidP="004A23D8">
            <w:pPr>
              <w:suppressAutoHyphens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23633" w:rsidTr="004A23D8">
        <w:tc>
          <w:tcPr>
            <w:tcW w:w="4785" w:type="dxa"/>
          </w:tcPr>
          <w:p w:rsidR="00F23633" w:rsidRDefault="00F23633" w:rsidP="004A23D8">
            <w:pPr>
              <w:suppressAutoHyphens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786" w:type="dxa"/>
          </w:tcPr>
          <w:p w:rsidR="00F23633" w:rsidRPr="002650A9" w:rsidRDefault="00F23633" w:rsidP="004A23D8">
            <w:pPr>
              <w:suppressAutoHyphens/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F23633" w:rsidTr="004A23D8">
        <w:tc>
          <w:tcPr>
            <w:tcW w:w="4785" w:type="dxa"/>
          </w:tcPr>
          <w:p w:rsidR="00F23633" w:rsidRDefault="00F23633" w:rsidP="004A23D8">
            <w:pPr>
              <w:suppressAutoHyphens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786" w:type="dxa"/>
          </w:tcPr>
          <w:p w:rsidR="00F23633" w:rsidRDefault="00F23633" w:rsidP="004A23D8">
            <w:pPr>
              <w:suppressAutoHyphens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:rsidR="00F23633" w:rsidRDefault="00F23633" w:rsidP="00F23633">
      <w:pPr>
        <w:suppressAutoHyphens/>
        <w:spacing w:line="240" w:lineRule="auto"/>
        <w:rPr>
          <w:lang w:val="en-US"/>
        </w:rPr>
      </w:pPr>
    </w:p>
    <w:p w:rsidR="00F23633" w:rsidRPr="002650A9" w:rsidRDefault="00F23633" w:rsidP="00F23633">
      <w:r>
        <w:t>Пример доступа к переменным:</w:t>
      </w:r>
    </w:p>
    <w:p w:rsidR="00F23633" w:rsidRDefault="00F23633" w:rsidP="00F23633">
      <w:pPr>
        <w:pStyle w:val="aff8"/>
      </w:pPr>
      <w:r>
        <w:t>a = 100; //устанавливает значение a в 100</w:t>
      </w:r>
    </w:p>
    <w:p w:rsidR="00F23633" w:rsidRDefault="00F23633" w:rsidP="00F23633">
      <w:pPr>
        <w:pStyle w:val="aff8"/>
        <w:rPr>
          <w:lang w:val="en-US"/>
        </w:rPr>
      </w:pPr>
      <w:proofErr w:type="spellStart"/>
      <w:r>
        <w:t>double</w:t>
      </w:r>
      <w:proofErr w:type="spellEnd"/>
      <w:r>
        <w:t xml:space="preserve"> _b = b; //читает значение b в локальную переменную </w:t>
      </w:r>
      <w:r w:rsidRPr="00777719">
        <w:rPr>
          <w:lang w:val="en-US"/>
        </w:rPr>
        <w:t>_b</w:t>
      </w:r>
    </w:p>
    <w:p w:rsidR="00F23633" w:rsidRPr="002650A9" w:rsidRDefault="00F23633" w:rsidP="00F23633">
      <w:pPr>
        <w:pStyle w:val="aff8"/>
        <w:rPr>
          <w:lang w:val="en-US"/>
        </w:rPr>
      </w:pPr>
      <w:r>
        <w:rPr>
          <w:lang w:val="en-US"/>
        </w:rPr>
        <w:t>b+</w:t>
      </w:r>
      <w:r w:rsidRPr="00F23633">
        <w:rPr>
          <w:lang w:val="en-US"/>
        </w:rPr>
        <w:t>=1</w:t>
      </w:r>
      <w:r>
        <w:rPr>
          <w:lang w:val="en-US"/>
        </w:rPr>
        <w:t xml:space="preserve">; </w:t>
      </w:r>
      <w:r w:rsidRPr="002650A9">
        <w:rPr>
          <w:lang w:val="en-US"/>
        </w:rPr>
        <w:t>//</w:t>
      </w:r>
      <w:r>
        <w:t>инкрементирует</w:t>
      </w:r>
      <w:r w:rsidRPr="002650A9">
        <w:rPr>
          <w:lang w:val="en-US"/>
        </w:rPr>
        <w:t xml:space="preserve"> </w:t>
      </w:r>
      <w:r>
        <w:t>значение</w:t>
      </w:r>
      <w:r w:rsidRPr="002650A9">
        <w:rPr>
          <w:lang w:val="en-US"/>
        </w:rPr>
        <w:t xml:space="preserve"> </w:t>
      </w:r>
      <w:r>
        <w:rPr>
          <w:lang w:val="en-US"/>
        </w:rPr>
        <w:t>b</w:t>
      </w:r>
    </w:p>
    <w:p w:rsidR="00F23633" w:rsidRPr="00777719" w:rsidRDefault="00F23633" w:rsidP="00F23633">
      <w:pPr>
        <w:pStyle w:val="aff8"/>
        <w:rPr>
          <w:lang w:val="en-US"/>
        </w:rPr>
      </w:pPr>
      <w:proofErr w:type="gramStart"/>
      <w:r w:rsidRPr="00777719">
        <w:rPr>
          <w:lang w:val="en-US"/>
        </w:rPr>
        <w:t>for</w:t>
      </w:r>
      <w:proofErr w:type="gramEnd"/>
      <w:r w:rsidRPr="00777719">
        <w:rPr>
          <w:lang w:val="en-US"/>
        </w:rPr>
        <w:t xml:space="preserve"> (</w:t>
      </w:r>
      <w:proofErr w:type="spellStart"/>
      <w:r w:rsidRPr="00777719">
        <w:rPr>
          <w:lang w:val="en-US"/>
        </w:rPr>
        <w:t>int</w:t>
      </w:r>
      <w:proofErr w:type="spellEnd"/>
      <w:r w:rsidRPr="00777719">
        <w:rPr>
          <w:lang w:val="en-US"/>
        </w:rPr>
        <w:t xml:space="preserve">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 xml:space="preserve"> = 0;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 xml:space="preserve"> &lt; </w:t>
      </w:r>
      <w:proofErr w:type="spellStart"/>
      <w:r w:rsidRPr="00777719">
        <w:rPr>
          <w:lang w:val="en-US"/>
        </w:rPr>
        <w:t>c.length</w:t>
      </w:r>
      <w:proofErr w:type="spellEnd"/>
      <w:r w:rsidRPr="00777719">
        <w:rPr>
          <w:lang w:val="en-US"/>
        </w:rPr>
        <w:t xml:space="preserve">;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>++)</w:t>
      </w:r>
    </w:p>
    <w:p w:rsidR="00F23633" w:rsidRDefault="00F23633" w:rsidP="00F23633">
      <w:pPr>
        <w:pStyle w:val="aff8"/>
      </w:pPr>
      <w:r w:rsidRPr="00777719">
        <w:rPr>
          <w:lang w:val="en-US"/>
        </w:rPr>
        <w:tab/>
      </w:r>
      <w:r>
        <w:t>c[i] = i; //инициализирует каждый элемент массива</w:t>
      </w:r>
    </w:p>
    <w:p w:rsidR="00F23633" w:rsidRPr="00674793" w:rsidRDefault="00F23633" w:rsidP="00F23633">
      <w:r>
        <w:t xml:space="preserve">В примере показана дополнительная возможность массивов – это </w:t>
      </w:r>
      <w:r w:rsidRPr="00674793">
        <w:t xml:space="preserve">получение их длины, как значения поля </w:t>
      </w:r>
      <w:r w:rsidRPr="00674793">
        <w:rPr>
          <w:lang w:val="en-US"/>
        </w:rPr>
        <w:t>length</w:t>
      </w:r>
      <w:r w:rsidRPr="00674793">
        <w:t xml:space="preserve">. </w:t>
      </w:r>
    </w:p>
    <w:p w:rsidR="00F23633" w:rsidRPr="00F23633" w:rsidRDefault="00F23633" w:rsidP="0089618B">
      <w:pPr>
        <w:pStyle w:val="2"/>
      </w:pPr>
      <w:r w:rsidRPr="00F23633">
        <w:lastRenderedPageBreak/>
        <w:t>Ограничения использования свойств</w:t>
      </w:r>
    </w:p>
    <w:p w:rsidR="00F23633" w:rsidRPr="00D0137D" w:rsidRDefault="00F23633" w:rsidP="00F23633">
      <w:r>
        <w:t xml:space="preserve">В целом, с плеч программиста снимается большой груз забот об управлении данными с помощью функций </w:t>
      </w:r>
      <w:r>
        <w:rPr>
          <w:lang w:val="en-US"/>
        </w:rPr>
        <w:t>MPI</w:t>
      </w:r>
      <w:r>
        <w:t xml:space="preserve">, и обмен данными между процессами становится </w:t>
      </w:r>
      <w:r w:rsidRPr="004D2233">
        <w:t>“</w:t>
      </w:r>
      <w:r>
        <w:t>похож</w:t>
      </w:r>
      <w:r w:rsidRPr="004D2233">
        <w:t>”</w:t>
      </w:r>
      <w:r>
        <w:t xml:space="preserve"> на обмен данными между нитями внутри одного процесса. Однако д</w:t>
      </w:r>
      <w:r w:rsidRPr="00D0137D">
        <w:t xml:space="preserve">анная реализация свойств накладывает </w:t>
      </w:r>
      <w:r>
        <w:t xml:space="preserve">ряд </w:t>
      </w:r>
      <w:r w:rsidRPr="00D0137D">
        <w:t>ограничени</w:t>
      </w:r>
      <w:r>
        <w:t>й на использование данных.</w:t>
      </w:r>
      <w:r w:rsidRPr="00D0137D">
        <w:t xml:space="preserve"> </w:t>
      </w:r>
    </w:p>
    <w:p w:rsidR="00F23633" w:rsidRDefault="00F23633" w:rsidP="0089618B">
      <w:pPr>
        <w:pStyle w:val="a"/>
        <w:numPr>
          <w:ilvl w:val="0"/>
          <w:numId w:val="13"/>
        </w:numPr>
        <w:ind w:left="0" w:firstLine="567"/>
      </w:pPr>
      <w:r w:rsidRPr="00D0137D">
        <w:t>Переменная ПОП не может использоваться в качестве параметра функции с переменным числом аргументов (</w:t>
      </w:r>
      <w:proofErr w:type="gramStart"/>
      <w:r w:rsidRPr="00D0137D">
        <w:t>например</w:t>
      </w:r>
      <w:proofErr w:type="gramEnd"/>
      <w:r w:rsidRPr="00D0137D">
        <w:t> </w:t>
      </w:r>
      <w:proofErr w:type="spellStart"/>
      <w:r w:rsidRPr="00D0137D">
        <w:t>printf</w:t>
      </w:r>
      <w:proofErr w:type="spellEnd"/>
      <w:r w:rsidRPr="00D0137D">
        <w:t>(</w:t>
      </w:r>
      <w:proofErr w:type="spellStart"/>
      <w:r w:rsidR="0089618B">
        <w:rPr>
          <w:lang w:val="en-US"/>
        </w:rPr>
        <w:t>const</w:t>
      </w:r>
      <w:proofErr w:type="spellEnd"/>
      <w:r w:rsidR="0089618B">
        <w:rPr>
          <w:lang w:val="en-US"/>
        </w:rPr>
        <w:t> char </w:t>
      </w:r>
      <w:r w:rsidR="0089618B" w:rsidRPr="0089618B">
        <w:t>*</w:t>
      </w:r>
      <w:r w:rsidRPr="00D0137D">
        <w:t xml:space="preserve">, …)) и не может передаваться по указателю в функцию (например </w:t>
      </w:r>
      <w:proofErr w:type="spellStart"/>
      <w:r w:rsidRPr="00D0137D">
        <w:t>scanf</w:t>
      </w:r>
      <w:proofErr w:type="spellEnd"/>
      <w:r w:rsidRPr="00D0137D">
        <w:t>(</w:t>
      </w:r>
      <w:proofErr w:type="spellStart"/>
      <w:r w:rsidR="0089618B">
        <w:rPr>
          <w:lang w:val="en-US"/>
        </w:rPr>
        <w:t>const</w:t>
      </w:r>
      <w:proofErr w:type="spellEnd"/>
      <w:r w:rsidR="0089618B">
        <w:rPr>
          <w:lang w:val="en-US"/>
        </w:rPr>
        <w:t> char </w:t>
      </w:r>
      <w:r w:rsidR="0089618B" w:rsidRPr="00B72736">
        <w:t>*</w:t>
      </w:r>
      <w:r w:rsidRPr="00D0137D">
        <w:t xml:space="preserve">, </w:t>
      </w:r>
      <w:proofErr w:type="spellStart"/>
      <w:r w:rsidRPr="00D0137D">
        <w:t>void</w:t>
      </w:r>
      <w:proofErr w:type="spellEnd"/>
      <w:r w:rsidR="0089618B">
        <w:rPr>
          <w:lang w:val="en-US"/>
        </w:rPr>
        <w:t> </w:t>
      </w:r>
      <w:r w:rsidRPr="00D0137D">
        <w:t xml:space="preserve">*)). </w:t>
      </w:r>
      <w:r>
        <w:t>В</w:t>
      </w:r>
      <w:r w:rsidRPr="00D0137D">
        <w:t xml:space="preserve"> подобных случаях необходимо создать локальную буферную переменную</w:t>
      </w:r>
      <w:r>
        <w:t>,</w:t>
      </w:r>
      <w:r w:rsidRPr="00D0137D">
        <w:t xml:space="preserve"> через которую читать и писать в переменную ПОП. Это ограничение касается использования свойств только в </w:t>
      </w:r>
      <w:proofErr w:type="spellStart"/>
      <w:r w:rsidRPr="00D0137D">
        <w:t>inline</w:t>
      </w:r>
      <w:proofErr w:type="spellEnd"/>
      <w:r w:rsidRPr="00D0137D">
        <w:t>-модулях.</w:t>
      </w:r>
    </w:p>
    <w:p w:rsidR="00F23633" w:rsidRPr="0089618B" w:rsidRDefault="00F23633" w:rsidP="00F23633">
      <w:pPr>
        <w:pStyle w:val="a"/>
      </w:pPr>
      <w:r>
        <w:t xml:space="preserve">Переменные в общей памяти не могу иметь тип </w:t>
      </w:r>
      <w:r w:rsidRPr="004D2233">
        <w:t>“</w:t>
      </w:r>
      <w:r>
        <w:t>указатель</w:t>
      </w:r>
      <w:r w:rsidRPr="004D2233">
        <w:t>”</w:t>
      </w:r>
      <w:r>
        <w:t xml:space="preserve">. Следствием этого является то, что в общей памяти нельзя создавать массивы переменной длины. </w:t>
      </w:r>
    </w:p>
    <w:p w:rsidR="0089618B" w:rsidRDefault="0089618B" w:rsidP="00F23633">
      <w:pPr>
        <w:pStyle w:val="a"/>
      </w:pPr>
      <w:r w:rsidRPr="00D0137D">
        <w:t>В качестве переменных предметной области нельзя использовать многомерные массивы</w:t>
      </w:r>
      <w:r>
        <w:t>, как следствие запрета 2</w:t>
      </w:r>
      <w:r w:rsidRPr="00D0137D">
        <w:t xml:space="preserve">. Необходимо представить многомерный массив в виде </w:t>
      </w:r>
      <w:proofErr w:type="gramStart"/>
      <w:r w:rsidRPr="00D0137D">
        <w:t>одномерного</w:t>
      </w:r>
      <w:proofErr w:type="gramEnd"/>
      <w:r>
        <w:t>.</w:t>
      </w:r>
    </w:p>
    <w:p w:rsidR="00BC7E7A" w:rsidRDefault="00BC7E7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BC7E7A" w:rsidRDefault="00BC7E7A" w:rsidP="009569C9">
      <w:pPr>
        <w:pStyle w:val="1"/>
      </w:pPr>
      <w:r>
        <w:lastRenderedPageBreak/>
        <w:t>ЭКСПЕРИМЕНТАЛЬНЫЕ ИЗМЕРЕНИЯ НАКЛАДНЫХ РАСХОДОВ НА ПЕРЕДАЧУ ДАННЫХ В ГСП</w:t>
      </w:r>
    </w:p>
    <w:p w:rsidR="00BC7E7A" w:rsidRDefault="00BC7E7A" w:rsidP="00BC7E7A">
      <w:pPr>
        <w:pStyle w:val="2"/>
      </w:pPr>
      <w:r>
        <w:t xml:space="preserve">Условия эксперимента </w:t>
      </w:r>
    </w:p>
    <w:p w:rsidR="00BC7E7A" w:rsidRPr="00FF4532" w:rsidRDefault="00BC7E7A" w:rsidP="00BC7E7A">
      <w:r>
        <w:t xml:space="preserve">Для </w:t>
      </w:r>
      <w:r w:rsidR="004B1930">
        <w:t xml:space="preserve">оценки эффективности предложенной реализации модели общей памяти для распределенной </w:t>
      </w:r>
      <w:r w:rsidR="00CD7CD6">
        <w:t xml:space="preserve">вычислительной </w:t>
      </w:r>
      <w:r w:rsidR="004B1930">
        <w:t xml:space="preserve">системы </w:t>
      </w:r>
      <w:r w:rsidR="00CD7CD6">
        <w:t xml:space="preserve">кластера </w:t>
      </w:r>
      <w:r w:rsidR="004B1930">
        <w:t xml:space="preserve">были проведены сравнительные тесты программы, написанной на </w:t>
      </w:r>
      <w:r w:rsidR="004B1930">
        <w:rPr>
          <w:lang w:val="en-US"/>
        </w:rPr>
        <w:t>PRAPH</w:t>
      </w:r>
      <w:r w:rsidR="004B1930">
        <w:t xml:space="preserve"> с использованием общей памяти и программы на </w:t>
      </w:r>
      <w:r w:rsidR="004B1930" w:rsidRPr="004B1930">
        <w:t>“</w:t>
      </w:r>
      <w:r w:rsidR="004B1930">
        <w:t>чистом</w:t>
      </w:r>
      <w:r w:rsidR="004B1930" w:rsidRPr="004B1930">
        <w:t xml:space="preserve">” </w:t>
      </w:r>
      <w:r w:rsidR="004B1930">
        <w:rPr>
          <w:lang w:val="en-US"/>
        </w:rPr>
        <w:t>MPI</w:t>
      </w:r>
      <w:r w:rsidR="004B1930" w:rsidRPr="004B1930">
        <w:t>.</w:t>
      </w:r>
      <w:r w:rsidR="004B1930">
        <w:t xml:space="preserve"> Сравнивалось время передачи массива из 1 000 000 элементов типа </w:t>
      </w:r>
      <w:r w:rsidR="004B1930">
        <w:rPr>
          <w:lang w:val="en-US"/>
        </w:rPr>
        <w:t>double</w:t>
      </w:r>
      <w:r w:rsidR="004B1930" w:rsidRPr="004B1930">
        <w:t xml:space="preserve"> </w:t>
      </w:r>
      <w:r w:rsidR="004B1930">
        <w:t xml:space="preserve">как единого массива и передача массива </w:t>
      </w:r>
      <w:r w:rsidR="004B1930" w:rsidRPr="004B1930">
        <w:t>“</w:t>
      </w:r>
      <w:r w:rsidR="00A933C4">
        <w:t>поэлементно</w:t>
      </w:r>
      <w:r w:rsidR="004B1930" w:rsidRPr="004B1930">
        <w:t>”</w:t>
      </w:r>
      <w:r w:rsidR="004B1930">
        <w:t xml:space="preserve">. Эксперименты проводились на суперкомпьютере СГАУ </w:t>
      </w:r>
      <w:r w:rsidR="004B1930" w:rsidRPr="00CD7CD6">
        <w:t>“</w:t>
      </w:r>
      <w:r w:rsidR="004B1930">
        <w:t>Сергей Королев</w:t>
      </w:r>
      <w:r w:rsidR="004B1930" w:rsidRPr="00CD7CD6">
        <w:t>”</w:t>
      </w:r>
      <w:r w:rsidR="004B1930">
        <w:t>.</w:t>
      </w:r>
      <w:r w:rsidR="00CD7CD6">
        <w:t xml:space="preserve"> В эксперименте было задействовано </w:t>
      </w:r>
      <w:r w:rsidR="00944483">
        <w:t>до 30</w:t>
      </w:r>
      <w:r w:rsidR="00CD7CD6">
        <w:t xml:space="preserve"> процессоров, расположенных на разных узлах кластера. В качестве </w:t>
      </w:r>
      <w:r w:rsidR="00CD7CD6" w:rsidRPr="00CD7CD6">
        <w:t>системной сети</w:t>
      </w:r>
      <w:r w:rsidR="00CD7CD6">
        <w:t xml:space="preserve"> для связи узлов использовалась</w:t>
      </w:r>
      <w:r w:rsidR="00CD7CD6" w:rsidRPr="00CD7CD6">
        <w:t xml:space="preserve"> </w:t>
      </w:r>
      <w:proofErr w:type="spellStart"/>
      <w:r w:rsidR="00CD7CD6">
        <w:t>QLogic</w:t>
      </w:r>
      <w:proofErr w:type="spellEnd"/>
      <w:r w:rsidR="00CD7CD6">
        <w:t>/</w:t>
      </w:r>
      <w:proofErr w:type="spellStart"/>
      <w:r w:rsidR="00CD7CD6">
        <w:t>Voltaire</w:t>
      </w:r>
      <w:proofErr w:type="spellEnd"/>
      <w:r w:rsidR="00CD7CD6">
        <w:t xml:space="preserve"> </w:t>
      </w:r>
      <w:proofErr w:type="spellStart"/>
      <w:r w:rsidR="00CD7CD6">
        <w:t>InfiniBand</w:t>
      </w:r>
      <w:proofErr w:type="spellEnd"/>
      <w:r w:rsidR="00CD7CD6">
        <w:t xml:space="preserve"> DDR со скоростью передачи до </w:t>
      </w:r>
      <w:r w:rsidR="00FF4532">
        <w:t>20Гбит/</w:t>
      </w:r>
      <w:proofErr w:type="gramStart"/>
      <w:r w:rsidR="00FF4532">
        <w:t>с</w:t>
      </w:r>
      <w:proofErr w:type="gramEnd"/>
      <w:r w:rsidR="00FF4532">
        <w:t xml:space="preserve">. Использовалась библиотека </w:t>
      </w:r>
      <w:r w:rsidR="00FF4532">
        <w:rPr>
          <w:lang w:val="en-US"/>
        </w:rPr>
        <w:t>MVAPICH</w:t>
      </w:r>
      <w:r w:rsidR="00FF4532" w:rsidRPr="00FF4532">
        <w:t xml:space="preserve">2 </w:t>
      </w:r>
      <w:r w:rsidR="00FF4532">
        <w:t xml:space="preserve">оптимизированная под </w:t>
      </w:r>
      <w:proofErr w:type="spellStart"/>
      <w:r w:rsidR="00FF4532">
        <w:t>InfiniBan</w:t>
      </w:r>
      <w:proofErr w:type="spellEnd"/>
      <w:r w:rsidR="00FF4532">
        <w:rPr>
          <w:lang w:val="en-US"/>
        </w:rPr>
        <w:t>d</w:t>
      </w:r>
      <w:r w:rsidR="00FF4532" w:rsidRPr="00FF4532">
        <w:t>.</w:t>
      </w:r>
    </w:p>
    <w:p w:rsidR="004B1930" w:rsidRDefault="004B1930" w:rsidP="004B1930">
      <w:pPr>
        <w:pStyle w:val="2"/>
      </w:pPr>
      <w:r>
        <w:t>Результаты эксперимента</w:t>
      </w:r>
    </w:p>
    <w:p w:rsidR="00944483" w:rsidRDefault="00944483" w:rsidP="00944483">
      <w:pPr>
        <w:pStyle w:val="3"/>
      </w:pPr>
      <w:r>
        <w:t>Измерение времени передачи целого массива</w:t>
      </w:r>
    </w:p>
    <w:p w:rsidR="00944483" w:rsidRPr="00153160" w:rsidRDefault="00944483" w:rsidP="00944483">
      <w:r>
        <w:t xml:space="preserve">В первом эксперименте измерялось время передачи массива из </w:t>
      </w:r>
      <w:r w:rsidRPr="00944483">
        <w:t>1</w:t>
      </w:r>
      <w:r>
        <w:t> </w:t>
      </w:r>
      <w:r w:rsidRPr="00944483">
        <w:t>000</w:t>
      </w:r>
      <w:r>
        <w:t> 000 элементов целиком. Время засекалось от момента начала ожидания массива до его получения.</w:t>
      </w:r>
      <w:r w:rsidR="00FF4532">
        <w:t xml:space="preserve"> Все процессы предварительно были синхронизированы через </w:t>
      </w:r>
      <w:r w:rsidR="00FF4532">
        <w:rPr>
          <w:lang w:val="en-US"/>
        </w:rPr>
        <w:t>MPI</w:t>
      </w:r>
      <w:r w:rsidR="00FF4532" w:rsidRPr="00153160">
        <w:t>_</w:t>
      </w:r>
      <w:proofErr w:type="spellStart"/>
      <w:r w:rsidR="00FF4532">
        <w:rPr>
          <w:lang w:val="en-US"/>
        </w:rPr>
        <w:t>Barier</w:t>
      </w:r>
      <w:proofErr w:type="spellEnd"/>
      <w:r w:rsidR="00FF4532" w:rsidRPr="00153160">
        <w:t>().</w:t>
      </w:r>
    </w:p>
    <w:p w:rsidR="004B1930" w:rsidRDefault="004B1930" w:rsidP="004B1930">
      <w:r>
        <w:t xml:space="preserve">Результаты эксперимента приведены в таблице и на </w:t>
      </w:r>
      <w:r w:rsidR="00182ED9">
        <w:t>рисунке 6</w:t>
      </w:r>
      <w: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1186"/>
        <w:gridCol w:w="1177"/>
        <w:gridCol w:w="1290"/>
        <w:gridCol w:w="1308"/>
        <w:gridCol w:w="1276"/>
        <w:gridCol w:w="1288"/>
      </w:tblGrid>
      <w:tr w:rsidR="005B3321" w:rsidRPr="005B3321" w:rsidTr="005B332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 w:bidi="ar-SA"/>
              </w:rPr>
              <w:t>Граф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 w:bidi="ar-SA"/>
              </w:rPr>
              <w:t>Чистый MPI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 w:bidi="ar-SA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 w:bidi="ar-SA"/>
              </w:rPr>
              <w:t>Граф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 w:bidi="ar-SA"/>
              </w:rPr>
              <w:t>Чистый MPI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</w:p>
        </w:tc>
      </w:tr>
      <w:tr w:rsidR="005B3321" w:rsidRPr="005B3321" w:rsidTr="005B332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FF4532" w:rsidP="00FF4532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Номер</w:t>
            </w:r>
            <w:r w:rsidR="005B3321"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 xml:space="preserve"> процесс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а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 w:bidi="ar-SA"/>
              </w:rPr>
              <w:t>Весь массив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Накладные расходы</w:t>
            </w: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 w:bidi="ar-SA"/>
              </w:rPr>
              <w:t>Поэлементно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Накладные расходы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0,0033541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0,0087700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0,3824486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4,1762000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0,3362190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12,42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0,0054910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0,0101080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0,5432351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4,1843500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0,6731550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6,22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0,0077121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0,0253921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0,3037216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4,2014400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1,0249600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4,10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0,0098951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0,0265560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0,3726122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4,2228200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1,3744200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3,07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0,0120518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0,0354850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0,3396308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8,3733600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1,7241700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4,86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0,0142450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0,0419271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0,3397564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8,4177600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2,0622800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4,08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0,0163870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0,0372140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0,4403450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8,4629200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2,4115400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3,51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0,0184159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0,0359800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0,5118371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8,5056200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2,7689600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3,07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lastRenderedPageBreak/>
              <w:t>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0,0204589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0,0429502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0,4763400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12,7302000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3,1016900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4,10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0,0224710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0,0448780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0,5007130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12,8189000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3,4355600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3,73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0,0244930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0,0558629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0,4384484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12,8835000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3,7703100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3,42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0,0265100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0,0525172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0,5047870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12,9495000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4,1292900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3,14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0,0285220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0,0573850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0,4970288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17,1755000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4,4815000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3,83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0,0305281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0,0614181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0,4970538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17,2822000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4,8265400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3,58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0,0325871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0,0649281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0,5018952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17,3967000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5,1809600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3,36</w:t>
            </w:r>
          </w:p>
        </w:tc>
      </w:tr>
      <w:tr w:rsidR="005B3321" w:rsidRPr="005B3321" w:rsidTr="005B3321">
        <w:trPr>
          <w:trHeight w:val="2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0,0629568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0,1341530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0,4692910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35,2747000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10,4065000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321" w:rsidRPr="005B3321" w:rsidRDefault="005B3321" w:rsidP="005B332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</w:pPr>
            <w:r w:rsidRPr="005B33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 w:bidi="ar-SA"/>
              </w:rPr>
              <w:t>3,39</w:t>
            </w:r>
          </w:p>
        </w:tc>
      </w:tr>
    </w:tbl>
    <w:p w:rsidR="00A933C4" w:rsidRDefault="00A933C4" w:rsidP="004B1930"/>
    <w:p w:rsidR="00A933C4" w:rsidRDefault="00A933C4" w:rsidP="004B1930">
      <w:r>
        <w:rPr>
          <w:noProof/>
          <w:lang w:eastAsia="ru-RU" w:bidi="ar-SA"/>
        </w:rPr>
        <w:drawing>
          <wp:inline distT="0" distB="0" distL="0" distR="0" wp14:anchorId="706B2BEB">
            <wp:extent cx="4584700" cy="2755900"/>
            <wp:effectExtent l="0" t="0" r="6350" b="635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33C4" w:rsidRPr="00FF4532" w:rsidRDefault="00A933C4" w:rsidP="00A933C4">
      <w:pPr>
        <w:pStyle w:val="af0"/>
      </w:pPr>
      <w:r w:rsidRPr="006C56EA">
        <w:t xml:space="preserve">Рис. </w:t>
      </w:r>
      <w:r w:rsidR="00944483">
        <w:t>6 –</w:t>
      </w:r>
      <w:r w:rsidRPr="006C56EA">
        <w:t xml:space="preserve"> </w:t>
      </w:r>
      <w:r>
        <w:t>Время передачи целого массива</w:t>
      </w:r>
      <w:r w:rsidR="00FF4532" w:rsidRPr="00FF4532">
        <w:t>.</w:t>
      </w:r>
    </w:p>
    <w:p w:rsidR="00EC0CCD" w:rsidRDefault="00FF4532" w:rsidP="00FF4532">
      <w:pPr>
        <w:rPr>
          <w:lang w:eastAsia="ru-RU" w:bidi="ar-SA"/>
        </w:rPr>
      </w:pPr>
      <w:r>
        <w:rPr>
          <w:lang w:eastAsia="ru-RU" w:bidi="ar-SA"/>
        </w:rPr>
        <w:t xml:space="preserve">На таблицы видно, что время получения всеми 15-ю процессами всего массива оставил 0,032 сек, а в программе на </w:t>
      </w:r>
      <w:r>
        <w:rPr>
          <w:lang w:val="en-US" w:eastAsia="ru-RU" w:bidi="ar-SA"/>
        </w:rPr>
        <w:t>MPI</w:t>
      </w:r>
      <w:r>
        <w:rPr>
          <w:lang w:eastAsia="ru-RU" w:bidi="ar-SA"/>
        </w:rPr>
        <w:t xml:space="preserve"> все процессы получили массив только через 0,064 сек. Время рассылки данных в программе использующей механизм общей памяти технологии ГСП меньше времени рассылки в программе на </w:t>
      </w:r>
      <w:r w:rsidRPr="00FF4532">
        <w:rPr>
          <w:lang w:eastAsia="ru-RU" w:bidi="ar-SA"/>
        </w:rPr>
        <w:t>“</w:t>
      </w:r>
      <w:r>
        <w:rPr>
          <w:lang w:eastAsia="ru-RU" w:bidi="ar-SA"/>
        </w:rPr>
        <w:t>чистом</w:t>
      </w:r>
      <w:r w:rsidRPr="00FF4532">
        <w:rPr>
          <w:lang w:eastAsia="ru-RU" w:bidi="ar-SA"/>
        </w:rPr>
        <w:t>”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MPI</w:t>
      </w:r>
      <w:r w:rsidRPr="00FF4532">
        <w:rPr>
          <w:lang w:eastAsia="ru-RU" w:bidi="ar-SA"/>
        </w:rPr>
        <w:t xml:space="preserve"> </w:t>
      </w:r>
      <w:r>
        <w:rPr>
          <w:lang w:eastAsia="ru-RU" w:bidi="ar-SA"/>
        </w:rPr>
        <w:t>в 2 раза. Подробнее карта пересылок показана на рисунке 7 и 8.</w:t>
      </w:r>
    </w:p>
    <w:p w:rsidR="00FF4532" w:rsidRDefault="00EC0CCD" w:rsidP="00EC0CCD">
      <w:pPr>
        <w:ind w:firstLine="0"/>
        <w:rPr>
          <w:lang w:eastAsia="ru-RU" w:bidi="ar-SA"/>
        </w:rPr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501C8" wp14:editId="1FD22921">
                <wp:simplePos x="0" y="0"/>
                <wp:positionH relativeFrom="column">
                  <wp:posOffset>4665395</wp:posOffset>
                </wp:positionH>
                <wp:positionV relativeFrom="paragraph">
                  <wp:posOffset>831709</wp:posOffset>
                </wp:positionV>
                <wp:extent cx="1018647" cy="2093887"/>
                <wp:effectExtent l="57150" t="19050" r="67310" b="97155"/>
                <wp:wrapNone/>
                <wp:docPr id="349" name="Прямая со стрелко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647" cy="2093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9" o:spid="_x0000_s1026" type="#_x0000_t32" style="position:absolute;margin-left:367.35pt;margin-top:65.5pt;width:80.2pt;height:16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C71E2" wp14:editId="2BB9BFD9">
                <wp:simplePos x="0" y="0"/>
                <wp:positionH relativeFrom="column">
                  <wp:posOffset>3861199</wp:posOffset>
                </wp:positionH>
                <wp:positionV relativeFrom="paragraph">
                  <wp:posOffset>828731</wp:posOffset>
                </wp:positionV>
                <wp:extent cx="1062990" cy="1799015"/>
                <wp:effectExtent l="57150" t="19050" r="80010" b="86995"/>
                <wp:wrapNone/>
                <wp:docPr id="348" name="Прямая со стрелко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90" cy="1799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8" o:spid="_x0000_s1026" type="#_x0000_t32" style="position:absolute;margin-left:304.05pt;margin-top:65.25pt;width:83.7pt;height:14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D6E3D" wp14:editId="5EEB0B00">
                <wp:simplePos x="0" y="0"/>
                <wp:positionH relativeFrom="column">
                  <wp:posOffset>3068918</wp:posOffset>
                </wp:positionH>
                <wp:positionV relativeFrom="paragraph">
                  <wp:posOffset>828731</wp:posOffset>
                </wp:positionV>
                <wp:extent cx="1063325" cy="1495208"/>
                <wp:effectExtent l="57150" t="19050" r="80010" b="8636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25" cy="14952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7" o:spid="_x0000_s1026" type="#_x0000_t32" style="position:absolute;margin-left:241.65pt;margin-top:65.25pt;width:83.75pt;height:11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B4659" wp14:editId="68667928">
                <wp:simplePos x="0" y="0"/>
                <wp:positionH relativeFrom="column">
                  <wp:posOffset>2297486</wp:posOffset>
                </wp:positionH>
                <wp:positionV relativeFrom="paragraph">
                  <wp:posOffset>831709</wp:posOffset>
                </wp:positionV>
                <wp:extent cx="1033540" cy="1206294"/>
                <wp:effectExtent l="38100" t="19050" r="90805" b="89535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540" cy="12062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5" o:spid="_x0000_s1026" type="#_x0000_t32" style="position:absolute;margin-left:180.9pt;margin-top:65.5pt;width:81.4pt;height: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A2438" wp14:editId="742C4D62">
                <wp:simplePos x="0" y="0"/>
                <wp:positionH relativeFrom="column">
                  <wp:posOffset>1645194</wp:posOffset>
                </wp:positionH>
                <wp:positionV relativeFrom="paragraph">
                  <wp:posOffset>828731</wp:posOffset>
                </wp:positionV>
                <wp:extent cx="857250" cy="914400"/>
                <wp:effectExtent l="38100" t="19050" r="95250" b="95250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4" o:spid="_x0000_s1026" type="#_x0000_t32" style="position:absolute;margin-left:129.55pt;margin-top:65.25pt;width:67.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1AF05" wp14:editId="6FC44DEC">
                <wp:simplePos x="0" y="0"/>
                <wp:positionH relativeFrom="column">
                  <wp:posOffset>998859</wp:posOffset>
                </wp:positionH>
                <wp:positionV relativeFrom="paragraph">
                  <wp:posOffset>831709</wp:posOffset>
                </wp:positionV>
                <wp:extent cx="857809" cy="613572"/>
                <wp:effectExtent l="38100" t="19050" r="95250" b="91440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809" cy="6135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3" o:spid="_x0000_s1026" type="#_x0000_t32" style="position:absolute;margin-left:78.65pt;margin-top:65.5pt;width:67.55pt;height:4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4148" wp14:editId="474B4C62">
                <wp:simplePos x="0" y="0"/>
                <wp:positionH relativeFrom="column">
                  <wp:posOffset>395580</wp:posOffset>
                </wp:positionH>
                <wp:positionV relativeFrom="paragraph">
                  <wp:posOffset>832579</wp:posOffset>
                </wp:positionV>
                <wp:extent cx="823865" cy="307818"/>
                <wp:effectExtent l="38100" t="38100" r="71755" b="11176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65" cy="3078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2" o:spid="_x0000_s1026" type="#_x0000_t32" style="position:absolute;margin-left:31.15pt;margin-top:65.55pt;width:64.85pt;height:2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 w:bidi="ar-SA"/>
        </w:rPr>
        <w:drawing>
          <wp:inline distT="0" distB="0" distL="0" distR="0" wp14:anchorId="2EBE34A7" wp14:editId="51F6B77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а процессов читый MP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E1" w:rsidRDefault="00ED58E1" w:rsidP="00ED58E1">
      <w:pPr>
        <w:pStyle w:val="af0"/>
        <w:rPr>
          <w:lang w:val="en-US"/>
        </w:rPr>
      </w:pPr>
      <w:r w:rsidRPr="006C56EA">
        <w:t xml:space="preserve">Рис. </w:t>
      </w:r>
      <w:r>
        <w:t>7 –</w:t>
      </w:r>
      <w:r w:rsidRPr="006C56EA">
        <w:t xml:space="preserve"> </w:t>
      </w:r>
      <w:r>
        <w:t xml:space="preserve">Карта процессов для программы на </w:t>
      </w:r>
      <w:r w:rsidRPr="00ED58E1">
        <w:t>“</w:t>
      </w:r>
      <w:r>
        <w:t>чистом</w:t>
      </w:r>
      <w:r w:rsidRPr="00ED58E1">
        <w:t>”</w:t>
      </w:r>
      <w:r>
        <w:t xml:space="preserve"> </w:t>
      </w:r>
      <w:r>
        <w:rPr>
          <w:lang w:val="en-US"/>
        </w:rPr>
        <w:t>MPI</w:t>
      </w:r>
    </w:p>
    <w:p w:rsidR="00ED58E1" w:rsidRDefault="00C006B3" w:rsidP="00ED58E1">
      <w:pPr>
        <w:ind w:firstLine="0"/>
        <w:rPr>
          <w:lang w:val="en-US"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EC41DB" wp14:editId="04A753A4">
                <wp:simplePos x="0" y="0"/>
                <wp:positionH relativeFrom="column">
                  <wp:posOffset>424815</wp:posOffset>
                </wp:positionH>
                <wp:positionV relativeFrom="paragraph">
                  <wp:posOffset>841375</wp:posOffset>
                </wp:positionV>
                <wp:extent cx="3756025" cy="2085976"/>
                <wp:effectExtent l="38100" t="38100" r="53975" b="8572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6025" cy="2085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5" o:spid="_x0000_s1026" type="#_x0000_t32" style="position:absolute;margin-left:33.45pt;margin-top:66.25pt;width:295.75pt;height:164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FE9E6F" wp14:editId="6F10BDE5">
                <wp:simplePos x="0" y="0"/>
                <wp:positionH relativeFrom="column">
                  <wp:posOffset>424815</wp:posOffset>
                </wp:positionH>
                <wp:positionV relativeFrom="paragraph">
                  <wp:posOffset>841375</wp:posOffset>
                </wp:positionV>
                <wp:extent cx="2955925" cy="1787526"/>
                <wp:effectExtent l="38100" t="38100" r="53975" b="79375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5925" cy="1787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4" o:spid="_x0000_s1026" type="#_x0000_t32" style="position:absolute;margin-left:33.45pt;margin-top:66.25pt;width:232.75pt;height:140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5536F9" wp14:editId="012AA54F">
                <wp:simplePos x="0" y="0"/>
                <wp:positionH relativeFrom="column">
                  <wp:posOffset>424815</wp:posOffset>
                </wp:positionH>
                <wp:positionV relativeFrom="paragraph">
                  <wp:posOffset>841375</wp:posOffset>
                </wp:positionV>
                <wp:extent cx="2155825" cy="1495425"/>
                <wp:effectExtent l="38100" t="38100" r="53975" b="85725"/>
                <wp:wrapNone/>
                <wp:docPr id="363" name="Прямая со стрелкой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5825" cy="149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3" o:spid="_x0000_s1026" type="#_x0000_t32" style="position:absolute;margin-left:33.45pt;margin-top:66.25pt;width:169.75pt;height:117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30D9B9" wp14:editId="7C1D7E72">
                <wp:simplePos x="0" y="0"/>
                <wp:positionH relativeFrom="column">
                  <wp:posOffset>475615</wp:posOffset>
                </wp:positionH>
                <wp:positionV relativeFrom="paragraph">
                  <wp:posOffset>841375</wp:posOffset>
                </wp:positionV>
                <wp:extent cx="1346200" cy="1187450"/>
                <wp:effectExtent l="38100" t="38100" r="63500" b="88900"/>
                <wp:wrapNone/>
                <wp:docPr id="362" name="Прямая со стрелкой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18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2" o:spid="_x0000_s1026" type="#_x0000_t32" style="position:absolute;margin-left:37.45pt;margin-top:66.25pt;width:106pt;height:93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B0B8C3" wp14:editId="6AACEDD3">
                <wp:simplePos x="0" y="0"/>
                <wp:positionH relativeFrom="column">
                  <wp:posOffset>440690</wp:posOffset>
                </wp:positionH>
                <wp:positionV relativeFrom="paragraph">
                  <wp:posOffset>841375</wp:posOffset>
                </wp:positionV>
                <wp:extent cx="742950" cy="901701"/>
                <wp:effectExtent l="38100" t="38100" r="57150" b="88900"/>
                <wp:wrapNone/>
                <wp:docPr id="361" name="Прямая со стрелко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017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1" o:spid="_x0000_s1026" type="#_x0000_t32" style="position:absolute;margin-left:34.7pt;margin-top:66.25pt;width:58.5pt;height:71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61AC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0F48C3" wp14:editId="32672613">
                <wp:simplePos x="0" y="0"/>
                <wp:positionH relativeFrom="column">
                  <wp:posOffset>440690</wp:posOffset>
                </wp:positionH>
                <wp:positionV relativeFrom="paragraph">
                  <wp:posOffset>841375</wp:posOffset>
                </wp:positionV>
                <wp:extent cx="60325" cy="593725"/>
                <wp:effectExtent l="57150" t="38100" r="53975" b="73025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" cy="593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8" o:spid="_x0000_s1026" type="#_x0000_t32" style="position:absolute;margin-left:34.7pt;margin-top:66.25pt;width:4.75pt;height:46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61AC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4C6CDA" wp14:editId="76F89E6A">
                <wp:simplePos x="0" y="0"/>
                <wp:positionH relativeFrom="column">
                  <wp:posOffset>4180840</wp:posOffset>
                </wp:positionH>
                <wp:positionV relativeFrom="paragraph">
                  <wp:posOffset>841375</wp:posOffset>
                </wp:positionV>
                <wp:extent cx="1485900" cy="2085975"/>
                <wp:effectExtent l="57150" t="19050" r="76200" b="85725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085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7" o:spid="_x0000_s1026" type="#_x0000_t32" style="position:absolute;margin-left:329.2pt;margin-top:66.25pt;width:117pt;height:16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61AC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E243B1" wp14:editId="154BA875">
                <wp:simplePos x="0" y="0"/>
                <wp:positionH relativeFrom="column">
                  <wp:posOffset>3380740</wp:posOffset>
                </wp:positionH>
                <wp:positionV relativeFrom="paragraph">
                  <wp:posOffset>841375</wp:posOffset>
                </wp:positionV>
                <wp:extent cx="1600200" cy="1787525"/>
                <wp:effectExtent l="38100" t="19050" r="76200" b="98425"/>
                <wp:wrapNone/>
                <wp:docPr id="356" name="Прямая со стрелкой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787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6" o:spid="_x0000_s1026" type="#_x0000_t32" style="position:absolute;margin-left:266.2pt;margin-top:66.25pt;width:126pt;height:14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61AC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8A4B1A" wp14:editId="5E6FD991">
                <wp:simplePos x="0" y="0"/>
                <wp:positionH relativeFrom="column">
                  <wp:posOffset>2580640</wp:posOffset>
                </wp:positionH>
                <wp:positionV relativeFrom="paragraph">
                  <wp:posOffset>841375</wp:posOffset>
                </wp:positionV>
                <wp:extent cx="1600200" cy="1495425"/>
                <wp:effectExtent l="38100" t="19050" r="95250" b="85725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49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5" o:spid="_x0000_s1026" type="#_x0000_t32" style="position:absolute;margin-left:203.2pt;margin-top:66.25pt;width:126pt;height:1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61AC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A8791" wp14:editId="3D2F6AC4">
                <wp:simplePos x="0" y="0"/>
                <wp:positionH relativeFrom="column">
                  <wp:posOffset>1821815</wp:posOffset>
                </wp:positionH>
                <wp:positionV relativeFrom="paragraph">
                  <wp:posOffset>841375</wp:posOffset>
                </wp:positionV>
                <wp:extent cx="1577975" cy="1187450"/>
                <wp:effectExtent l="38100" t="19050" r="98425" b="8890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975" cy="118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4" o:spid="_x0000_s1026" type="#_x0000_t32" style="position:absolute;margin-left:143.45pt;margin-top:66.25pt;width:124.25pt;height:9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61AC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FB7AB" wp14:editId="5ED60C7C">
                <wp:simplePos x="0" y="0"/>
                <wp:positionH relativeFrom="column">
                  <wp:posOffset>1183640</wp:posOffset>
                </wp:positionH>
                <wp:positionV relativeFrom="paragraph">
                  <wp:posOffset>841375</wp:posOffset>
                </wp:positionV>
                <wp:extent cx="1216025" cy="901700"/>
                <wp:effectExtent l="38100" t="19050" r="98425" b="8890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025" cy="901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3" o:spid="_x0000_s1026" type="#_x0000_t32" style="position:absolute;margin-left:93.2pt;margin-top:66.25pt;width:95.75pt;height:7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61AC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FD1E3" wp14:editId="41C3C935">
                <wp:simplePos x="0" y="0"/>
                <wp:positionH relativeFrom="column">
                  <wp:posOffset>501015</wp:posOffset>
                </wp:positionH>
                <wp:positionV relativeFrom="paragraph">
                  <wp:posOffset>841375</wp:posOffset>
                </wp:positionV>
                <wp:extent cx="1069975" cy="596900"/>
                <wp:effectExtent l="38100" t="19050" r="92075" b="88900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975" cy="596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2" o:spid="_x0000_s1026" type="#_x0000_t32" style="position:absolute;margin-left:39.45pt;margin-top:66.25pt;width:84.25pt;height:4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" strokecolor="#d8d8d8 [2732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58E1">
        <w:rPr>
          <w:noProof/>
          <w:lang w:eastAsia="ru-RU" w:bidi="ar-SA"/>
        </w:rPr>
        <w:drawing>
          <wp:inline distT="0" distB="0" distL="0" distR="0">
            <wp:extent cx="5940425" cy="3341370"/>
            <wp:effectExtent l="0" t="0" r="3175" b="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а процессов с графом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E1" w:rsidRDefault="00ED58E1" w:rsidP="00ED58E1">
      <w:pPr>
        <w:pStyle w:val="af0"/>
      </w:pPr>
      <w:r w:rsidRPr="006C56EA">
        <w:t xml:space="preserve">Рис. </w:t>
      </w:r>
      <w:r w:rsidRPr="00ED58E1">
        <w:t>8</w:t>
      </w:r>
      <w:r>
        <w:t xml:space="preserve"> –</w:t>
      </w:r>
      <w:r w:rsidRPr="006C56EA">
        <w:t xml:space="preserve"> </w:t>
      </w:r>
      <w:r>
        <w:t>Карта процессов для программы на графе</w:t>
      </w:r>
      <w:r w:rsidR="00C006B3">
        <w:t>.</w:t>
      </w:r>
    </w:p>
    <w:p w:rsidR="00C006B3" w:rsidRDefault="00C006B3" w:rsidP="004B1930">
      <w:pPr>
        <w:rPr>
          <w:noProof/>
          <w:lang w:eastAsia="ru-RU" w:bidi="ar-SA"/>
        </w:rPr>
      </w:pPr>
    </w:p>
    <w:p w:rsidR="00A933C4" w:rsidRDefault="00C006B3" w:rsidP="00182ED9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1609344" cy="1975104"/>
            <wp:effectExtent l="0" t="0" r="0" b="635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егенда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" t="17528" r="34298" b="37397"/>
                    <a:stretch/>
                  </pic:blipFill>
                  <pic:spPr bwMode="auto">
                    <a:xfrm>
                      <a:off x="0" y="0"/>
                      <a:ext cx="1609233" cy="197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6B3" w:rsidRDefault="00C006B3" w:rsidP="004B1930"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13D0F4D" wp14:editId="6E80AECC">
                <wp:extent cx="5522976" cy="1403985"/>
                <wp:effectExtent l="0" t="0" r="1905" b="0"/>
                <wp:docPr id="3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297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160" w:rsidRDefault="00153160" w:rsidP="00C006B3">
                            <w:pPr>
                              <w:pStyle w:val="af0"/>
                            </w:pPr>
                            <w:r>
                              <w:t>Рис. 9 – Легенда для карты процессов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" o:spid="_x0000_s1363" type="#_x0000_t202" style="width:434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" stroked="f">
                <v:textbox style="mso-fit-shape-to-text:t">
                  <w:txbxContent>
                    <w:p w:rsidR="00153160" w:rsidRDefault="00153160" w:rsidP="00C006B3">
                      <w:pPr>
                        <w:pStyle w:val="af0"/>
                      </w:pPr>
                      <w:r>
                        <w:t>Рис. 9 – Легенда для карты процессов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06B3" w:rsidRDefault="00182ED9" w:rsidP="00182ED9">
      <w:pPr>
        <w:pStyle w:val="2"/>
      </w:pPr>
      <w:r>
        <w:t>Измерение времени передачи массива поэлементно</w:t>
      </w:r>
    </w:p>
    <w:p w:rsidR="00182ED9" w:rsidRDefault="00182ED9" w:rsidP="004B1930">
      <w:r>
        <w:t xml:space="preserve">В этом эксперименте массив из 1 000  000 элементов передавался по одному числу. Результаты эксперимента приведены в таблице и на рисунке 10. </w:t>
      </w:r>
    </w:p>
    <w:p w:rsidR="005B3321" w:rsidRDefault="00A933C4" w:rsidP="00182ED9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417E3DDC">
            <wp:extent cx="4584700" cy="2755900"/>
            <wp:effectExtent l="0" t="0" r="6350" b="635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33C4" w:rsidRDefault="00A933C4" w:rsidP="00182ED9">
      <w:pPr>
        <w:pStyle w:val="af0"/>
      </w:pPr>
      <w:r w:rsidRPr="00182ED9">
        <w:t xml:space="preserve">Рис. </w:t>
      </w:r>
      <w:r w:rsidR="00182ED9">
        <w:t xml:space="preserve">10 – </w:t>
      </w:r>
      <w:r w:rsidRPr="00182ED9">
        <w:t>Время передачи массива поэлементно</w:t>
      </w:r>
    </w:p>
    <w:p w:rsidR="00153160" w:rsidRPr="00153160" w:rsidRDefault="00153160" w:rsidP="00153160">
      <w:pPr>
        <w:rPr>
          <w:lang w:eastAsia="ru-RU" w:bidi="ar-SA"/>
        </w:rPr>
      </w:pPr>
      <w:r>
        <w:rPr>
          <w:lang w:eastAsia="ru-RU" w:bidi="ar-SA"/>
        </w:rPr>
        <w:t>Время передачи массива для программы на графе имеет ступенчатую структуру. Это связано с наполнением буфера. (</w:t>
      </w:r>
      <w:r w:rsidRPr="00153160">
        <w:rPr>
          <w:highlight w:val="red"/>
          <w:lang w:eastAsia="ru-RU" w:bidi="ar-SA"/>
        </w:rPr>
        <w:t>КАКОГО???)</w:t>
      </w:r>
    </w:p>
    <w:p w:rsidR="00A933C4" w:rsidRDefault="00153160" w:rsidP="00153160">
      <w:pPr>
        <w:pStyle w:val="2"/>
      </w:pPr>
      <w:r>
        <w:lastRenderedPageBreak/>
        <w:t>Вывод</w:t>
      </w:r>
    </w:p>
    <w:p w:rsidR="00A933C4" w:rsidRDefault="00153160" w:rsidP="004B1930">
      <w:r>
        <w:t xml:space="preserve">Как видно из сравнения графика на рисунке 6 и 10 механизм эмуляции общей </w:t>
      </w:r>
      <w:r w:rsidR="00CB5CD4">
        <w:t>памяти,</w:t>
      </w:r>
      <w:r>
        <w:t xml:space="preserve"> основанный на технологии </w:t>
      </w:r>
      <w:r>
        <w:rPr>
          <w:lang w:val="en-US"/>
        </w:rPr>
        <w:t>MPI</w:t>
      </w:r>
      <w:r w:rsidR="00CB5CD4">
        <w:t>,</w:t>
      </w:r>
      <w:r>
        <w:t xml:space="preserve"> может </w:t>
      </w:r>
      <w:r w:rsidR="00CB5CD4">
        <w:t xml:space="preserve">оптимизировать работу самой библиотеки, но для многих мелких передач не годится. Стоит отметить, что сделанные выводы годятся лишь для определённой архитектуры кластера и не проверялись для других архитектур. </w:t>
      </w:r>
      <w:bookmarkStart w:id="2" w:name="_GoBack"/>
      <w:bookmarkEnd w:id="2"/>
    </w:p>
    <w:p w:rsidR="00CB5CD4" w:rsidRPr="00153160" w:rsidRDefault="00CB5CD4" w:rsidP="004B1930"/>
    <w:p w:rsidR="00A933C4" w:rsidRPr="004B1930" w:rsidRDefault="00A933C4" w:rsidP="004B1930"/>
    <w:p w:rsidR="00F47B14" w:rsidRPr="00182ED9" w:rsidRDefault="009569C9" w:rsidP="00182ED9">
      <w:pPr>
        <w:pStyle w:val="13"/>
      </w:pPr>
      <w:r w:rsidRPr="00182ED9">
        <w:lastRenderedPageBreak/>
        <w:t>ССЫЛКИ</w:t>
      </w:r>
      <w:r w:rsidRPr="00182ED9">
        <w:tab/>
      </w:r>
    </w:p>
    <w:p w:rsidR="004A23D8" w:rsidRPr="00F23633" w:rsidRDefault="001F327E" w:rsidP="00876BE5">
      <w:pPr>
        <w:pStyle w:val="aff5"/>
        <w:numPr>
          <w:ilvl w:val="0"/>
          <w:numId w:val="8"/>
        </w:numPr>
        <w:ind w:left="709" w:hanging="568"/>
      </w:pPr>
      <w:r w:rsidRPr="00F23633">
        <w:t>Антонов, А. С. Параллельное программирование с использованием технологии MPI. М.: Издательство МГУ.</w:t>
      </w:r>
    </w:p>
    <w:p w:rsidR="00B72736" w:rsidRPr="00B72736" w:rsidRDefault="00B72736" w:rsidP="00876BE5">
      <w:pPr>
        <w:pStyle w:val="a"/>
        <w:numPr>
          <w:ilvl w:val="0"/>
          <w:numId w:val="8"/>
        </w:numPr>
        <w:ind w:left="709" w:hanging="568"/>
      </w:pPr>
      <w:r>
        <w:t xml:space="preserve">Абрамов С.М., Кузнецов А.А., </w:t>
      </w:r>
      <w:proofErr w:type="spellStart"/>
      <w:r>
        <w:t>Роганов</w:t>
      </w:r>
      <w:proofErr w:type="spellEnd"/>
      <w:r>
        <w:t xml:space="preserve"> В.А. Кроссплатформенная версия </w:t>
      </w:r>
      <w:r w:rsidRPr="00B72736">
        <w:rPr>
          <w:lang w:val="en-US"/>
        </w:rPr>
        <w:t>T</w:t>
      </w:r>
      <w:r>
        <w:t>-системы с открытой архитектурой // Вычислительные методы и программирование. - 2007. - Том 8, Раздел 2. - С. 18-23.</w:t>
      </w:r>
    </w:p>
    <w:p w:rsidR="00B72736" w:rsidRDefault="00B72736" w:rsidP="00876BE5">
      <w:pPr>
        <w:pStyle w:val="a"/>
        <w:numPr>
          <w:ilvl w:val="0"/>
          <w:numId w:val="8"/>
        </w:numPr>
        <w:ind w:left="709" w:hanging="568"/>
      </w:pPr>
      <w:r>
        <w:t xml:space="preserve">Введение в программирование для параллельных ЭВМ и кластеров: Учебное пособие. / Авторы-составители: Кравчук В.В., Попов С.Б., Привалов А.Ю., Фурсов В.А., Шустов В.А.; под ред. </w:t>
      </w:r>
      <w:proofErr w:type="spellStart"/>
      <w:r>
        <w:t>В.А.Фурсова</w:t>
      </w:r>
      <w:proofErr w:type="spellEnd"/>
      <w:r>
        <w:t xml:space="preserve">. // Самара: Самарский научный центр РАН, СГАУ, 2000. </w:t>
      </w:r>
      <w:r>
        <w:br/>
        <w:t xml:space="preserve">- 87 с. </w:t>
      </w:r>
    </w:p>
    <w:p w:rsidR="00B72736" w:rsidRDefault="00B72736" w:rsidP="00876BE5">
      <w:pPr>
        <w:pStyle w:val="a"/>
        <w:numPr>
          <w:ilvl w:val="0"/>
          <w:numId w:val="8"/>
        </w:numPr>
        <w:ind w:left="709" w:hanging="568"/>
      </w:pPr>
      <w:r>
        <w:t xml:space="preserve">Воеводин В.В., Воеводин </w:t>
      </w:r>
      <w:proofErr w:type="spellStart"/>
      <w:r>
        <w:t>Вл.В</w:t>
      </w:r>
      <w:proofErr w:type="spellEnd"/>
      <w:r>
        <w:t>. Параллельные вычисления -</w:t>
      </w:r>
      <w:r>
        <w:tab/>
        <w:t xml:space="preserve"> СПб</w:t>
      </w:r>
      <w:proofErr w:type="gramStart"/>
      <w:r>
        <w:t xml:space="preserve">.: </w:t>
      </w:r>
      <w:proofErr w:type="gramEnd"/>
      <w:r>
        <w:t>БХВ-Петербург, 2002. - 608 с.</w:t>
      </w:r>
    </w:p>
    <w:p w:rsidR="00B72736" w:rsidRDefault="00B72736" w:rsidP="00876BE5">
      <w:pPr>
        <w:pStyle w:val="a"/>
        <w:numPr>
          <w:ilvl w:val="0"/>
          <w:numId w:val="8"/>
        </w:numPr>
        <w:ind w:left="709" w:hanging="568"/>
      </w:pPr>
      <w:proofErr w:type="spellStart"/>
      <w:r>
        <w:t>Легалов</w:t>
      </w:r>
      <w:proofErr w:type="spellEnd"/>
      <w:r>
        <w:t xml:space="preserve"> А., Кузьмин Д., Казаков Ф., Привалихин Д.</w:t>
      </w:r>
      <w:r>
        <w:tab/>
        <w:t>На пути к переносимым параллельным программам.</w:t>
      </w:r>
      <w:r>
        <w:tab/>
        <w:t>// Открытые системы. - 2003. - № 5.</w:t>
      </w:r>
    </w:p>
    <w:p w:rsidR="00B72736" w:rsidRDefault="00B72736" w:rsidP="00876BE5">
      <w:pPr>
        <w:pStyle w:val="a"/>
        <w:numPr>
          <w:ilvl w:val="0"/>
          <w:numId w:val="8"/>
        </w:numPr>
        <w:ind w:left="709" w:hanging="568"/>
      </w:pPr>
      <w:proofErr w:type="spellStart"/>
      <w:r>
        <w:t>Тыугу</w:t>
      </w:r>
      <w:proofErr w:type="spellEnd"/>
      <w:r>
        <w:t xml:space="preserve"> Э.Х.</w:t>
      </w:r>
      <w:r>
        <w:tab/>
        <w:t>Концептуальное программирование. - М.: Наука, 1984. - 256 с.</w:t>
      </w:r>
    </w:p>
    <w:p w:rsidR="00B72736" w:rsidRPr="00B72736" w:rsidRDefault="00B72736" w:rsidP="00876BE5">
      <w:pPr>
        <w:pStyle w:val="a"/>
        <w:numPr>
          <w:ilvl w:val="0"/>
          <w:numId w:val="8"/>
        </w:numPr>
        <w:ind w:left="709" w:hanging="568"/>
        <w:rPr>
          <w:lang w:val="en-US"/>
        </w:rPr>
      </w:pPr>
      <w:proofErr w:type="spellStart"/>
      <w:r w:rsidRPr="00B72736">
        <w:rPr>
          <w:lang w:val="en-US"/>
        </w:rPr>
        <w:t>Tyugu</w:t>
      </w:r>
      <w:proofErr w:type="spellEnd"/>
      <w:r w:rsidRPr="00B72736">
        <w:rPr>
          <w:lang w:val="en-US"/>
        </w:rPr>
        <w:t xml:space="preserve">, E., </w:t>
      </w:r>
      <w:proofErr w:type="spellStart"/>
      <w:r w:rsidRPr="00B72736">
        <w:rPr>
          <w:lang w:val="en-US"/>
        </w:rPr>
        <w:t>Valt</w:t>
      </w:r>
      <w:proofErr w:type="spellEnd"/>
      <w:r w:rsidRPr="00B72736">
        <w:rPr>
          <w:lang w:val="en-US"/>
        </w:rPr>
        <w:t xml:space="preserve">, R. </w:t>
      </w:r>
      <w:r w:rsidRPr="00B72736">
        <w:rPr>
          <w:lang w:val="en-US"/>
        </w:rPr>
        <w:tab/>
        <w:t>Visual programming in NUT.</w:t>
      </w:r>
      <w:r w:rsidRPr="00B72736">
        <w:rPr>
          <w:lang w:val="en-US"/>
        </w:rPr>
        <w:tab/>
      </w:r>
      <w:r w:rsidRPr="00B72736">
        <w:rPr>
          <w:lang w:val="en-US"/>
        </w:rPr>
        <w:tab/>
        <w:t>// Journal of visual languages and programming. -1997. - v. 8. - C. 523 - 544.</w:t>
      </w:r>
    </w:p>
    <w:p w:rsidR="00B72736" w:rsidRDefault="00B72736" w:rsidP="00876BE5">
      <w:pPr>
        <w:pStyle w:val="a"/>
        <w:numPr>
          <w:ilvl w:val="0"/>
          <w:numId w:val="8"/>
        </w:numPr>
        <w:ind w:left="709" w:hanging="568"/>
      </w:pPr>
      <w:r>
        <w:t>Котов В.Е. Сети Петри. - М.: Наука, 1984. - 160 с.</w:t>
      </w:r>
    </w:p>
    <w:p w:rsidR="00B72736" w:rsidRPr="00876BE5" w:rsidRDefault="00876BE5" w:rsidP="00876BE5">
      <w:pPr>
        <w:pStyle w:val="a"/>
        <w:numPr>
          <w:ilvl w:val="0"/>
          <w:numId w:val="8"/>
        </w:numPr>
        <w:ind w:left="709" w:hanging="568"/>
      </w:pPr>
      <w:proofErr w:type="spellStart"/>
      <w:r>
        <w:t>Коварцев</w:t>
      </w:r>
      <w:proofErr w:type="spellEnd"/>
      <w:r>
        <w:t xml:space="preserve"> А.Н. Автоматизация разработки и тестирования программных средств. - </w:t>
      </w:r>
      <w:proofErr w:type="spellStart"/>
      <w:r>
        <w:t>Самар</w:t>
      </w:r>
      <w:proofErr w:type="spellEnd"/>
      <w:r>
        <w:t xml:space="preserve">. гос. </w:t>
      </w:r>
      <w:proofErr w:type="spellStart"/>
      <w:r>
        <w:t>аэрокосм</w:t>
      </w:r>
      <w:proofErr w:type="spellEnd"/>
      <w:r>
        <w:t>. ун-т</w:t>
      </w:r>
      <w:proofErr w:type="gramStart"/>
      <w:r>
        <w:t xml:space="preserve">., </w:t>
      </w:r>
      <w:proofErr w:type="gramEnd"/>
      <w:r>
        <w:t xml:space="preserve">Самара, 1999. </w:t>
      </w:r>
      <w:r w:rsidR="00182ED9">
        <w:t>–</w:t>
      </w:r>
      <w:r>
        <w:t xml:space="preserve"> 150</w:t>
      </w:r>
      <w:r w:rsidR="00182ED9">
        <w:t> </w:t>
      </w:r>
      <w:r>
        <w:t>с.</w:t>
      </w:r>
    </w:p>
    <w:p w:rsidR="00876BE5" w:rsidRPr="00B72736" w:rsidRDefault="00876BE5" w:rsidP="00876BE5">
      <w:pPr>
        <w:pStyle w:val="a"/>
        <w:numPr>
          <w:ilvl w:val="0"/>
          <w:numId w:val="8"/>
        </w:numPr>
        <w:ind w:left="709" w:hanging="568"/>
      </w:pPr>
      <w:r>
        <w:rPr>
          <w:noProof/>
        </w:rPr>
        <w:t>Гергель В.П. Теория и практика параллельных вычислений. – М.: Бином, 2007. – 423 с.</w:t>
      </w:r>
    </w:p>
    <w:p w:rsidR="009569C9" w:rsidRPr="00B72736" w:rsidRDefault="009569C9" w:rsidP="009569C9"/>
    <w:p w:rsidR="00B72736" w:rsidRPr="00B72736" w:rsidRDefault="00B72736" w:rsidP="009569C9"/>
    <w:sectPr w:rsidR="00B72736" w:rsidRPr="00B72736" w:rsidSect="00B112BD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160" w:rsidRDefault="00153160" w:rsidP="00265B94">
      <w:pPr>
        <w:spacing w:line="240" w:lineRule="auto"/>
      </w:pPr>
      <w:r>
        <w:separator/>
      </w:r>
    </w:p>
  </w:endnote>
  <w:endnote w:type="continuationSeparator" w:id="0">
    <w:p w:rsidR="00153160" w:rsidRDefault="00153160" w:rsidP="00265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540499"/>
      <w:docPartObj>
        <w:docPartGallery w:val="Page Numbers (Bottom of Page)"/>
        <w:docPartUnique/>
      </w:docPartObj>
    </w:sdtPr>
    <w:sdtContent>
      <w:p w:rsidR="00153160" w:rsidRDefault="00153160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CD4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153160" w:rsidRDefault="001531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160" w:rsidRDefault="00153160" w:rsidP="00265B94">
      <w:pPr>
        <w:spacing w:line="240" w:lineRule="auto"/>
      </w:pPr>
      <w:r>
        <w:separator/>
      </w:r>
    </w:p>
  </w:footnote>
  <w:footnote w:type="continuationSeparator" w:id="0">
    <w:p w:rsidR="00153160" w:rsidRDefault="00153160" w:rsidP="00265B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/>
      </w:rPr>
    </w:lvl>
  </w:abstractNum>
  <w:abstractNum w:abstractNumId="1">
    <w:nsid w:val="00D10733"/>
    <w:multiLevelType w:val="hybridMultilevel"/>
    <w:tmpl w:val="C57CC9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491424"/>
    <w:multiLevelType w:val="hybridMultilevel"/>
    <w:tmpl w:val="89AAAF8E"/>
    <w:lvl w:ilvl="0" w:tplc="6622B5A8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8B92D75"/>
    <w:multiLevelType w:val="multilevel"/>
    <w:tmpl w:val="9ABEE1B4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CD2A1F"/>
    <w:multiLevelType w:val="multilevel"/>
    <w:tmpl w:val="45C88956"/>
    <w:lvl w:ilvl="0">
      <w:start w:val="1"/>
      <w:numFmt w:val="russianUpper"/>
      <w:pStyle w:val="10"/>
      <w:lvlText w:val="ПРИЛОЖЕНИЕ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56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6870BB8"/>
    <w:multiLevelType w:val="hybridMultilevel"/>
    <w:tmpl w:val="5C301888"/>
    <w:lvl w:ilvl="0" w:tplc="4EC2D294">
      <w:start w:val="1"/>
      <w:numFmt w:val="decimal"/>
      <w:pStyle w:val="a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62C3DEB"/>
    <w:multiLevelType w:val="hybridMultilevel"/>
    <w:tmpl w:val="7B0CFCFA"/>
    <w:lvl w:ilvl="0" w:tplc="040EE6BA">
      <w:numFmt w:val="bullet"/>
      <w:pStyle w:val="a0"/>
      <w:lvlText w:val="-"/>
      <w:lvlJc w:val="left"/>
      <w:pPr>
        <w:ind w:left="927" w:hanging="360"/>
      </w:pPr>
      <w:rPr>
        <w:rFonts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9FE2999"/>
    <w:multiLevelType w:val="multilevel"/>
    <w:tmpl w:val="949A6F8E"/>
    <w:styleLink w:val="11"/>
    <w:lvl w:ilvl="0">
      <w:start w:val="1"/>
      <w:numFmt w:val="decimal"/>
      <w:lvlText w:val="%1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44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5608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42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72" w:hanging="1440"/>
      </w:pPr>
      <w:rPr>
        <w:rFonts w:hint="default"/>
      </w:rPr>
    </w:lvl>
  </w:abstractNum>
  <w:abstractNum w:abstractNumId="8">
    <w:nsid w:val="68025F94"/>
    <w:multiLevelType w:val="hybridMultilevel"/>
    <w:tmpl w:val="3BD01496"/>
    <w:lvl w:ilvl="0" w:tplc="6B8C7C62">
      <w:start w:val="1"/>
      <w:numFmt w:val="decimal"/>
      <w:pStyle w:val="20"/>
      <w:lvlText w:val="Б.%1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2"/>
  </w:num>
  <w:num w:numId="11">
    <w:abstractNumId w:val="0"/>
  </w:num>
  <w:num w:numId="12">
    <w:abstractNumId w:val="1"/>
  </w:num>
  <w:num w:numId="13">
    <w:abstractNumId w:val="5"/>
    <w:lvlOverride w:ilvl="0">
      <w:startOverride w:val="1"/>
    </w:lvlOverride>
  </w:num>
  <w:num w:numId="14">
    <w:abstractNumId w:val="6"/>
  </w:num>
  <w:num w:numId="15">
    <w:abstractNumId w:val="5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drawingGridHorizontalSpacing w:val="140"/>
  <w:displayHorizontalDrawingGridEvery w:val="2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1722D"/>
    <w:rsid w:val="00020436"/>
    <w:rsid w:val="00021608"/>
    <w:rsid w:val="00030E63"/>
    <w:rsid w:val="00040C69"/>
    <w:rsid w:val="00052F27"/>
    <w:rsid w:val="000734BC"/>
    <w:rsid w:val="00073900"/>
    <w:rsid w:val="000847AA"/>
    <w:rsid w:val="000A3376"/>
    <w:rsid w:val="000A6E53"/>
    <w:rsid w:val="000B052C"/>
    <w:rsid w:val="000B0FEC"/>
    <w:rsid w:val="000C4B4A"/>
    <w:rsid w:val="00111D66"/>
    <w:rsid w:val="001175F3"/>
    <w:rsid w:val="00125007"/>
    <w:rsid w:val="00126407"/>
    <w:rsid w:val="001502F5"/>
    <w:rsid w:val="00153160"/>
    <w:rsid w:val="00154134"/>
    <w:rsid w:val="0016418D"/>
    <w:rsid w:val="00182ED9"/>
    <w:rsid w:val="00184112"/>
    <w:rsid w:val="001847E7"/>
    <w:rsid w:val="00186BBC"/>
    <w:rsid w:val="001A3ED8"/>
    <w:rsid w:val="001C4658"/>
    <w:rsid w:val="001C6B62"/>
    <w:rsid w:val="001E583C"/>
    <w:rsid w:val="001F0BB1"/>
    <w:rsid w:val="001F327E"/>
    <w:rsid w:val="001F556F"/>
    <w:rsid w:val="00202589"/>
    <w:rsid w:val="002107FA"/>
    <w:rsid w:val="0021302A"/>
    <w:rsid w:val="0022042B"/>
    <w:rsid w:val="002229EB"/>
    <w:rsid w:val="00225CFB"/>
    <w:rsid w:val="00255AA3"/>
    <w:rsid w:val="00265B94"/>
    <w:rsid w:val="00266BDA"/>
    <w:rsid w:val="00293F62"/>
    <w:rsid w:val="0029600E"/>
    <w:rsid w:val="002C270A"/>
    <w:rsid w:val="002D5A2D"/>
    <w:rsid w:val="002E19AF"/>
    <w:rsid w:val="002E2ECC"/>
    <w:rsid w:val="002E7E92"/>
    <w:rsid w:val="003560A8"/>
    <w:rsid w:val="00361DA4"/>
    <w:rsid w:val="003673D3"/>
    <w:rsid w:val="0037626E"/>
    <w:rsid w:val="003A59FD"/>
    <w:rsid w:val="003A5D73"/>
    <w:rsid w:val="003D07C4"/>
    <w:rsid w:val="003E20C1"/>
    <w:rsid w:val="003E7077"/>
    <w:rsid w:val="00400DB8"/>
    <w:rsid w:val="00403AD8"/>
    <w:rsid w:val="004064B3"/>
    <w:rsid w:val="00412282"/>
    <w:rsid w:val="00412E69"/>
    <w:rsid w:val="00416315"/>
    <w:rsid w:val="00422219"/>
    <w:rsid w:val="00434F28"/>
    <w:rsid w:val="00442128"/>
    <w:rsid w:val="0045114A"/>
    <w:rsid w:val="00455437"/>
    <w:rsid w:val="00493984"/>
    <w:rsid w:val="004A23D8"/>
    <w:rsid w:val="004A2652"/>
    <w:rsid w:val="004A663D"/>
    <w:rsid w:val="004B1930"/>
    <w:rsid w:val="004C2372"/>
    <w:rsid w:val="004D05A8"/>
    <w:rsid w:val="004D1BBF"/>
    <w:rsid w:val="004E5500"/>
    <w:rsid w:val="004F2774"/>
    <w:rsid w:val="0050211F"/>
    <w:rsid w:val="00502A58"/>
    <w:rsid w:val="005112BC"/>
    <w:rsid w:val="005204E4"/>
    <w:rsid w:val="005355BA"/>
    <w:rsid w:val="0053787B"/>
    <w:rsid w:val="005646EE"/>
    <w:rsid w:val="00571514"/>
    <w:rsid w:val="005833F6"/>
    <w:rsid w:val="005861AC"/>
    <w:rsid w:val="005912B5"/>
    <w:rsid w:val="005A2836"/>
    <w:rsid w:val="005A3F2C"/>
    <w:rsid w:val="005B3321"/>
    <w:rsid w:val="005B3CF6"/>
    <w:rsid w:val="005C418D"/>
    <w:rsid w:val="005F17F9"/>
    <w:rsid w:val="00611409"/>
    <w:rsid w:val="00611F9D"/>
    <w:rsid w:val="00615820"/>
    <w:rsid w:val="00621B8F"/>
    <w:rsid w:val="00621C8B"/>
    <w:rsid w:val="00630B7A"/>
    <w:rsid w:val="00632144"/>
    <w:rsid w:val="006366BB"/>
    <w:rsid w:val="006561CD"/>
    <w:rsid w:val="006632B1"/>
    <w:rsid w:val="00664439"/>
    <w:rsid w:val="006764EB"/>
    <w:rsid w:val="006774D3"/>
    <w:rsid w:val="00694867"/>
    <w:rsid w:val="006B089E"/>
    <w:rsid w:val="006B0C6B"/>
    <w:rsid w:val="006D0580"/>
    <w:rsid w:val="006D2F29"/>
    <w:rsid w:val="006D7C40"/>
    <w:rsid w:val="006E1473"/>
    <w:rsid w:val="006E159B"/>
    <w:rsid w:val="006F28FD"/>
    <w:rsid w:val="00700BA7"/>
    <w:rsid w:val="00713015"/>
    <w:rsid w:val="0072203B"/>
    <w:rsid w:val="007459E7"/>
    <w:rsid w:val="00752EA9"/>
    <w:rsid w:val="00765C30"/>
    <w:rsid w:val="00772F06"/>
    <w:rsid w:val="007756A1"/>
    <w:rsid w:val="00777528"/>
    <w:rsid w:val="00781C81"/>
    <w:rsid w:val="00782240"/>
    <w:rsid w:val="00784D21"/>
    <w:rsid w:val="00786BE6"/>
    <w:rsid w:val="00797F4D"/>
    <w:rsid w:val="007A2052"/>
    <w:rsid w:val="007C386A"/>
    <w:rsid w:val="007C46F1"/>
    <w:rsid w:val="007D07C7"/>
    <w:rsid w:val="007E4AAE"/>
    <w:rsid w:val="007E7548"/>
    <w:rsid w:val="007F7C8D"/>
    <w:rsid w:val="008101A0"/>
    <w:rsid w:val="0081068E"/>
    <w:rsid w:val="00811D13"/>
    <w:rsid w:val="00816A3C"/>
    <w:rsid w:val="00825F3A"/>
    <w:rsid w:val="008402E9"/>
    <w:rsid w:val="0084514B"/>
    <w:rsid w:val="008746A4"/>
    <w:rsid w:val="00876BE5"/>
    <w:rsid w:val="00880654"/>
    <w:rsid w:val="00881764"/>
    <w:rsid w:val="00885782"/>
    <w:rsid w:val="0089618B"/>
    <w:rsid w:val="008B08D3"/>
    <w:rsid w:val="008B0AA6"/>
    <w:rsid w:val="008B0F91"/>
    <w:rsid w:val="008C2F36"/>
    <w:rsid w:val="008C7327"/>
    <w:rsid w:val="008D1662"/>
    <w:rsid w:val="008E6F68"/>
    <w:rsid w:val="008F4D70"/>
    <w:rsid w:val="00902562"/>
    <w:rsid w:val="009025AB"/>
    <w:rsid w:val="009131B6"/>
    <w:rsid w:val="00925C9D"/>
    <w:rsid w:val="00925DCD"/>
    <w:rsid w:val="00931989"/>
    <w:rsid w:val="009367E0"/>
    <w:rsid w:val="00936A00"/>
    <w:rsid w:val="0094035C"/>
    <w:rsid w:val="00944483"/>
    <w:rsid w:val="00944B36"/>
    <w:rsid w:val="00952CB4"/>
    <w:rsid w:val="009569C9"/>
    <w:rsid w:val="00963467"/>
    <w:rsid w:val="00963C9B"/>
    <w:rsid w:val="009675A3"/>
    <w:rsid w:val="00980409"/>
    <w:rsid w:val="009938C7"/>
    <w:rsid w:val="009A1D09"/>
    <w:rsid w:val="009A315D"/>
    <w:rsid w:val="009C563A"/>
    <w:rsid w:val="009D1FE7"/>
    <w:rsid w:val="00A013FC"/>
    <w:rsid w:val="00A02450"/>
    <w:rsid w:val="00A212F2"/>
    <w:rsid w:val="00A226FD"/>
    <w:rsid w:val="00A3590C"/>
    <w:rsid w:val="00A45D8F"/>
    <w:rsid w:val="00A55F81"/>
    <w:rsid w:val="00A66755"/>
    <w:rsid w:val="00A7092F"/>
    <w:rsid w:val="00A933C4"/>
    <w:rsid w:val="00A94FAD"/>
    <w:rsid w:val="00A95A22"/>
    <w:rsid w:val="00A976EE"/>
    <w:rsid w:val="00AA72C0"/>
    <w:rsid w:val="00AB6A63"/>
    <w:rsid w:val="00AD04CC"/>
    <w:rsid w:val="00AD2E60"/>
    <w:rsid w:val="00AE4FB4"/>
    <w:rsid w:val="00AF79F7"/>
    <w:rsid w:val="00B112BD"/>
    <w:rsid w:val="00B158BE"/>
    <w:rsid w:val="00B2161C"/>
    <w:rsid w:val="00B25354"/>
    <w:rsid w:val="00B35B74"/>
    <w:rsid w:val="00B4325E"/>
    <w:rsid w:val="00B54063"/>
    <w:rsid w:val="00B5774F"/>
    <w:rsid w:val="00B72736"/>
    <w:rsid w:val="00B74265"/>
    <w:rsid w:val="00BB186B"/>
    <w:rsid w:val="00BC590E"/>
    <w:rsid w:val="00BC7E7A"/>
    <w:rsid w:val="00BF5BA5"/>
    <w:rsid w:val="00BF5E72"/>
    <w:rsid w:val="00C006B3"/>
    <w:rsid w:val="00C02A7A"/>
    <w:rsid w:val="00C20DC6"/>
    <w:rsid w:val="00C40E63"/>
    <w:rsid w:val="00C66A11"/>
    <w:rsid w:val="00C76860"/>
    <w:rsid w:val="00C94941"/>
    <w:rsid w:val="00C95107"/>
    <w:rsid w:val="00CA49D8"/>
    <w:rsid w:val="00CB5CD4"/>
    <w:rsid w:val="00CD307F"/>
    <w:rsid w:val="00CD7CD6"/>
    <w:rsid w:val="00CE4C1D"/>
    <w:rsid w:val="00CE7327"/>
    <w:rsid w:val="00CF6C73"/>
    <w:rsid w:val="00D07DDE"/>
    <w:rsid w:val="00D11749"/>
    <w:rsid w:val="00D143AB"/>
    <w:rsid w:val="00D17BAF"/>
    <w:rsid w:val="00D61A29"/>
    <w:rsid w:val="00D70EBE"/>
    <w:rsid w:val="00D7485F"/>
    <w:rsid w:val="00D8556A"/>
    <w:rsid w:val="00D87F52"/>
    <w:rsid w:val="00D94CE7"/>
    <w:rsid w:val="00D974AD"/>
    <w:rsid w:val="00DC657F"/>
    <w:rsid w:val="00DE06F6"/>
    <w:rsid w:val="00E0263D"/>
    <w:rsid w:val="00E07F69"/>
    <w:rsid w:val="00E557A6"/>
    <w:rsid w:val="00E64633"/>
    <w:rsid w:val="00E715F1"/>
    <w:rsid w:val="00E72686"/>
    <w:rsid w:val="00E91974"/>
    <w:rsid w:val="00EA4AF2"/>
    <w:rsid w:val="00EB2118"/>
    <w:rsid w:val="00EC0CCD"/>
    <w:rsid w:val="00ED58E1"/>
    <w:rsid w:val="00EF13DD"/>
    <w:rsid w:val="00F0671C"/>
    <w:rsid w:val="00F1179F"/>
    <w:rsid w:val="00F214E7"/>
    <w:rsid w:val="00F23392"/>
    <w:rsid w:val="00F23633"/>
    <w:rsid w:val="00F31E3E"/>
    <w:rsid w:val="00F37270"/>
    <w:rsid w:val="00F4237D"/>
    <w:rsid w:val="00F45F8C"/>
    <w:rsid w:val="00F47B14"/>
    <w:rsid w:val="00F51061"/>
    <w:rsid w:val="00F517DB"/>
    <w:rsid w:val="00F55F94"/>
    <w:rsid w:val="00F7365E"/>
    <w:rsid w:val="00F746F3"/>
    <w:rsid w:val="00F74AA2"/>
    <w:rsid w:val="00FA1110"/>
    <w:rsid w:val="00FB4D18"/>
    <w:rsid w:val="00FB596C"/>
    <w:rsid w:val="00FC0801"/>
    <w:rsid w:val="00FC09A5"/>
    <w:rsid w:val="00FC5DC4"/>
    <w:rsid w:val="00FE0294"/>
    <w:rsid w:val="00FE369F"/>
    <w:rsid w:val="00FE58CB"/>
    <w:rsid w:val="00FF0AE1"/>
    <w:rsid w:val="00FF2605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74AA2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">
    <w:name w:val="heading 1"/>
    <w:basedOn w:val="a1"/>
    <w:next w:val="a1"/>
    <w:link w:val="12"/>
    <w:uiPriority w:val="9"/>
    <w:qFormat/>
    <w:rsid w:val="00881764"/>
    <w:pPr>
      <w:pageBreakBefore/>
      <w:numPr>
        <w:numId w:val="2"/>
      </w:numPr>
      <w:tabs>
        <w:tab w:val="clear" w:pos="567"/>
      </w:tabs>
      <w:spacing w:after="240" w:line="240" w:lineRule="auto"/>
      <w:ind w:left="851" w:hanging="284"/>
      <w:contextualSpacing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1"/>
    <w:next w:val="a1"/>
    <w:link w:val="21"/>
    <w:unhideWhenUsed/>
    <w:qFormat/>
    <w:rsid w:val="0089618B"/>
    <w:pPr>
      <w:keepNext/>
      <w:numPr>
        <w:ilvl w:val="1"/>
        <w:numId w:val="2"/>
      </w:numPr>
      <w:spacing w:before="120" w:after="120"/>
      <w:ind w:left="1134" w:hanging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021608"/>
    <w:pPr>
      <w:numPr>
        <w:ilvl w:val="2"/>
      </w:numPr>
      <w:ind w:left="567"/>
      <w:outlineLvl w:val="2"/>
    </w:pPr>
    <w:rPr>
      <w:rFonts w:cs="Times New Roman"/>
      <w:bCs w:val="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74AA2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74AA2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74AA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74AA2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74AA2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74AA2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uiPriority w:val="34"/>
    <w:qFormat/>
    <w:rsid w:val="00F74AA2"/>
    <w:pPr>
      <w:numPr>
        <w:numId w:val="1"/>
      </w:numPr>
      <w:contextualSpacing/>
    </w:pPr>
  </w:style>
  <w:style w:type="paragraph" w:styleId="a5">
    <w:name w:val="No Spacing"/>
    <w:basedOn w:val="a1"/>
    <w:uiPriority w:val="1"/>
    <w:qFormat/>
    <w:rsid w:val="00F74AA2"/>
    <w:pPr>
      <w:spacing w:line="240" w:lineRule="auto"/>
    </w:pPr>
  </w:style>
  <w:style w:type="paragraph" w:styleId="a6">
    <w:name w:val="header"/>
    <w:basedOn w:val="a1"/>
    <w:link w:val="a7"/>
    <w:uiPriority w:val="99"/>
    <w:semiHidden/>
    <w:unhideWhenUsed/>
    <w:rsid w:val="00F74A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semiHidden/>
    <w:rsid w:val="00F74AA2"/>
    <w:rPr>
      <w:rFonts w:ascii="Times New Roman" w:eastAsiaTheme="minorEastAsia" w:hAnsi="Times New Roman"/>
      <w:sz w:val="28"/>
      <w:lang w:bidi="en-US"/>
    </w:rPr>
  </w:style>
  <w:style w:type="character" w:styleId="a8">
    <w:name w:val="Emphasis"/>
    <w:uiPriority w:val="20"/>
    <w:qFormat/>
    <w:rsid w:val="00F74AA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Intense Quote"/>
    <w:basedOn w:val="a1"/>
    <w:next w:val="a1"/>
    <w:link w:val="aa"/>
    <w:uiPriority w:val="30"/>
    <w:qFormat/>
    <w:rsid w:val="00F74AA2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a">
    <w:name w:val="Выделенная цитата Знак"/>
    <w:basedOn w:val="a2"/>
    <w:link w:val="a9"/>
    <w:uiPriority w:val="30"/>
    <w:rsid w:val="00F74AA2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12">
    <w:name w:val="Заголовок 1 Знак"/>
    <w:basedOn w:val="a2"/>
    <w:link w:val="1"/>
    <w:uiPriority w:val="9"/>
    <w:rsid w:val="00881764"/>
    <w:rPr>
      <w:rFonts w:ascii="Times New Roman" w:eastAsiaTheme="majorEastAsia" w:hAnsi="Times New Roman" w:cstheme="majorBidi"/>
      <w:b/>
      <w:bCs/>
      <w:sz w:val="28"/>
      <w:szCs w:val="28"/>
      <w:lang w:bidi="en-US"/>
    </w:rPr>
  </w:style>
  <w:style w:type="character" w:customStyle="1" w:styleId="21">
    <w:name w:val="Заголовок 2 Знак"/>
    <w:basedOn w:val="a2"/>
    <w:link w:val="2"/>
    <w:rsid w:val="0089618B"/>
    <w:rPr>
      <w:rFonts w:ascii="Times New Roman" w:eastAsiaTheme="majorEastAsia" w:hAnsi="Times New Roman" w:cstheme="majorBidi"/>
      <w:b/>
      <w:bCs/>
      <w:sz w:val="28"/>
      <w:szCs w:val="26"/>
      <w:lang w:bidi="en-US"/>
    </w:rPr>
  </w:style>
  <w:style w:type="character" w:customStyle="1" w:styleId="30">
    <w:name w:val="Заголовок 3 Знак"/>
    <w:basedOn w:val="a2"/>
    <w:link w:val="3"/>
    <w:uiPriority w:val="9"/>
    <w:rsid w:val="00021608"/>
    <w:rPr>
      <w:rFonts w:ascii="Times New Roman" w:eastAsiaTheme="majorEastAsia" w:hAnsi="Times New Roman" w:cs="Times New Roman"/>
      <w:b/>
      <w:sz w:val="28"/>
      <w:szCs w:val="26"/>
      <w:lang w:bidi="en-US"/>
    </w:rPr>
  </w:style>
  <w:style w:type="character" w:customStyle="1" w:styleId="40">
    <w:name w:val="Заголовок 4 Знак"/>
    <w:basedOn w:val="a2"/>
    <w:link w:val="4"/>
    <w:uiPriority w:val="9"/>
    <w:semiHidden/>
    <w:rsid w:val="00F74AA2"/>
    <w:rPr>
      <w:rFonts w:asciiTheme="majorHAnsi" w:eastAsiaTheme="majorEastAsia" w:hAnsiTheme="majorHAnsi" w:cstheme="majorBidi"/>
      <w:b/>
      <w:bCs/>
      <w:i/>
      <w:iCs/>
      <w:sz w:val="28"/>
      <w:lang w:bidi="en-US"/>
    </w:rPr>
  </w:style>
  <w:style w:type="character" w:customStyle="1" w:styleId="50">
    <w:name w:val="Заголовок 5 Знак"/>
    <w:basedOn w:val="a2"/>
    <w:link w:val="5"/>
    <w:uiPriority w:val="9"/>
    <w:semiHidden/>
    <w:rsid w:val="00F74AA2"/>
    <w:rPr>
      <w:rFonts w:asciiTheme="majorHAnsi" w:eastAsiaTheme="majorEastAsia" w:hAnsiTheme="majorHAnsi" w:cstheme="majorBidi"/>
      <w:b/>
      <w:bCs/>
      <w:color w:val="7F7F7F" w:themeColor="text1" w:themeTint="80"/>
      <w:sz w:val="28"/>
      <w:lang w:bidi="en-US"/>
    </w:rPr>
  </w:style>
  <w:style w:type="character" w:customStyle="1" w:styleId="60">
    <w:name w:val="Заголовок 6 Знак"/>
    <w:basedOn w:val="a2"/>
    <w:link w:val="6"/>
    <w:uiPriority w:val="9"/>
    <w:semiHidden/>
    <w:rsid w:val="00F74AA2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  <w:lang w:bidi="en-US"/>
    </w:rPr>
  </w:style>
  <w:style w:type="character" w:customStyle="1" w:styleId="70">
    <w:name w:val="Заголовок 7 Знак"/>
    <w:basedOn w:val="a2"/>
    <w:link w:val="7"/>
    <w:uiPriority w:val="9"/>
    <w:semiHidden/>
    <w:rsid w:val="00F74AA2"/>
    <w:rPr>
      <w:rFonts w:asciiTheme="majorHAnsi" w:eastAsiaTheme="majorEastAsia" w:hAnsiTheme="majorHAnsi" w:cstheme="majorBidi"/>
      <w:i/>
      <w:iCs/>
      <w:sz w:val="28"/>
      <w:lang w:bidi="en-US"/>
    </w:rPr>
  </w:style>
  <w:style w:type="character" w:customStyle="1" w:styleId="80">
    <w:name w:val="Заголовок 8 Знак"/>
    <w:basedOn w:val="a2"/>
    <w:link w:val="8"/>
    <w:uiPriority w:val="9"/>
    <w:semiHidden/>
    <w:rsid w:val="00F74AA2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90">
    <w:name w:val="Заголовок 9 Знак"/>
    <w:basedOn w:val="a2"/>
    <w:link w:val="9"/>
    <w:uiPriority w:val="9"/>
    <w:semiHidden/>
    <w:rsid w:val="00F74AA2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ab">
    <w:name w:val="TOC Heading"/>
    <w:basedOn w:val="1"/>
    <w:next w:val="a1"/>
    <w:uiPriority w:val="39"/>
    <w:unhideWhenUsed/>
    <w:qFormat/>
    <w:rsid w:val="00F74AA2"/>
    <w:pPr>
      <w:numPr>
        <w:numId w:val="0"/>
      </w:numPr>
      <w:outlineLvl w:val="9"/>
    </w:pPr>
  </w:style>
  <w:style w:type="paragraph" w:customStyle="1" w:styleId="ac">
    <w:name w:val="Исходный код"/>
    <w:basedOn w:val="a1"/>
    <w:qFormat/>
    <w:rsid w:val="0037626E"/>
    <w:pPr>
      <w:spacing w:line="240" w:lineRule="auto"/>
      <w:ind w:firstLine="0"/>
    </w:pPr>
    <w:rPr>
      <w:rFonts w:ascii="Courier New" w:hAnsi="Courier New"/>
      <w:color w:val="000000" w:themeColor="text1"/>
      <w:sz w:val="24"/>
      <w:lang w:val="en-US"/>
    </w:rPr>
  </w:style>
  <w:style w:type="paragraph" w:styleId="ad">
    <w:name w:val="Title"/>
    <w:basedOn w:val="a1"/>
    <w:next w:val="a1"/>
    <w:link w:val="ae"/>
    <w:uiPriority w:val="10"/>
    <w:qFormat/>
    <w:rsid w:val="00F74AA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e">
    <w:name w:val="Название Знак"/>
    <w:basedOn w:val="a2"/>
    <w:link w:val="ad"/>
    <w:uiPriority w:val="10"/>
    <w:rsid w:val="00F74AA2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styleId="af">
    <w:name w:val="Book Title"/>
    <w:uiPriority w:val="33"/>
    <w:qFormat/>
    <w:rsid w:val="00F74AA2"/>
    <w:rPr>
      <w:i/>
      <w:iCs/>
      <w:smallCaps/>
      <w:spacing w:val="5"/>
    </w:rPr>
  </w:style>
  <w:style w:type="paragraph" w:styleId="af0">
    <w:name w:val="caption"/>
    <w:next w:val="a1"/>
    <w:autoRedefine/>
    <w:uiPriority w:val="35"/>
    <w:unhideWhenUsed/>
    <w:qFormat/>
    <w:rsid w:val="00182ED9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1">
    <w:name w:val="Терентьев"/>
    <w:basedOn w:val="a1"/>
    <w:rsid w:val="0081068E"/>
    <w:pPr>
      <w:ind w:firstLine="709"/>
      <w:jc w:val="left"/>
    </w:pPr>
    <w:rPr>
      <w:rFonts w:eastAsia="Times New Roman" w:cs="Times New Roman"/>
      <w:sz w:val="24"/>
      <w:szCs w:val="24"/>
      <w:lang w:eastAsia="ru-RU" w:bidi="ar-SA"/>
    </w:rPr>
  </w:style>
  <w:style w:type="paragraph" w:customStyle="1" w:styleId="Default">
    <w:name w:val="Default"/>
    <w:rsid w:val="007C38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2"/>
    <w:basedOn w:val="a1"/>
    <w:link w:val="23"/>
    <w:rsid w:val="00F74AA2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 w:bidi="ar-SA"/>
    </w:rPr>
  </w:style>
  <w:style w:type="character" w:customStyle="1" w:styleId="23">
    <w:name w:val="Основной текст 2 Знак"/>
    <w:basedOn w:val="a2"/>
    <w:link w:val="22"/>
    <w:semiHidden/>
    <w:rsid w:val="00F74A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Body Text Indent"/>
    <w:basedOn w:val="a1"/>
    <w:link w:val="af3"/>
    <w:semiHidden/>
    <w:rsid w:val="00F74AA2"/>
    <w:rPr>
      <w:rFonts w:eastAsia="Times New Roman" w:cs="Times New Roman"/>
      <w:szCs w:val="20"/>
      <w:lang w:eastAsia="ru-RU" w:bidi="ar-SA"/>
    </w:rPr>
  </w:style>
  <w:style w:type="character" w:customStyle="1" w:styleId="af3">
    <w:name w:val="Основной текст с отступом Знак"/>
    <w:basedOn w:val="a2"/>
    <w:link w:val="af2"/>
    <w:semiHidden/>
    <w:rsid w:val="00F74A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Body Text Indent 2"/>
    <w:basedOn w:val="a1"/>
    <w:link w:val="25"/>
    <w:semiHidden/>
    <w:rsid w:val="00F74AA2"/>
    <w:pPr>
      <w:ind w:firstLine="709"/>
    </w:pPr>
    <w:rPr>
      <w:rFonts w:eastAsia="Times New Roman" w:cs="Times New Roman"/>
      <w:szCs w:val="20"/>
      <w:lang w:eastAsia="ru-RU" w:bidi="ar-SA"/>
    </w:rPr>
  </w:style>
  <w:style w:type="character" w:customStyle="1" w:styleId="25">
    <w:name w:val="Основной текст с отступом 2 Знак"/>
    <w:basedOn w:val="a2"/>
    <w:link w:val="24"/>
    <w:semiHidden/>
    <w:rsid w:val="00F74A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Subtitle"/>
    <w:basedOn w:val="a1"/>
    <w:next w:val="a1"/>
    <w:link w:val="af5"/>
    <w:uiPriority w:val="11"/>
    <w:qFormat/>
    <w:rsid w:val="00F74AA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5">
    <w:name w:val="Подзаголовок Знак"/>
    <w:basedOn w:val="a2"/>
    <w:link w:val="af4"/>
    <w:uiPriority w:val="11"/>
    <w:rsid w:val="00F74AA2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af6">
    <w:name w:val="Intense Reference"/>
    <w:uiPriority w:val="32"/>
    <w:qFormat/>
    <w:rsid w:val="00F74AA2"/>
    <w:rPr>
      <w:smallCaps/>
      <w:spacing w:val="5"/>
      <w:u w:val="single"/>
    </w:rPr>
  </w:style>
  <w:style w:type="character" w:styleId="af7">
    <w:name w:val="Intense Emphasis"/>
    <w:uiPriority w:val="21"/>
    <w:qFormat/>
    <w:rsid w:val="00F74AA2"/>
    <w:rPr>
      <w:b/>
      <w:bCs/>
    </w:rPr>
  </w:style>
  <w:style w:type="character" w:styleId="af8">
    <w:name w:val="Subtle Reference"/>
    <w:uiPriority w:val="31"/>
    <w:qFormat/>
    <w:rsid w:val="00F74AA2"/>
    <w:rPr>
      <w:smallCaps/>
    </w:rPr>
  </w:style>
  <w:style w:type="character" w:styleId="af9">
    <w:name w:val="Subtle Emphasis"/>
    <w:uiPriority w:val="19"/>
    <w:qFormat/>
    <w:rsid w:val="00F74AA2"/>
    <w:rPr>
      <w:i/>
      <w:iCs/>
    </w:rPr>
  </w:style>
  <w:style w:type="character" w:styleId="afa">
    <w:name w:val="Strong"/>
    <w:uiPriority w:val="22"/>
    <w:qFormat/>
    <w:rsid w:val="00F74AA2"/>
    <w:rPr>
      <w:b/>
      <w:bCs/>
    </w:rPr>
  </w:style>
  <w:style w:type="paragraph" w:styleId="afb">
    <w:name w:val="Balloon Text"/>
    <w:basedOn w:val="a1"/>
    <w:link w:val="afc"/>
    <w:uiPriority w:val="99"/>
    <w:semiHidden/>
    <w:unhideWhenUsed/>
    <w:rsid w:val="00F74A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F74AA2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afd">
    <w:name w:val="Термин"/>
    <w:basedOn w:val="a2"/>
    <w:uiPriority w:val="1"/>
    <w:qFormat/>
    <w:rsid w:val="00F74AA2"/>
    <w:rPr>
      <w:i/>
    </w:rPr>
  </w:style>
  <w:style w:type="paragraph" w:styleId="26">
    <w:name w:val="Quote"/>
    <w:basedOn w:val="a1"/>
    <w:next w:val="a1"/>
    <w:link w:val="27"/>
    <w:uiPriority w:val="29"/>
    <w:qFormat/>
    <w:rsid w:val="00F74AA2"/>
    <w:pPr>
      <w:spacing w:before="200"/>
      <w:ind w:left="360" w:right="360"/>
    </w:pPr>
    <w:rPr>
      <w:i/>
      <w:iCs/>
    </w:rPr>
  </w:style>
  <w:style w:type="character" w:customStyle="1" w:styleId="27">
    <w:name w:val="Цитата 2 Знак"/>
    <w:basedOn w:val="a2"/>
    <w:link w:val="26"/>
    <w:uiPriority w:val="29"/>
    <w:rsid w:val="00F74AA2"/>
    <w:rPr>
      <w:rFonts w:ascii="Times New Roman" w:eastAsiaTheme="minorEastAsia" w:hAnsi="Times New Roman"/>
      <w:i/>
      <w:iCs/>
      <w:sz w:val="28"/>
      <w:lang w:bidi="en-US"/>
    </w:rPr>
  </w:style>
  <w:style w:type="paragraph" w:customStyle="1" w:styleId="13">
    <w:name w:val="Заголовок 1 без цифры"/>
    <w:basedOn w:val="1"/>
    <w:next w:val="a1"/>
    <w:link w:val="14"/>
    <w:qFormat/>
    <w:rsid w:val="00F74AA2"/>
    <w:pPr>
      <w:numPr>
        <w:numId w:val="0"/>
      </w:numPr>
    </w:pPr>
  </w:style>
  <w:style w:type="character" w:customStyle="1" w:styleId="14">
    <w:name w:val="Заголовок 1 без цифры Знак"/>
    <w:basedOn w:val="12"/>
    <w:link w:val="13"/>
    <w:rsid w:val="00F74AA2"/>
    <w:rPr>
      <w:rFonts w:ascii="Times New Roman" w:eastAsiaTheme="majorEastAsia" w:hAnsi="Times New Roman" w:cstheme="majorBidi"/>
      <w:b/>
      <w:bCs/>
      <w:sz w:val="28"/>
      <w:szCs w:val="28"/>
      <w:lang w:bidi="en-US"/>
    </w:rPr>
  </w:style>
  <w:style w:type="paragraph" w:customStyle="1" w:styleId="a">
    <w:name w:val="Список с цифрами"/>
    <w:basedOn w:val="a1"/>
    <w:rsid w:val="00CA49D8"/>
    <w:pPr>
      <w:widowControl w:val="0"/>
      <w:numPr>
        <w:numId w:val="5"/>
      </w:numPr>
      <w:tabs>
        <w:tab w:val="left" w:pos="993"/>
      </w:tabs>
      <w:suppressAutoHyphens/>
      <w:ind w:left="0" w:firstLine="567"/>
    </w:pPr>
    <w:rPr>
      <w:rFonts w:eastAsia="Times New Roman" w:cs="Times New Roman"/>
      <w:szCs w:val="20"/>
      <w:lang w:eastAsia="ru-RU" w:bidi="ar-SA"/>
    </w:rPr>
  </w:style>
  <w:style w:type="table" w:styleId="afe">
    <w:name w:val="Table Grid"/>
    <w:basedOn w:val="a3"/>
    <w:uiPriority w:val="59"/>
    <w:rsid w:val="00F31E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Название таблицы"/>
    <w:basedOn w:val="af0"/>
    <w:qFormat/>
    <w:rsid w:val="006E1473"/>
    <w:pPr>
      <w:jc w:val="both"/>
    </w:pPr>
  </w:style>
  <w:style w:type="paragraph" w:customStyle="1" w:styleId="20">
    <w:name w:val="Заголовок прилодения 2"/>
    <w:basedOn w:val="2"/>
    <w:next w:val="a1"/>
    <w:qFormat/>
    <w:rsid w:val="0037626E"/>
    <w:pPr>
      <w:numPr>
        <w:ilvl w:val="0"/>
        <w:numId w:val="4"/>
      </w:numPr>
      <w:ind w:left="1134" w:hanging="567"/>
    </w:pPr>
  </w:style>
  <w:style w:type="paragraph" w:customStyle="1" w:styleId="10">
    <w:name w:val="Заголовок приложения 1"/>
    <w:basedOn w:val="1"/>
    <w:next w:val="a1"/>
    <w:link w:val="15"/>
    <w:qFormat/>
    <w:rsid w:val="002E2ECC"/>
    <w:pPr>
      <w:numPr>
        <w:numId w:val="3"/>
      </w:numPr>
      <w:jc w:val="center"/>
    </w:pPr>
  </w:style>
  <w:style w:type="paragraph" w:styleId="16">
    <w:name w:val="toc 1"/>
    <w:basedOn w:val="a1"/>
    <w:next w:val="a1"/>
    <w:autoRedefine/>
    <w:uiPriority w:val="39"/>
    <w:unhideWhenUsed/>
    <w:rsid w:val="000B0FEC"/>
    <w:pPr>
      <w:tabs>
        <w:tab w:val="left" w:pos="284"/>
        <w:tab w:val="right" w:leader="dot" w:pos="9345"/>
      </w:tabs>
      <w:spacing w:after="100"/>
      <w:ind w:firstLine="0"/>
      <w:jc w:val="left"/>
    </w:pPr>
  </w:style>
  <w:style w:type="character" w:customStyle="1" w:styleId="15">
    <w:name w:val="Заголовок приложения 1 Знак"/>
    <w:basedOn w:val="12"/>
    <w:link w:val="10"/>
    <w:rsid w:val="002E2ECC"/>
    <w:rPr>
      <w:rFonts w:ascii="Times New Roman" w:eastAsiaTheme="majorEastAsia" w:hAnsi="Times New Roman" w:cstheme="majorBidi"/>
      <w:b/>
      <w:bCs/>
      <w:sz w:val="28"/>
      <w:szCs w:val="28"/>
      <w:lang w:bidi="en-US"/>
    </w:rPr>
  </w:style>
  <w:style w:type="paragraph" w:styleId="28">
    <w:name w:val="toc 2"/>
    <w:basedOn w:val="a1"/>
    <w:next w:val="a1"/>
    <w:autoRedefine/>
    <w:uiPriority w:val="39"/>
    <w:unhideWhenUsed/>
    <w:rsid w:val="000B0FEC"/>
    <w:pPr>
      <w:tabs>
        <w:tab w:val="left" w:pos="784"/>
        <w:tab w:val="right" w:leader="dot" w:pos="9345"/>
      </w:tabs>
      <w:spacing w:after="100"/>
      <w:ind w:left="284" w:firstLine="0"/>
    </w:pPr>
  </w:style>
  <w:style w:type="paragraph" w:styleId="31">
    <w:name w:val="toc 3"/>
    <w:basedOn w:val="a1"/>
    <w:next w:val="a1"/>
    <w:autoRedefine/>
    <w:uiPriority w:val="39"/>
    <w:unhideWhenUsed/>
    <w:rsid w:val="00F37270"/>
    <w:pPr>
      <w:tabs>
        <w:tab w:val="left" w:pos="1414"/>
        <w:tab w:val="right" w:leader="dot" w:pos="9345"/>
      </w:tabs>
      <w:spacing w:line="240" w:lineRule="auto"/>
      <w:ind w:left="709" w:firstLine="0"/>
      <w:jc w:val="left"/>
    </w:pPr>
  </w:style>
  <w:style w:type="character" w:styleId="aff0">
    <w:name w:val="Hyperlink"/>
    <w:basedOn w:val="a2"/>
    <w:uiPriority w:val="99"/>
    <w:unhideWhenUsed/>
    <w:rsid w:val="000B0FEC"/>
    <w:rPr>
      <w:color w:val="0000FF" w:themeColor="hyperlink"/>
      <w:u w:val="single"/>
    </w:rPr>
  </w:style>
  <w:style w:type="character" w:styleId="aff1">
    <w:name w:val="Placeholder Text"/>
    <w:basedOn w:val="a2"/>
    <w:uiPriority w:val="99"/>
    <w:semiHidden/>
    <w:rsid w:val="005F17F9"/>
    <w:rPr>
      <w:color w:val="808080"/>
    </w:rPr>
  </w:style>
  <w:style w:type="paragraph" w:styleId="32">
    <w:name w:val="Body Text Indent 3"/>
    <w:basedOn w:val="a1"/>
    <w:link w:val="33"/>
    <w:uiPriority w:val="99"/>
    <w:semiHidden/>
    <w:unhideWhenUsed/>
    <w:rsid w:val="00F4237D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F4237D"/>
    <w:rPr>
      <w:rFonts w:ascii="Times New Roman" w:eastAsiaTheme="minorEastAsia" w:hAnsi="Times New Roman"/>
      <w:sz w:val="16"/>
      <w:szCs w:val="16"/>
      <w:lang w:bidi="en-US"/>
    </w:rPr>
  </w:style>
  <w:style w:type="paragraph" w:customStyle="1" w:styleId="aff2">
    <w:name w:val="Текст надписи"/>
    <w:basedOn w:val="a1"/>
    <w:rsid w:val="00611409"/>
    <w:pPr>
      <w:spacing w:line="240" w:lineRule="auto"/>
      <w:ind w:firstLine="0"/>
      <w:jc w:val="left"/>
    </w:pPr>
    <w:rPr>
      <w:rFonts w:ascii="Arial" w:eastAsia="Times New Roman" w:hAnsi="Arial" w:cs="Times New Roman"/>
      <w:sz w:val="24"/>
      <w:szCs w:val="20"/>
      <w:lang w:eastAsia="ru-RU" w:bidi="ar-SA"/>
    </w:rPr>
  </w:style>
  <w:style w:type="paragraph" w:styleId="aff3">
    <w:name w:val="footer"/>
    <w:basedOn w:val="a1"/>
    <w:link w:val="aff4"/>
    <w:uiPriority w:val="99"/>
    <w:semiHidden/>
    <w:unhideWhenUsed/>
    <w:rsid w:val="00FB596C"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Нижний колонтитул Знак"/>
    <w:basedOn w:val="a2"/>
    <w:link w:val="aff3"/>
    <w:uiPriority w:val="99"/>
    <w:semiHidden/>
    <w:rsid w:val="00FB596C"/>
    <w:rPr>
      <w:rFonts w:ascii="Times New Roman" w:eastAsiaTheme="minorEastAsia" w:hAnsi="Times New Roman"/>
      <w:sz w:val="28"/>
      <w:lang w:bidi="en-US"/>
    </w:rPr>
  </w:style>
  <w:style w:type="paragraph" w:customStyle="1" w:styleId="Iauiue">
    <w:name w:val="Iau.iue"/>
    <w:basedOn w:val="Default"/>
    <w:next w:val="Default"/>
    <w:uiPriority w:val="99"/>
    <w:rsid w:val="00C02A7A"/>
    <w:rPr>
      <w:color w:val="auto"/>
    </w:rPr>
  </w:style>
  <w:style w:type="character" w:customStyle="1" w:styleId="Noiaee">
    <w:name w:val="No.iaee"/>
    <w:uiPriority w:val="99"/>
    <w:rsid w:val="00C02A7A"/>
    <w:rPr>
      <w:color w:val="000000"/>
      <w:sz w:val="20"/>
      <w:szCs w:val="20"/>
    </w:rPr>
  </w:style>
  <w:style w:type="paragraph" w:styleId="aff5">
    <w:name w:val="Bibliography"/>
    <w:basedOn w:val="a"/>
    <w:next w:val="a1"/>
    <w:uiPriority w:val="37"/>
    <w:unhideWhenUsed/>
    <w:rsid w:val="00CF6C73"/>
    <w:pPr>
      <w:numPr>
        <w:numId w:val="0"/>
      </w:numPr>
      <w:ind w:left="501" w:hanging="360"/>
    </w:pPr>
  </w:style>
  <w:style w:type="numbering" w:customStyle="1" w:styleId="11">
    <w:name w:val="Стиль1"/>
    <w:uiPriority w:val="99"/>
    <w:rsid w:val="00765C30"/>
    <w:pPr>
      <w:numPr>
        <w:numId w:val="6"/>
      </w:numPr>
    </w:pPr>
  </w:style>
  <w:style w:type="paragraph" w:styleId="aff6">
    <w:name w:val="Body Text"/>
    <w:basedOn w:val="a1"/>
    <w:link w:val="aff7"/>
    <w:semiHidden/>
    <w:rsid w:val="00D70EBE"/>
    <w:rPr>
      <w:rFonts w:eastAsia="Times New Roman" w:cs="Times New Roman"/>
      <w:szCs w:val="20"/>
      <w:lang w:eastAsia="ru-RU" w:bidi="ar-SA"/>
    </w:rPr>
  </w:style>
  <w:style w:type="character" w:customStyle="1" w:styleId="aff7">
    <w:name w:val="Основной текст Знак"/>
    <w:basedOn w:val="a2"/>
    <w:link w:val="aff6"/>
    <w:semiHidden/>
    <w:rsid w:val="00D70EB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8">
    <w:name w:val="Код"/>
    <w:basedOn w:val="a1"/>
    <w:link w:val="aff9"/>
    <w:qFormat/>
    <w:rsid w:val="00F23633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f9">
    <w:name w:val="Код Знак"/>
    <w:link w:val="aff8"/>
    <w:rsid w:val="00F23633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paragraph" w:customStyle="1" w:styleId="17">
    <w:name w:val="Абзац списка1"/>
    <w:basedOn w:val="a1"/>
    <w:rsid w:val="00F23633"/>
    <w:pPr>
      <w:suppressAutoHyphens/>
      <w:spacing w:line="240" w:lineRule="auto"/>
      <w:ind w:left="720" w:firstLine="0"/>
    </w:pPr>
    <w:rPr>
      <w:rFonts w:eastAsia="Droid Sans Fallback" w:cs="Lohit Hindi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74AA2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">
    <w:name w:val="heading 1"/>
    <w:basedOn w:val="a1"/>
    <w:next w:val="a1"/>
    <w:link w:val="12"/>
    <w:uiPriority w:val="9"/>
    <w:qFormat/>
    <w:rsid w:val="00881764"/>
    <w:pPr>
      <w:pageBreakBefore/>
      <w:numPr>
        <w:numId w:val="2"/>
      </w:numPr>
      <w:tabs>
        <w:tab w:val="clear" w:pos="567"/>
      </w:tabs>
      <w:spacing w:after="240" w:line="240" w:lineRule="auto"/>
      <w:ind w:left="851" w:hanging="284"/>
      <w:contextualSpacing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1"/>
    <w:next w:val="a1"/>
    <w:link w:val="21"/>
    <w:unhideWhenUsed/>
    <w:qFormat/>
    <w:rsid w:val="0089618B"/>
    <w:pPr>
      <w:keepNext/>
      <w:numPr>
        <w:ilvl w:val="1"/>
        <w:numId w:val="2"/>
      </w:numPr>
      <w:spacing w:before="120" w:after="120"/>
      <w:ind w:left="1134" w:hanging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021608"/>
    <w:pPr>
      <w:numPr>
        <w:ilvl w:val="2"/>
      </w:numPr>
      <w:ind w:left="567"/>
      <w:outlineLvl w:val="2"/>
    </w:pPr>
    <w:rPr>
      <w:rFonts w:cs="Times New Roman"/>
      <w:bCs w:val="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74AA2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74AA2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74AA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74AA2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74AA2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74AA2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uiPriority w:val="34"/>
    <w:qFormat/>
    <w:rsid w:val="00F74AA2"/>
    <w:pPr>
      <w:numPr>
        <w:numId w:val="1"/>
      </w:numPr>
      <w:contextualSpacing/>
    </w:pPr>
  </w:style>
  <w:style w:type="paragraph" w:styleId="a5">
    <w:name w:val="No Spacing"/>
    <w:basedOn w:val="a1"/>
    <w:uiPriority w:val="1"/>
    <w:qFormat/>
    <w:rsid w:val="00F74AA2"/>
    <w:pPr>
      <w:spacing w:line="240" w:lineRule="auto"/>
    </w:pPr>
  </w:style>
  <w:style w:type="paragraph" w:styleId="a6">
    <w:name w:val="header"/>
    <w:basedOn w:val="a1"/>
    <w:link w:val="a7"/>
    <w:uiPriority w:val="99"/>
    <w:semiHidden/>
    <w:unhideWhenUsed/>
    <w:rsid w:val="00F74A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semiHidden/>
    <w:rsid w:val="00F74AA2"/>
    <w:rPr>
      <w:rFonts w:ascii="Times New Roman" w:eastAsiaTheme="minorEastAsia" w:hAnsi="Times New Roman"/>
      <w:sz w:val="28"/>
      <w:lang w:bidi="en-US"/>
    </w:rPr>
  </w:style>
  <w:style w:type="character" w:styleId="a8">
    <w:name w:val="Emphasis"/>
    <w:uiPriority w:val="20"/>
    <w:qFormat/>
    <w:rsid w:val="00F74AA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Intense Quote"/>
    <w:basedOn w:val="a1"/>
    <w:next w:val="a1"/>
    <w:link w:val="aa"/>
    <w:uiPriority w:val="30"/>
    <w:qFormat/>
    <w:rsid w:val="00F74AA2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a">
    <w:name w:val="Выделенная цитата Знак"/>
    <w:basedOn w:val="a2"/>
    <w:link w:val="a9"/>
    <w:uiPriority w:val="30"/>
    <w:rsid w:val="00F74AA2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12">
    <w:name w:val="Заголовок 1 Знак"/>
    <w:basedOn w:val="a2"/>
    <w:link w:val="1"/>
    <w:uiPriority w:val="9"/>
    <w:rsid w:val="00881764"/>
    <w:rPr>
      <w:rFonts w:ascii="Times New Roman" w:eastAsiaTheme="majorEastAsia" w:hAnsi="Times New Roman" w:cstheme="majorBidi"/>
      <w:b/>
      <w:bCs/>
      <w:sz w:val="28"/>
      <w:szCs w:val="28"/>
      <w:lang w:bidi="en-US"/>
    </w:rPr>
  </w:style>
  <w:style w:type="character" w:customStyle="1" w:styleId="21">
    <w:name w:val="Заголовок 2 Знак"/>
    <w:basedOn w:val="a2"/>
    <w:link w:val="2"/>
    <w:rsid w:val="0089618B"/>
    <w:rPr>
      <w:rFonts w:ascii="Times New Roman" w:eastAsiaTheme="majorEastAsia" w:hAnsi="Times New Roman" w:cstheme="majorBidi"/>
      <w:b/>
      <w:bCs/>
      <w:sz w:val="28"/>
      <w:szCs w:val="26"/>
      <w:lang w:bidi="en-US"/>
    </w:rPr>
  </w:style>
  <w:style w:type="character" w:customStyle="1" w:styleId="30">
    <w:name w:val="Заголовок 3 Знак"/>
    <w:basedOn w:val="a2"/>
    <w:link w:val="3"/>
    <w:uiPriority w:val="9"/>
    <w:rsid w:val="00021608"/>
    <w:rPr>
      <w:rFonts w:ascii="Times New Roman" w:eastAsiaTheme="majorEastAsia" w:hAnsi="Times New Roman" w:cs="Times New Roman"/>
      <w:b/>
      <w:sz w:val="28"/>
      <w:szCs w:val="26"/>
      <w:lang w:bidi="en-US"/>
    </w:rPr>
  </w:style>
  <w:style w:type="character" w:customStyle="1" w:styleId="40">
    <w:name w:val="Заголовок 4 Знак"/>
    <w:basedOn w:val="a2"/>
    <w:link w:val="4"/>
    <w:uiPriority w:val="9"/>
    <w:semiHidden/>
    <w:rsid w:val="00F74AA2"/>
    <w:rPr>
      <w:rFonts w:asciiTheme="majorHAnsi" w:eastAsiaTheme="majorEastAsia" w:hAnsiTheme="majorHAnsi" w:cstheme="majorBidi"/>
      <w:b/>
      <w:bCs/>
      <w:i/>
      <w:iCs/>
      <w:sz w:val="28"/>
      <w:lang w:bidi="en-US"/>
    </w:rPr>
  </w:style>
  <w:style w:type="character" w:customStyle="1" w:styleId="50">
    <w:name w:val="Заголовок 5 Знак"/>
    <w:basedOn w:val="a2"/>
    <w:link w:val="5"/>
    <w:uiPriority w:val="9"/>
    <w:semiHidden/>
    <w:rsid w:val="00F74AA2"/>
    <w:rPr>
      <w:rFonts w:asciiTheme="majorHAnsi" w:eastAsiaTheme="majorEastAsia" w:hAnsiTheme="majorHAnsi" w:cstheme="majorBidi"/>
      <w:b/>
      <w:bCs/>
      <w:color w:val="7F7F7F" w:themeColor="text1" w:themeTint="80"/>
      <w:sz w:val="28"/>
      <w:lang w:bidi="en-US"/>
    </w:rPr>
  </w:style>
  <w:style w:type="character" w:customStyle="1" w:styleId="60">
    <w:name w:val="Заголовок 6 Знак"/>
    <w:basedOn w:val="a2"/>
    <w:link w:val="6"/>
    <w:uiPriority w:val="9"/>
    <w:semiHidden/>
    <w:rsid w:val="00F74AA2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  <w:lang w:bidi="en-US"/>
    </w:rPr>
  </w:style>
  <w:style w:type="character" w:customStyle="1" w:styleId="70">
    <w:name w:val="Заголовок 7 Знак"/>
    <w:basedOn w:val="a2"/>
    <w:link w:val="7"/>
    <w:uiPriority w:val="9"/>
    <w:semiHidden/>
    <w:rsid w:val="00F74AA2"/>
    <w:rPr>
      <w:rFonts w:asciiTheme="majorHAnsi" w:eastAsiaTheme="majorEastAsia" w:hAnsiTheme="majorHAnsi" w:cstheme="majorBidi"/>
      <w:i/>
      <w:iCs/>
      <w:sz w:val="28"/>
      <w:lang w:bidi="en-US"/>
    </w:rPr>
  </w:style>
  <w:style w:type="character" w:customStyle="1" w:styleId="80">
    <w:name w:val="Заголовок 8 Знак"/>
    <w:basedOn w:val="a2"/>
    <w:link w:val="8"/>
    <w:uiPriority w:val="9"/>
    <w:semiHidden/>
    <w:rsid w:val="00F74AA2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90">
    <w:name w:val="Заголовок 9 Знак"/>
    <w:basedOn w:val="a2"/>
    <w:link w:val="9"/>
    <w:uiPriority w:val="9"/>
    <w:semiHidden/>
    <w:rsid w:val="00F74AA2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ab">
    <w:name w:val="TOC Heading"/>
    <w:basedOn w:val="1"/>
    <w:next w:val="a1"/>
    <w:uiPriority w:val="39"/>
    <w:unhideWhenUsed/>
    <w:qFormat/>
    <w:rsid w:val="00F74AA2"/>
    <w:pPr>
      <w:numPr>
        <w:numId w:val="0"/>
      </w:numPr>
      <w:outlineLvl w:val="9"/>
    </w:pPr>
  </w:style>
  <w:style w:type="paragraph" w:customStyle="1" w:styleId="ac">
    <w:name w:val="Исходный код"/>
    <w:basedOn w:val="a1"/>
    <w:qFormat/>
    <w:rsid w:val="0037626E"/>
    <w:pPr>
      <w:spacing w:line="240" w:lineRule="auto"/>
      <w:ind w:firstLine="0"/>
    </w:pPr>
    <w:rPr>
      <w:rFonts w:ascii="Courier New" w:hAnsi="Courier New"/>
      <w:color w:val="000000" w:themeColor="text1"/>
      <w:sz w:val="24"/>
      <w:lang w:val="en-US"/>
    </w:rPr>
  </w:style>
  <w:style w:type="paragraph" w:styleId="ad">
    <w:name w:val="Title"/>
    <w:basedOn w:val="a1"/>
    <w:next w:val="a1"/>
    <w:link w:val="ae"/>
    <w:uiPriority w:val="10"/>
    <w:qFormat/>
    <w:rsid w:val="00F74AA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e">
    <w:name w:val="Название Знак"/>
    <w:basedOn w:val="a2"/>
    <w:link w:val="ad"/>
    <w:uiPriority w:val="10"/>
    <w:rsid w:val="00F74AA2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styleId="af">
    <w:name w:val="Book Title"/>
    <w:uiPriority w:val="33"/>
    <w:qFormat/>
    <w:rsid w:val="00F74AA2"/>
    <w:rPr>
      <w:i/>
      <w:iCs/>
      <w:smallCaps/>
      <w:spacing w:val="5"/>
    </w:rPr>
  </w:style>
  <w:style w:type="paragraph" w:styleId="af0">
    <w:name w:val="caption"/>
    <w:next w:val="a1"/>
    <w:autoRedefine/>
    <w:uiPriority w:val="35"/>
    <w:unhideWhenUsed/>
    <w:qFormat/>
    <w:rsid w:val="00182ED9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1">
    <w:name w:val="Терентьев"/>
    <w:basedOn w:val="a1"/>
    <w:rsid w:val="0081068E"/>
    <w:pPr>
      <w:ind w:firstLine="709"/>
      <w:jc w:val="left"/>
    </w:pPr>
    <w:rPr>
      <w:rFonts w:eastAsia="Times New Roman" w:cs="Times New Roman"/>
      <w:sz w:val="24"/>
      <w:szCs w:val="24"/>
      <w:lang w:eastAsia="ru-RU" w:bidi="ar-SA"/>
    </w:rPr>
  </w:style>
  <w:style w:type="paragraph" w:customStyle="1" w:styleId="Default">
    <w:name w:val="Default"/>
    <w:rsid w:val="007C38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2"/>
    <w:basedOn w:val="a1"/>
    <w:link w:val="23"/>
    <w:rsid w:val="00F74AA2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 w:bidi="ar-SA"/>
    </w:rPr>
  </w:style>
  <w:style w:type="character" w:customStyle="1" w:styleId="23">
    <w:name w:val="Основной текст 2 Знак"/>
    <w:basedOn w:val="a2"/>
    <w:link w:val="22"/>
    <w:semiHidden/>
    <w:rsid w:val="00F74A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Body Text Indent"/>
    <w:basedOn w:val="a1"/>
    <w:link w:val="af3"/>
    <w:semiHidden/>
    <w:rsid w:val="00F74AA2"/>
    <w:rPr>
      <w:rFonts w:eastAsia="Times New Roman" w:cs="Times New Roman"/>
      <w:szCs w:val="20"/>
      <w:lang w:eastAsia="ru-RU" w:bidi="ar-SA"/>
    </w:rPr>
  </w:style>
  <w:style w:type="character" w:customStyle="1" w:styleId="af3">
    <w:name w:val="Основной текст с отступом Знак"/>
    <w:basedOn w:val="a2"/>
    <w:link w:val="af2"/>
    <w:semiHidden/>
    <w:rsid w:val="00F74A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Body Text Indent 2"/>
    <w:basedOn w:val="a1"/>
    <w:link w:val="25"/>
    <w:semiHidden/>
    <w:rsid w:val="00F74AA2"/>
    <w:pPr>
      <w:ind w:firstLine="709"/>
    </w:pPr>
    <w:rPr>
      <w:rFonts w:eastAsia="Times New Roman" w:cs="Times New Roman"/>
      <w:szCs w:val="20"/>
      <w:lang w:eastAsia="ru-RU" w:bidi="ar-SA"/>
    </w:rPr>
  </w:style>
  <w:style w:type="character" w:customStyle="1" w:styleId="25">
    <w:name w:val="Основной текст с отступом 2 Знак"/>
    <w:basedOn w:val="a2"/>
    <w:link w:val="24"/>
    <w:semiHidden/>
    <w:rsid w:val="00F74A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Subtitle"/>
    <w:basedOn w:val="a1"/>
    <w:next w:val="a1"/>
    <w:link w:val="af5"/>
    <w:uiPriority w:val="11"/>
    <w:qFormat/>
    <w:rsid w:val="00F74AA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5">
    <w:name w:val="Подзаголовок Знак"/>
    <w:basedOn w:val="a2"/>
    <w:link w:val="af4"/>
    <w:uiPriority w:val="11"/>
    <w:rsid w:val="00F74AA2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af6">
    <w:name w:val="Intense Reference"/>
    <w:uiPriority w:val="32"/>
    <w:qFormat/>
    <w:rsid w:val="00F74AA2"/>
    <w:rPr>
      <w:smallCaps/>
      <w:spacing w:val="5"/>
      <w:u w:val="single"/>
    </w:rPr>
  </w:style>
  <w:style w:type="character" w:styleId="af7">
    <w:name w:val="Intense Emphasis"/>
    <w:uiPriority w:val="21"/>
    <w:qFormat/>
    <w:rsid w:val="00F74AA2"/>
    <w:rPr>
      <w:b/>
      <w:bCs/>
    </w:rPr>
  </w:style>
  <w:style w:type="character" w:styleId="af8">
    <w:name w:val="Subtle Reference"/>
    <w:uiPriority w:val="31"/>
    <w:qFormat/>
    <w:rsid w:val="00F74AA2"/>
    <w:rPr>
      <w:smallCaps/>
    </w:rPr>
  </w:style>
  <w:style w:type="character" w:styleId="af9">
    <w:name w:val="Subtle Emphasis"/>
    <w:uiPriority w:val="19"/>
    <w:qFormat/>
    <w:rsid w:val="00F74AA2"/>
    <w:rPr>
      <w:i/>
      <w:iCs/>
    </w:rPr>
  </w:style>
  <w:style w:type="character" w:styleId="afa">
    <w:name w:val="Strong"/>
    <w:uiPriority w:val="22"/>
    <w:qFormat/>
    <w:rsid w:val="00F74AA2"/>
    <w:rPr>
      <w:b/>
      <w:bCs/>
    </w:rPr>
  </w:style>
  <w:style w:type="paragraph" w:styleId="afb">
    <w:name w:val="Balloon Text"/>
    <w:basedOn w:val="a1"/>
    <w:link w:val="afc"/>
    <w:uiPriority w:val="99"/>
    <w:semiHidden/>
    <w:unhideWhenUsed/>
    <w:rsid w:val="00F74A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F74AA2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afd">
    <w:name w:val="Термин"/>
    <w:basedOn w:val="a2"/>
    <w:uiPriority w:val="1"/>
    <w:qFormat/>
    <w:rsid w:val="00F74AA2"/>
    <w:rPr>
      <w:i/>
    </w:rPr>
  </w:style>
  <w:style w:type="paragraph" w:styleId="26">
    <w:name w:val="Quote"/>
    <w:basedOn w:val="a1"/>
    <w:next w:val="a1"/>
    <w:link w:val="27"/>
    <w:uiPriority w:val="29"/>
    <w:qFormat/>
    <w:rsid w:val="00F74AA2"/>
    <w:pPr>
      <w:spacing w:before="200"/>
      <w:ind w:left="360" w:right="360"/>
    </w:pPr>
    <w:rPr>
      <w:i/>
      <w:iCs/>
    </w:rPr>
  </w:style>
  <w:style w:type="character" w:customStyle="1" w:styleId="27">
    <w:name w:val="Цитата 2 Знак"/>
    <w:basedOn w:val="a2"/>
    <w:link w:val="26"/>
    <w:uiPriority w:val="29"/>
    <w:rsid w:val="00F74AA2"/>
    <w:rPr>
      <w:rFonts w:ascii="Times New Roman" w:eastAsiaTheme="minorEastAsia" w:hAnsi="Times New Roman"/>
      <w:i/>
      <w:iCs/>
      <w:sz w:val="28"/>
      <w:lang w:bidi="en-US"/>
    </w:rPr>
  </w:style>
  <w:style w:type="paragraph" w:customStyle="1" w:styleId="13">
    <w:name w:val="Заголовок 1 без цифры"/>
    <w:basedOn w:val="1"/>
    <w:next w:val="a1"/>
    <w:link w:val="14"/>
    <w:qFormat/>
    <w:rsid w:val="00F74AA2"/>
    <w:pPr>
      <w:numPr>
        <w:numId w:val="0"/>
      </w:numPr>
    </w:pPr>
  </w:style>
  <w:style w:type="character" w:customStyle="1" w:styleId="14">
    <w:name w:val="Заголовок 1 без цифры Знак"/>
    <w:basedOn w:val="12"/>
    <w:link w:val="13"/>
    <w:rsid w:val="00F74AA2"/>
    <w:rPr>
      <w:rFonts w:ascii="Times New Roman" w:eastAsiaTheme="majorEastAsia" w:hAnsi="Times New Roman" w:cstheme="majorBidi"/>
      <w:b/>
      <w:bCs/>
      <w:sz w:val="28"/>
      <w:szCs w:val="28"/>
      <w:lang w:bidi="en-US"/>
    </w:rPr>
  </w:style>
  <w:style w:type="paragraph" w:customStyle="1" w:styleId="a">
    <w:name w:val="Список с цифрами"/>
    <w:basedOn w:val="a1"/>
    <w:rsid w:val="00CA49D8"/>
    <w:pPr>
      <w:widowControl w:val="0"/>
      <w:numPr>
        <w:numId w:val="5"/>
      </w:numPr>
      <w:tabs>
        <w:tab w:val="left" w:pos="993"/>
      </w:tabs>
      <w:suppressAutoHyphens/>
      <w:ind w:left="0" w:firstLine="567"/>
    </w:pPr>
    <w:rPr>
      <w:rFonts w:eastAsia="Times New Roman" w:cs="Times New Roman"/>
      <w:szCs w:val="20"/>
      <w:lang w:eastAsia="ru-RU" w:bidi="ar-SA"/>
    </w:rPr>
  </w:style>
  <w:style w:type="table" w:styleId="afe">
    <w:name w:val="Table Grid"/>
    <w:basedOn w:val="a3"/>
    <w:uiPriority w:val="59"/>
    <w:rsid w:val="00F31E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Название таблицы"/>
    <w:basedOn w:val="af0"/>
    <w:qFormat/>
    <w:rsid w:val="006E1473"/>
    <w:pPr>
      <w:jc w:val="both"/>
    </w:pPr>
  </w:style>
  <w:style w:type="paragraph" w:customStyle="1" w:styleId="20">
    <w:name w:val="Заголовок прилодения 2"/>
    <w:basedOn w:val="2"/>
    <w:next w:val="a1"/>
    <w:qFormat/>
    <w:rsid w:val="0037626E"/>
    <w:pPr>
      <w:numPr>
        <w:ilvl w:val="0"/>
        <w:numId w:val="4"/>
      </w:numPr>
      <w:ind w:left="1134" w:hanging="567"/>
    </w:pPr>
  </w:style>
  <w:style w:type="paragraph" w:customStyle="1" w:styleId="10">
    <w:name w:val="Заголовок приложения 1"/>
    <w:basedOn w:val="1"/>
    <w:next w:val="a1"/>
    <w:link w:val="15"/>
    <w:qFormat/>
    <w:rsid w:val="002E2ECC"/>
    <w:pPr>
      <w:numPr>
        <w:numId w:val="3"/>
      </w:numPr>
      <w:jc w:val="center"/>
    </w:pPr>
  </w:style>
  <w:style w:type="paragraph" w:styleId="16">
    <w:name w:val="toc 1"/>
    <w:basedOn w:val="a1"/>
    <w:next w:val="a1"/>
    <w:autoRedefine/>
    <w:uiPriority w:val="39"/>
    <w:unhideWhenUsed/>
    <w:rsid w:val="000B0FEC"/>
    <w:pPr>
      <w:tabs>
        <w:tab w:val="left" w:pos="284"/>
        <w:tab w:val="right" w:leader="dot" w:pos="9345"/>
      </w:tabs>
      <w:spacing w:after="100"/>
      <w:ind w:firstLine="0"/>
      <w:jc w:val="left"/>
    </w:pPr>
  </w:style>
  <w:style w:type="character" w:customStyle="1" w:styleId="15">
    <w:name w:val="Заголовок приложения 1 Знак"/>
    <w:basedOn w:val="12"/>
    <w:link w:val="10"/>
    <w:rsid w:val="002E2ECC"/>
    <w:rPr>
      <w:rFonts w:ascii="Times New Roman" w:eastAsiaTheme="majorEastAsia" w:hAnsi="Times New Roman" w:cstheme="majorBidi"/>
      <w:b/>
      <w:bCs/>
      <w:sz w:val="28"/>
      <w:szCs w:val="28"/>
      <w:lang w:bidi="en-US"/>
    </w:rPr>
  </w:style>
  <w:style w:type="paragraph" w:styleId="28">
    <w:name w:val="toc 2"/>
    <w:basedOn w:val="a1"/>
    <w:next w:val="a1"/>
    <w:autoRedefine/>
    <w:uiPriority w:val="39"/>
    <w:unhideWhenUsed/>
    <w:rsid w:val="000B0FEC"/>
    <w:pPr>
      <w:tabs>
        <w:tab w:val="left" w:pos="784"/>
        <w:tab w:val="right" w:leader="dot" w:pos="9345"/>
      </w:tabs>
      <w:spacing w:after="100"/>
      <w:ind w:left="284" w:firstLine="0"/>
    </w:pPr>
  </w:style>
  <w:style w:type="paragraph" w:styleId="31">
    <w:name w:val="toc 3"/>
    <w:basedOn w:val="a1"/>
    <w:next w:val="a1"/>
    <w:autoRedefine/>
    <w:uiPriority w:val="39"/>
    <w:unhideWhenUsed/>
    <w:rsid w:val="00F37270"/>
    <w:pPr>
      <w:tabs>
        <w:tab w:val="left" w:pos="1414"/>
        <w:tab w:val="right" w:leader="dot" w:pos="9345"/>
      </w:tabs>
      <w:spacing w:line="240" w:lineRule="auto"/>
      <w:ind w:left="709" w:firstLine="0"/>
      <w:jc w:val="left"/>
    </w:pPr>
  </w:style>
  <w:style w:type="character" w:styleId="aff0">
    <w:name w:val="Hyperlink"/>
    <w:basedOn w:val="a2"/>
    <w:uiPriority w:val="99"/>
    <w:unhideWhenUsed/>
    <w:rsid w:val="000B0FEC"/>
    <w:rPr>
      <w:color w:val="0000FF" w:themeColor="hyperlink"/>
      <w:u w:val="single"/>
    </w:rPr>
  </w:style>
  <w:style w:type="character" w:styleId="aff1">
    <w:name w:val="Placeholder Text"/>
    <w:basedOn w:val="a2"/>
    <w:uiPriority w:val="99"/>
    <w:semiHidden/>
    <w:rsid w:val="005F17F9"/>
    <w:rPr>
      <w:color w:val="808080"/>
    </w:rPr>
  </w:style>
  <w:style w:type="paragraph" w:styleId="32">
    <w:name w:val="Body Text Indent 3"/>
    <w:basedOn w:val="a1"/>
    <w:link w:val="33"/>
    <w:uiPriority w:val="99"/>
    <w:semiHidden/>
    <w:unhideWhenUsed/>
    <w:rsid w:val="00F4237D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F4237D"/>
    <w:rPr>
      <w:rFonts w:ascii="Times New Roman" w:eastAsiaTheme="minorEastAsia" w:hAnsi="Times New Roman"/>
      <w:sz w:val="16"/>
      <w:szCs w:val="16"/>
      <w:lang w:bidi="en-US"/>
    </w:rPr>
  </w:style>
  <w:style w:type="paragraph" w:customStyle="1" w:styleId="aff2">
    <w:name w:val="Текст надписи"/>
    <w:basedOn w:val="a1"/>
    <w:rsid w:val="00611409"/>
    <w:pPr>
      <w:spacing w:line="240" w:lineRule="auto"/>
      <w:ind w:firstLine="0"/>
      <w:jc w:val="left"/>
    </w:pPr>
    <w:rPr>
      <w:rFonts w:ascii="Arial" w:eastAsia="Times New Roman" w:hAnsi="Arial" w:cs="Times New Roman"/>
      <w:sz w:val="24"/>
      <w:szCs w:val="20"/>
      <w:lang w:eastAsia="ru-RU" w:bidi="ar-SA"/>
    </w:rPr>
  </w:style>
  <w:style w:type="paragraph" w:styleId="aff3">
    <w:name w:val="footer"/>
    <w:basedOn w:val="a1"/>
    <w:link w:val="aff4"/>
    <w:uiPriority w:val="99"/>
    <w:semiHidden/>
    <w:unhideWhenUsed/>
    <w:rsid w:val="00FB596C"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Нижний колонтитул Знак"/>
    <w:basedOn w:val="a2"/>
    <w:link w:val="aff3"/>
    <w:uiPriority w:val="99"/>
    <w:semiHidden/>
    <w:rsid w:val="00FB596C"/>
    <w:rPr>
      <w:rFonts w:ascii="Times New Roman" w:eastAsiaTheme="minorEastAsia" w:hAnsi="Times New Roman"/>
      <w:sz w:val="28"/>
      <w:lang w:bidi="en-US"/>
    </w:rPr>
  </w:style>
  <w:style w:type="paragraph" w:customStyle="1" w:styleId="Iauiue">
    <w:name w:val="Iau.iue"/>
    <w:basedOn w:val="Default"/>
    <w:next w:val="Default"/>
    <w:uiPriority w:val="99"/>
    <w:rsid w:val="00C02A7A"/>
    <w:rPr>
      <w:color w:val="auto"/>
    </w:rPr>
  </w:style>
  <w:style w:type="character" w:customStyle="1" w:styleId="Noiaee">
    <w:name w:val="No.iaee"/>
    <w:uiPriority w:val="99"/>
    <w:rsid w:val="00C02A7A"/>
    <w:rPr>
      <w:color w:val="000000"/>
      <w:sz w:val="20"/>
      <w:szCs w:val="20"/>
    </w:rPr>
  </w:style>
  <w:style w:type="paragraph" w:styleId="aff5">
    <w:name w:val="Bibliography"/>
    <w:basedOn w:val="a"/>
    <w:next w:val="a1"/>
    <w:uiPriority w:val="37"/>
    <w:unhideWhenUsed/>
    <w:rsid w:val="00CF6C73"/>
    <w:pPr>
      <w:numPr>
        <w:numId w:val="0"/>
      </w:numPr>
      <w:ind w:left="501" w:hanging="360"/>
    </w:pPr>
  </w:style>
  <w:style w:type="numbering" w:customStyle="1" w:styleId="11">
    <w:name w:val="Стиль1"/>
    <w:uiPriority w:val="99"/>
    <w:rsid w:val="00765C30"/>
    <w:pPr>
      <w:numPr>
        <w:numId w:val="6"/>
      </w:numPr>
    </w:pPr>
  </w:style>
  <w:style w:type="paragraph" w:styleId="aff6">
    <w:name w:val="Body Text"/>
    <w:basedOn w:val="a1"/>
    <w:link w:val="aff7"/>
    <w:semiHidden/>
    <w:rsid w:val="00D70EBE"/>
    <w:rPr>
      <w:rFonts w:eastAsia="Times New Roman" w:cs="Times New Roman"/>
      <w:szCs w:val="20"/>
      <w:lang w:eastAsia="ru-RU" w:bidi="ar-SA"/>
    </w:rPr>
  </w:style>
  <w:style w:type="character" w:customStyle="1" w:styleId="aff7">
    <w:name w:val="Основной текст Знак"/>
    <w:basedOn w:val="a2"/>
    <w:link w:val="aff6"/>
    <w:semiHidden/>
    <w:rsid w:val="00D70EB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8">
    <w:name w:val="Код"/>
    <w:basedOn w:val="a1"/>
    <w:link w:val="aff9"/>
    <w:qFormat/>
    <w:rsid w:val="00F23633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f9">
    <w:name w:val="Код Знак"/>
    <w:link w:val="aff8"/>
    <w:rsid w:val="00F23633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paragraph" w:customStyle="1" w:styleId="17">
    <w:name w:val="Абзац списка1"/>
    <w:basedOn w:val="a1"/>
    <w:rsid w:val="00F23633"/>
    <w:pPr>
      <w:suppressAutoHyphens/>
      <w:spacing w:line="240" w:lineRule="auto"/>
      <w:ind w:left="720" w:firstLine="0"/>
    </w:pPr>
    <w:rPr>
      <w:rFonts w:eastAsia="Droid Sans Fallback" w:cs="Lohit Hindi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0;&#1085;&#1080;&#1075;&#1080;\&#1059;&#1095;&#1077;&#1073;&#1072;\&#1053;&#1072;&#1091;&#1095;&#1082;&#1072;\&#1064;&#1072;&#1073;&#1083;&#1086;&#1085;_&#1076;&#1080;&#1087;&#1083;&#1086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Кас03</b:Tag>
    <b:SourceType>Book</b:SourceType>
    <b:Guid>{33C9A1A9-4BA3-4DA0-86C8-8B4F4CDBD524}</b:Guid>
    <b:Author>
      <b:Author>
        <b:NameList>
          <b:Person>
            <b:Last>Касьянов В.Н.</b:Last>
            <b:First>Евстигнеев</b:First>
            <b:Middle>В.А.</b:Middle>
          </b:Person>
        </b:NameList>
      </b:Author>
    </b:Author>
    <b:Title>Графы в программировании: обработка, визуализация и применение</b:Title>
    <b:Year>2003</b:Year>
    <b:City>СПб</b:City>
    <b:Publisher>БХВ-Петербург</b:Publisher>
    <b:Pages>1320</b:Pages>
    <b:RefOrder>1</b:RefOrder>
  </b:Source>
</b:Sources>
</file>

<file path=customXml/itemProps1.xml><?xml version="1.0" encoding="utf-8"?>
<ds:datastoreItem xmlns:ds="http://schemas.openxmlformats.org/officeDocument/2006/customXml" ds:itemID="{BD3A065F-3FB1-4F2C-91F7-2078C422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Шаблон_диплом.dotx</Template>
  <TotalTime>116</TotalTime>
  <Pages>28</Pages>
  <Words>5308</Words>
  <Characters>30258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abolmasov</dc:creator>
  <cp:lastModifiedBy>Граф</cp:lastModifiedBy>
  <cp:revision>11</cp:revision>
  <cp:lastPrinted>2010-06-04T04:03:00Z</cp:lastPrinted>
  <dcterms:created xsi:type="dcterms:W3CDTF">2011-12-25T19:07:00Z</dcterms:created>
  <dcterms:modified xsi:type="dcterms:W3CDTF">2011-12-27T19:21:00Z</dcterms:modified>
</cp:coreProperties>
</file>